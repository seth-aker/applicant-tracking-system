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200570" w14:paraId="4A22F3ED" w14:textId="77777777">
        <w:tc>
          <w:tcPr>
            <w:tcW w:w="965" w:type="dxa"/>
            <w:shd w:val="clear" w:color="auto" w:fill="3A3A3A" w:themeFill="text2"/>
          </w:tcPr>
          <w:p w14:paraId="1856752D" w14:textId="77777777" w:rsidR="00200570" w:rsidRDefault="00200570">
            <w:pPr>
              <w:spacing w:before="260"/>
            </w:pPr>
          </w:p>
        </w:tc>
        <w:tc>
          <w:tcPr>
            <w:tcW w:w="518" w:type="dxa"/>
          </w:tcPr>
          <w:p w14:paraId="47DA0A1E" w14:textId="77777777" w:rsidR="00200570" w:rsidRDefault="00200570">
            <w:pPr>
              <w:spacing w:before="260"/>
            </w:pPr>
          </w:p>
        </w:tc>
        <w:tc>
          <w:tcPr>
            <w:tcW w:w="8581" w:type="dxa"/>
          </w:tcPr>
          <w:p w14:paraId="12C2F622" w14:textId="4055422A" w:rsidR="00200570" w:rsidRDefault="00380CD8">
            <w:pPr>
              <w:pStyle w:val="Title"/>
            </w:pPr>
            <w:r>
              <w:t>Application tracking system</w:t>
            </w:r>
          </w:p>
          <w:p w14:paraId="5C692E52" w14:textId="0233132B" w:rsidR="00200570" w:rsidRDefault="00380CD8">
            <w:pPr>
              <w:pStyle w:val="Subtitle"/>
            </w:pPr>
            <w:r>
              <w:t>By Kurt Muller, Joy He, &amp; Seth Aker</w:t>
            </w:r>
          </w:p>
        </w:tc>
      </w:tr>
    </w:tbl>
    <w:p w14:paraId="466ED8F2" w14:textId="4F16D739" w:rsidR="00200570" w:rsidRDefault="00200570"/>
    <w:p w14:paraId="7C4C5C55" w14:textId="77777777" w:rsidR="00C52DE7" w:rsidRDefault="00C52DE7"/>
    <w:p w14:paraId="2D6BA7DA" w14:textId="0487F9E1" w:rsidR="00C52DE7" w:rsidRPr="00C52DE7" w:rsidRDefault="00C52DE7" w:rsidP="00C52DE7">
      <w:pPr>
        <w:pStyle w:val="Heading1"/>
      </w:pPr>
      <w:r w:rsidRPr="00C52DE7">
        <w:t>Project Overview</w:t>
      </w:r>
    </w:p>
    <w:p w14:paraId="0C61F2BE" w14:textId="282AF465" w:rsidR="00C52DE7" w:rsidRDefault="00C52DE7" w:rsidP="00C52DE7">
      <w:pPr>
        <w:pStyle w:val="Heading2"/>
        <w:rPr>
          <w:rFonts w:eastAsiaTheme="minorHAnsi"/>
        </w:rPr>
      </w:pPr>
      <w:r>
        <w:rPr>
          <w:rFonts w:eastAsiaTheme="minorHAnsi"/>
        </w:rPr>
        <w:t>Purpose</w:t>
      </w:r>
    </w:p>
    <w:p w14:paraId="39424CC1" w14:textId="0286E73E" w:rsidR="00C52DE7" w:rsidRDefault="00C52DE7" w:rsidP="00C52DE7">
      <w:pPr>
        <w:rPr>
          <w:rFonts w:eastAsiaTheme="minorHAnsi"/>
        </w:rPr>
      </w:pPr>
      <w:r w:rsidRPr="00C52DE7">
        <w:rPr>
          <w:rFonts w:eastAsiaTheme="minorHAnsi"/>
        </w:rPr>
        <w:t>The Applicant Tracking System (ATS) project aimed to develop a comprehensive solution for a talent acquisition company, streamlining the recruitment process through the implementation of Microsoft Power Platform technologies. The primary goal was to create an end-to-end system that enables the Human Resources (HR) team to manage job listings, receive applications, and facilitate a seamless workflow for application approval, interview scheduling, deployment decisions, and equipment ordering.</w:t>
      </w:r>
    </w:p>
    <w:p w14:paraId="29770AA8" w14:textId="77777777" w:rsidR="00C52DE7" w:rsidRDefault="00C52DE7" w:rsidP="00C52DE7">
      <w:pPr>
        <w:spacing w:after="160" w:line="312" w:lineRule="auto"/>
        <w:rPr>
          <w:rFonts w:asciiTheme="minorHAnsi" w:eastAsiaTheme="minorHAnsi" w:hAnsiTheme="minorHAnsi" w:cstheme="minorBidi"/>
          <w:color w:val="3A3A3A" w:themeColor="text2"/>
          <w:sz w:val="26"/>
          <w:szCs w:val="26"/>
          <w:lang w:eastAsia="ja-JP"/>
        </w:rPr>
      </w:pPr>
    </w:p>
    <w:p w14:paraId="7EC1DDF9" w14:textId="12347B70" w:rsidR="00C52DE7" w:rsidRDefault="00C52DE7" w:rsidP="00C52DE7">
      <w:pPr>
        <w:pStyle w:val="Heading2"/>
        <w:rPr>
          <w:rFonts w:eastAsiaTheme="minorHAnsi"/>
        </w:rPr>
      </w:pPr>
      <w:r>
        <w:rPr>
          <w:rFonts w:eastAsiaTheme="minorHAnsi"/>
        </w:rPr>
        <w:t>Scope</w:t>
      </w:r>
    </w:p>
    <w:p w14:paraId="63FCC0C6" w14:textId="27501ACF" w:rsidR="00C52DE7" w:rsidRDefault="00C52DE7" w:rsidP="00C52DE7">
      <w:pPr>
        <w:rPr>
          <w:rFonts w:eastAsiaTheme="minorHAnsi"/>
          <w:lang w:eastAsia="ja-JP"/>
        </w:rPr>
      </w:pPr>
      <w:r w:rsidRPr="00C52DE7">
        <w:rPr>
          <w:rFonts w:eastAsiaTheme="minorHAnsi"/>
          <w:lang w:eastAsia="ja-JP"/>
        </w:rPr>
        <w:t>The scope of the project encompassed the design and implementation of various components within the Microsoft Power Platform, including Power Pages, Microsoft Dataverse, Power Automate (Business Process Flows and Approval Flow), Power Apps (Model Driven App), and Azure DevOps Boards. The focus was on achieving both functional and non-functional requirements to ensure a robust and user-friendly Applicant Tracking System.</w:t>
      </w:r>
    </w:p>
    <w:p w14:paraId="2232CED6" w14:textId="77777777" w:rsidR="00C52DE7" w:rsidRDefault="00C52DE7" w:rsidP="00C52DE7">
      <w:pPr>
        <w:rPr>
          <w:rFonts w:eastAsiaTheme="minorHAnsi"/>
          <w:lang w:eastAsia="ja-JP"/>
        </w:rPr>
      </w:pPr>
    </w:p>
    <w:p w14:paraId="2F95EDBD" w14:textId="0E411A9E" w:rsidR="00C52DE7" w:rsidRDefault="00C52DE7" w:rsidP="00C52DE7">
      <w:pPr>
        <w:pStyle w:val="Heading2"/>
        <w:rPr>
          <w:rFonts w:eastAsiaTheme="minorHAnsi"/>
        </w:rPr>
      </w:pPr>
      <w:r>
        <w:rPr>
          <w:rFonts w:eastAsiaTheme="minorHAnsi"/>
        </w:rPr>
        <w:t>Objectives</w:t>
      </w:r>
    </w:p>
    <w:p w14:paraId="00D82B08" w14:textId="77777777" w:rsidR="00C52DE7" w:rsidRPr="00C52DE7" w:rsidRDefault="00C52DE7" w:rsidP="00C52DE7">
      <w:pPr>
        <w:numPr>
          <w:ilvl w:val="0"/>
          <w:numId w:val="78"/>
        </w:numPr>
        <w:rPr>
          <w:rFonts w:eastAsiaTheme="minorHAnsi"/>
          <w:lang w:eastAsia="ja-JP"/>
        </w:rPr>
      </w:pPr>
      <w:r w:rsidRPr="00C52DE7">
        <w:rPr>
          <w:rFonts w:eastAsiaTheme="minorHAnsi"/>
          <w:b/>
          <w:bCs/>
          <w:lang w:eastAsia="ja-JP"/>
        </w:rPr>
        <w:t>Database Management:</w:t>
      </w:r>
    </w:p>
    <w:p w14:paraId="7FF78740"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t>Store applicant information and applications in a Microsoft Dataverse database.</w:t>
      </w:r>
    </w:p>
    <w:p w14:paraId="560CAF0A"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t>Utilize Microsoft Dataverse for managing job listings and related applications.</w:t>
      </w:r>
    </w:p>
    <w:p w14:paraId="3FA4038D" w14:textId="77777777" w:rsidR="00C52DE7" w:rsidRPr="00C52DE7" w:rsidRDefault="00C52DE7" w:rsidP="00C52DE7">
      <w:pPr>
        <w:numPr>
          <w:ilvl w:val="0"/>
          <w:numId w:val="78"/>
        </w:numPr>
        <w:rPr>
          <w:rFonts w:eastAsiaTheme="minorHAnsi"/>
          <w:lang w:eastAsia="ja-JP"/>
        </w:rPr>
      </w:pPr>
      <w:r w:rsidRPr="00C52DE7">
        <w:rPr>
          <w:rFonts w:eastAsiaTheme="minorHAnsi"/>
          <w:b/>
          <w:bCs/>
          <w:lang w:eastAsia="ja-JP"/>
        </w:rPr>
        <w:t>User Interface and Experience:</w:t>
      </w:r>
    </w:p>
    <w:p w14:paraId="122907CD"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t>Design a Power Pages Site to provide users with a user-friendly interface for viewing current job listings and submitting applications.</w:t>
      </w:r>
    </w:p>
    <w:p w14:paraId="4B1CF334"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t>Develop Model Driven applications to track the status of applications.</w:t>
      </w:r>
    </w:p>
    <w:p w14:paraId="30AAE06B" w14:textId="77777777" w:rsidR="00C52DE7" w:rsidRPr="00C52DE7" w:rsidRDefault="00C52DE7" w:rsidP="00C52DE7">
      <w:pPr>
        <w:numPr>
          <w:ilvl w:val="0"/>
          <w:numId w:val="78"/>
        </w:numPr>
        <w:rPr>
          <w:rFonts w:eastAsiaTheme="minorHAnsi"/>
          <w:lang w:eastAsia="ja-JP"/>
        </w:rPr>
      </w:pPr>
      <w:r w:rsidRPr="00C52DE7">
        <w:rPr>
          <w:rFonts w:eastAsiaTheme="minorHAnsi"/>
          <w:b/>
          <w:bCs/>
          <w:lang w:eastAsia="ja-JP"/>
        </w:rPr>
        <w:t>Structured Development Approach:</w:t>
      </w:r>
    </w:p>
    <w:p w14:paraId="26702A23"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t>Implement and enforce roles through security groups and security roles for controlled access.</w:t>
      </w:r>
    </w:p>
    <w:p w14:paraId="380D3C35"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lastRenderedPageBreak/>
        <w:t>Utilize Azure DevOps Boards to track work items and monitor project progress.</w:t>
      </w:r>
    </w:p>
    <w:p w14:paraId="6ECB9FA2" w14:textId="77777777" w:rsidR="00C52DE7" w:rsidRPr="00C52DE7" w:rsidRDefault="00C52DE7" w:rsidP="00C52DE7">
      <w:pPr>
        <w:numPr>
          <w:ilvl w:val="0"/>
          <w:numId w:val="78"/>
        </w:numPr>
        <w:rPr>
          <w:rFonts w:eastAsiaTheme="minorHAnsi"/>
          <w:lang w:eastAsia="ja-JP"/>
        </w:rPr>
      </w:pPr>
      <w:r w:rsidRPr="00C52DE7">
        <w:rPr>
          <w:rFonts w:eastAsiaTheme="minorHAnsi"/>
          <w:b/>
          <w:bCs/>
          <w:lang w:eastAsia="ja-JP"/>
        </w:rPr>
        <w:t>End-to-End Workflow:</w:t>
      </w:r>
    </w:p>
    <w:p w14:paraId="14B7F6A7" w14:textId="77777777" w:rsidR="00C52DE7" w:rsidRPr="00C52DE7" w:rsidRDefault="00C52DE7" w:rsidP="00C52DE7">
      <w:pPr>
        <w:numPr>
          <w:ilvl w:val="1"/>
          <w:numId w:val="78"/>
        </w:numPr>
        <w:rPr>
          <w:rFonts w:eastAsiaTheme="minorHAnsi"/>
          <w:lang w:eastAsia="ja-JP"/>
        </w:rPr>
      </w:pPr>
      <w:r w:rsidRPr="00C52DE7">
        <w:rPr>
          <w:rFonts w:eastAsiaTheme="minorHAnsi"/>
          <w:lang w:eastAsia="ja-JP"/>
        </w:rPr>
        <w:t>Establish business process flows to guide users through each stage of the application process.</w:t>
      </w:r>
    </w:p>
    <w:p w14:paraId="544635CD" w14:textId="7D2CD0A1" w:rsidR="00C52DE7" w:rsidRDefault="00C52DE7" w:rsidP="00380CD8">
      <w:pPr>
        <w:numPr>
          <w:ilvl w:val="1"/>
          <w:numId w:val="78"/>
        </w:numPr>
        <w:rPr>
          <w:rFonts w:eastAsiaTheme="minorHAnsi"/>
          <w:lang w:eastAsia="ja-JP"/>
        </w:rPr>
      </w:pPr>
      <w:r w:rsidRPr="00C52DE7">
        <w:rPr>
          <w:rFonts w:eastAsiaTheme="minorHAnsi"/>
          <w:lang w:eastAsia="ja-JP"/>
        </w:rPr>
        <w:t>Implement an approval workflow for efficient application approval processes.</w:t>
      </w:r>
    </w:p>
    <w:p w14:paraId="09179CFC" w14:textId="77777777" w:rsidR="00C52DE7" w:rsidRPr="00C52DE7" w:rsidRDefault="00C52DE7" w:rsidP="00C52DE7">
      <w:pPr>
        <w:rPr>
          <w:rFonts w:eastAsiaTheme="minorHAnsi"/>
          <w:lang w:eastAsia="ja-JP"/>
        </w:rPr>
      </w:pPr>
    </w:p>
    <w:p w14:paraId="45E6D58E" w14:textId="37410414" w:rsidR="00380CD8" w:rsidRDefault="00380CD8" w:rsidP="00380CD8">
      <w:pPr>
        <w:pStyle w:val="Heading1"/>
      </w:pPr>
      <w:r>
        <w:t>Stakeholder analysis</w:t>
      </w:r>
    </w:p>
    <w:p w14:paraId="59B7BC4E" w14:textId="69EE1D8D" w:rsidR="00380CD8" w:rsidRDefault="00380CD8" w:rsidP="00380CD8">
      <w:r w:rsidRPr="00380CD8">
        <w:rPr>
          <w:rFonts w:eastAsiaTheme="majorEastAsia"/>
          <w:b/>
          <w:bCs/>
        </w:rPr>
        <w:t>Stakeholder List</w:t>
      </w:r>
    </w:p>
    <w:p w14:paraId="0D693C8E" w14:textId="2B15686A" w:rsidR="00380CD8" w:rsidRDefault="00380CD8" w:rsidP="00380CD8">
      <w:pPr>
        <w:spacing w:after="160"/>
      </w:pPr>
      <w:r>
        <w:t xml:space="preserve">Here we outline all our stakeholders and look at their specific needs within this </w:t>
      </w:r>
      <w:r w:rsidR="00C52DE7">
        <w:t>ATS.</w:t>
      </w:r>
      <w:r>
        <w:t xml:space="preserve"> B</w:t>
      </w:r>
      <w:r w:rsidR="00C52DE7">
        <w:t>e</w:t>
      </w:r>
      <w:r>
        <w:t>low is an outline of such:</w:t>
      </w:r>
    </w:p>
    <w:p w14:paraId="1F0F4892" w14:textId="77777777" w:rsidR="00C52DE7" w:rsidRPr="00380CD8" w:rsidRDefault="00C52DE7" w:rsidP="00380CD8">
      <w:pPr>
        <w:spacing w:after="160"/>
      </w:pPr>
    </w:p>
    <w:p w14:paraId="5CAB6143" w14:textId="77777777" w:rsidR="00380CD8" w:rsidRPr="00380CD8" w:rsidRDefault="00380CD8" w:rsidP="00380CD8">
      <w:pPr>
        <w:pStyle w:val="Heading3"/>
      </w:pPr>
      <w:r w:rsidRPr="00380CD8">
        <w:t>HR Team Members:  </w:t>
      </w:r>
    </w:p>
    <w:p w14:paraId="35BF33EA" w14:textId="77777777" w:rsidR="00380CD8" w:rsidRPr="00380CD8" w:rsidRDefault="00380CD8" w:rsidP="00380CD8">
      <w:pPr>
        <w:spacing w:after="160"/>
        <w:ind w:left="360"/>
      </w:pPr>
      <w:r w:rsidRPr="00380CD8">
        <w:rPr>
          <w:rFonts w:eastAsiaTheme="majorEastAsia"/>
        </w:rPr>
        <w:t>Role:</w:t>
      </w:r>
      <w:r w:rsidRPr="00380CD8">
        <w:t> </w:t>
      </w:r>
    </w:p>
    <w:p w14:paraId="03375E85" w14:textId="77777777" w:rsidR="00380CD8" w:rsidRPr="00380CD8" w:rsidRDefault="00380CD8" w:rsidP="00380CD8">
      <w:pPr>
        <w:numPr>
          <w:ilvl w:val="0"/>
          <w:numId w:val="42"/>
        </w:numPr>
        <w:tabs>
          <w:tab w:val="clear" w:pos="720"/>
          <w:tab w:val="num" w:pos="1080"/>
        </w:tabs>
        <w:spacing w:after="160"/>
        <w:ind w:left="1080"/>
      </w:pPr>
      <w:r w:rsidRPr="00380CD8">
        <w:rPr>
          <w:rFonts w:eastAsiaTheme="majorEastAsia"/>
        </w:rPr>
        <w:t>Responsible for creating and managing job listings.</w:t>
      </w:r>
      <w:r w:rsidRPr="00380CD8">
        <w:t> </w:t>
      </w:r>
    </w:p>
    <w:p w14:paraId="7E31C4DE" w14:textId="77777777" w:rsidR="00380CD8" w:rsidRPr="00380CD8" w:rsidRDefault="00380CD8" w:rsidP="00380CD8">
      <w:pPr>
        <w:numPr>
          <w:ilvl w:val="0"/>
          <w:numId w:val="42"/>
        </w:numPr>
        <w:tabs>
          <w:tab w:val="clear" w:pos="720"/>
          <w:tab w:val="num" w:pos="1080"/>
        </w:tabs>
        <w:spacing w:after="160"/>
        <w:ind w:left="1080"/>
      </w:pPr>
      <w:r w:rsidRPr="00380CD8">
        <w:rPr>
          <w:rFonts w:eastAsiaTheme="majorEastAsia"/>
        </w:rPr>
        <w:t>Reviewing and managing incoming applications.</w:t>
      </w:r>
      <w:r w:rsidRPr="00380CD8">
        <w:t> </w:t>
      </w:r>
    </w:p>
    <w:p w14:paraId="565A6D77" w14:textId="77777777" w:rsidR="00380CD8" w:rsidRPr="00380CD8" w:rsidRDefault="00380CD8" w:rsidP="00380CD8">
      <w:pPr>
        <w:spacing w:after="160"/>
        <w:ind w:left="360"/>
      </w:pPr>
      <w:r w:rsidRPr="00380CD8">
        <w:rPr>
          <w:rFonts w:eastAsiaTheme="majorEastAsia"/>
        </w:rPr>
        <w:t>Responsibilities:</w:t>
      </w:r>
      <w:r w:rsidRPr="00380CD8">
        <w:t> </w:t>
      </w:r>
    </w:p>
    <w:p w14:paraId="66263F87" w14:textId="77777777" w:rsidR="00380CD8" w:rsidRPr="00380CD8" w:rsidRDefault="00380CD8" w:rsidP="00380CD8">
      <w:pPr>
        <w:numPr>
          <w:ilvl w:val="0"/>
          <w:numId w:val="43"/>
        </w:numPr>
        <w:tabs>
          <w:tab w:val="clear" w:pos="720"/>
          <w:tab w:val="num" w:pos="1080"/>
        </w:tabs>
        <w:spacing w:after="160"/>
        <w:ind w:left="1080"/>
      </w:pPr>
      <w:r w:rsidRPr="00380CD8">
        <w:rPr>
          <w:rFonts w:eastAsiaTheme="majorEastAsia"/>
        </w:rPr>
        <w:t>Ensuring job listings are accurate and meet organizational needs.</w:t>
      </w:r>
      <w:r w:rsidRPr="00380CD8">
        <w:t> </w:t>
      </w:r>
    </w:p>
    <w:p w14:paraId="645FFAF4" w14:textId="77777777" w:rsidR="00380CD8" w:rsidRPr="00380CD8" w:rsidRDefault="00380CD8" w:rsidP="00380CD8">
      <w:pPr>
        <w:numPr>
          <w:ilvl w:val="0"/>
          <w:numId w:val="43"/>
        </w:numPr>
        <w:tabs>
          <w:tab w:val="clear" w:pos="720"/>
          <w:tab w:val="num" w:pos="1080"/>
        </w:tabs>
        <w:spacing w:after="160"/>
        <w:ind w:left="1080"/>
      </w:pPr>
      <w:r w:rsidRPr="00380CD8">
        <w:rPr>
          <w:rFonts w:eastAsiaTheme="majorEastAsia"/>
        </w:rPr>
        <w:t>Efficiently managing the application review process.</w:t>
      </w:r>
      <w:r w:rsidRPr="00380CD8">
        <w:t> </w:t>
      </w:r>
    </w:p>
    <w:p w14:paraId="512B4578" w14:textId="77777777" w:rsidR="00380CD8" w:rsidRPr="00380CD8" w:rsidRDefault="00380CD8" w:rsidP="00380CD8">
      <w:pPr>
        <w:spacing w:after="160"/>
        <w:ind w:left="360"/>
      </w:pPr>
      <w:r w:rsidRPr="00380CD8">
        <w:rPr>
          <w:rFonts w:eastAsiaTheme="majorEastAsia"/>
        </w:rPr>
        <w:t>Interests:</w:t>
      </w:r>
      <w:r w:rsidRPr="00380CD8">
        <w:t> </w:t>
      </w:r>
    </w:p>
    <w:p w14:paraId="0414FCD7" w14:textId="77777777" w:rsidR="00380CD8" w:rsidRPr="00380CD8" w:rsidRDefault="00380CD8" w:rsidP="00380CD8">
      <w:pPr>
        <w:numPr>
          <w:ilvl w:val="0"/>
          <w:numId w:val="44"/>
        </w:numPr>
        <w:tabs>
          <w:tab w:val="clear" w:pos="720"/>
          <w:tab w:val="num" w:pos="1080"/>
        </w:tabs>
        <w:spacing w:after="160"/>
        <w:ind w:left="1080"/>
      </w:pPr>
      <w:r w:rsidRPr="00380CD8">
        <w:rPr>
          <w:rFonts w:eastAsiaTheme="majorEastAsia"/>
        </w:rPr>
        <w:t>Smooth workflow for job listing creation and application management.</w:t>
      </w:r>
      <w:r w:rsidRPr="00380CD8">
        <w:t> </w:t>
      </w:r>
    </w:p>
    <w:p w14:paraId="34347B54" w14:textId="77777777" w:rsidR="00380CD8" w:rsidRPr="00380CD8" w:rsidRDefault="00380CD8" w:rsidP="00380CD8">
      <w:pPr>
        <w:numPr>
          <w:ilvl w:val="0"/>
          <w:numId w:val="44"/>
        </w:numPr>
        <w:tabs>
          <w:tab w:val="clear" w:pos="720"/>
          <w:tab w:val="num" w:pos="1080"/>
        </w:tabs>
        <w:spacing w:after="160"/>
        <w:ind w:left="1080"/>
      </w:pPr>
      <w:r w:rsidRPr="00380CD8">
        <w:rPr>
          <w:rFonts w:eastAsiaTheme="majorEastAsia"/>
        </w:rPr>
        <w:t>Access to comprehensive applicant information.</w:t>
      </w:r>
      <w:r w:rsidRPr="00380CD8">
        <w:t> </w:t>
      </w:r>
    </w:p>
    <w:p w14:paraId="5C6C1A55" w14:textId="77777777" w:rsidR="00380CD8" w:rsidRPr="00380CD8" w:rsidRDefault="00380CD8" w:rsidP="00380CD8">
      <w:pPr>
        <w:spacing w:after="160"/>
        <w:ind w:left="360"/>
      </w:pPr>
      <w:r w:rsidRPr="00380CD8">
        <w:rPr>
          <w:rFonts w:eastAsiaTheme="majorEastAsia"/>
        </w:rPr>
        <w:t>Requirements: </w:t>
      </w:r>
      <w:r w:rsidRPr="00380CD8">
        <w:t> </w:t>
      </w:r>
    </w:p>
    <w:p w14:paraId="3A3B2065" w14:textId="77777777" w:rsidR="00380CD8" w:rsidRPr="00380CD8" w:rsidRDefault="00380CD8" w:rsidP="00380CD8">
      <w:pPr>
        <w:numPr>
          <w:ilvl w:val="0"/>
          <w:numId w:val="45"/>
        </w:numPr>
        <w:tabs>
          <w:tab w:val="clear" w:pos="720"/>
          <w:tab w:val="num" w:pos="1080"/>
        </w:tabs>
        <w:spacing w:after="160"/>
        <w:ind w:left="1080"/>
      </w:pPr>
      <w:r w:rsidRPr="00380CD8">
        <w:rPr>
          <w:rFonts w:eastAsiaTheme="majorEastAsia"/>
        </w:rPr>
        <w:t>Ability to easily create and manage job listings.</w:t>
      </w:r>
      <w:r w:rsidRPr="00380CD8">
        <w:t> </w:t>
      </w:r>
    </w:p>
    <w:p w14:paraId="0956A3A7" w14:textId="77777777" w:rsidR="00380CD8" w:rsidRPr="00380CD8" w:rsidRDefault="00380CD8" w:rsidP="00380CD8">
      <w:pPr>
        <w:numPr>
          <w:ilvl w:val="0"/>
          <w:numId w:val="45"/>
        </w:numPr>
        <w:tabs>
          <w:tab w:val="clear" w:pos="720"/>
          <w:tab w:val="num" w:pos="1080"/>
        </w:tabs>
        <w:spacing w:after="160"/>
        <w:ind w:left="1080"/>
      </w:pPr>
      <w:r w:rsidRPr="00380CD8">
        <w:rPr>
          <w:rFonts w:eastAsiaTheme="majorEastAsia"/>
        </w:rPr>
        <w:t>Streamlined process for reviewing and managing incoming applications.</w:t>
      </w:r>
      <w:r w:rsidRPr="00380CD8">
        <w:t> </w:t>
      </w:r>
    </w:p>
    <w:p w14:paraId="5BD0F2CA" w14:textId="77777777" w:rsidR="00380CD8" w:rsidRPr="00380CD8" w:rsidRDefault="00380CD8" w:rsidP="00380CD8">
      <w:pPr>
        <w:numPr>
          <w:ilvl w:val="0"/>
          <w:numId w:val="45"/>
        </w:numPr>
        <w:tabs>
          <w:tab w:val="clear" w:pos="720"/>
          <w:tab w:val="num" w:pos="1080"/>
        </w:tabs>
        <w:spacing w:after="160"/>
        <w:ind w:left="1080"/>
      </w:pPr>
      <w:r w:rsidRPr="00380CD8">
        <w:rPr>
          <w:rFonts w:eastAsiaTheme="majorEastAsia"/>
        </w:rPr>
        <w:t>Access to comprehensive applicant information stored in the database.</w:t>
      </w:r>
      <w:r w:rsidRPr="00380CD8">
        <w:t> </w:t>
      </w:r>
    </w:p>
    <w:p w14:paraId="79FF2744" w14:textId="77777777" w:rsidR="00380CD8" w:rsidRPr="00380CD8" w:rsidRDefault="00380CD8" w:rsidP="00380CD8">
      <w:pPr>
        <w:spacing w:after="160"/>
        <w:ind w:left="360"/>
      </w:pPr>
      <w:r w:rsidRPr="00380CD8">
        <w:rPr>
          <w:rFonts w:eastAsiaTheme="majorEastAsia"/>
        </w:rPr>
        <w:t>Needs:</w:t>
      </w:r>
      <w:r w:rsidRPr="00380CD8">
        <w:t> </w:t>
      </w:r>
    </w:p>
    <w:p w14:paraId="4C924D85" w14:textId="77777777" w:rsidR="00380CD8" w:rsidRPr="00380CD8" w:rsidRDefault="00380CD8" w:rsidP="00380CD8">
      <w:pPr>
        <w:numPr>
          <w:ilvl w:val="0"/>
          <w:numId w:val="46"/>
        </w:numPr>
        <w:tabs>
          <w:tab w:val="clear" w:pos="720"/>
          <w:tab w:val="num" w:pos="1080"/>
        </w:tabs>
        <w:spacing w:after="160"/>
        <w:ind w:left="1080"/>
      </w:pPr>
      <w:r w:rsidRPr="00380CD8">
        <w:rPr>
          <w:rFonts w:eastAsiaTheme="majorEastAsia"/>
        </w:rPr>
        <w:t>Efficient tools for job listing creation and application management.</w:t>
      </w:r>
      <w:r w:rsidRPr="00380CD8">
        <w:t> </w:t>
      </w:r>
    </w:p>
    <w:p w14:paraId="23B4BDDC" w14:textId="77777777" w:rsidR="00380CD8" w:rsidRPr="00380CD8" w:rsidRDefault="00380CD8" w:rsidP="00380CD8">
      <w:pPr>
        <w:numPr>
          <w:ilvl w:val="0"/>
          <w:numId w:val="46"/>
        </w:numPr>
        <w:tabs>
          <w:tab w:val="clear" w:pos="720"/>
          <w:tab w:val="num" w:pos="1080"/>
        </w:tabs>
        <w:spacing w:after="160"/>
        <w:ind w:left="1080"/>
      </w:pPr>
      <w:r w:rsidRPr="00380CD8">
        <w:rPr>
          <w:rFonts w:eastAsiaTheme="majorEastAsia"/>
        </w:rPr>
        <w:t>User-friendly interfaces for quick and effective decision-making.</w:t>
      </w:r>
      <w:r w:rsidRPr="00380CD8">
        <w:t> </w:t>
      </w:r>
    </w:p>
    <w:p w14:paraId="67E472E4" w14:textId="77777777" w:rsidR="00380CD8" w:rsidRPr="00380CD8" w:rsidRDefault="00380CD8" w:rsidP="00380CD8">
      <w:pPr>
        <w:spacing w:after="160"/>
      </w:pPr>
      <w:r w:rsidRPr="00380CD8">
        <w:t> </w:t>
      </w:r>
    </w:p>
    <w:p w14:paraId="42188A17" w14:textId="77777777" w:rsidR="00380CD8" w:rsidRPr="00380CD8" w:rsidRDefault="00380CD8" w:rsidP="00380CD8">
      <w:pPr>
        <w:pStyle w:val="Heading3"/>
      </w:pPr>
      <w:r w:rsidRPr="00380CD8">
        <w:t>Recruiters:  </w:t>
      </w:r>
    </w:p>
    <w:p w14:paraId="42767876" w14:textId="77777777" w:rsidR="00380CD8" w:rsidRPr="00380CD8" w:rsidRDefault="00380CD8" w:rsidP="00380CD8">
      <w:pPr>
        <w:spacing w:after="160"/>
        <w:ind w:left="360"/>
      </w:pPr>
      <w:r w:rsidRPr="00380CD8">
        <w:rPr>
          <w:rFonts w:eastAsiaTheme="majorEastAsia"/>
        </w:rPr>
        <w:t>Role:</w:t>
      </w:r>
      <w:r w:rsidRPr="00380CD8">
        <w:t> </w:t>
      </w:r>
    </w:p>
    <w:p w14:paraId="55F8141E" w14:textId="77777777" w:rsidR="00380CD8" w:rsidRPr="00380CD8" w:rsidRDefault="00380CD8" w:rsidP="00380CD8">
      <w:pPr>
        <w:numPr>
          <w:ilvl w:val="0"/>
          <w:numId w:val="47"/>
        </w:numPr>
        <w:tabs>
          <w:tab w:val="clear" w:pos="720"/>
          <w:tab w:val="num" w:pos="1080"/>
        </w:tabs>
        <w:spacing w:after="160"/>
        <w:ind w:left="1080"/>
      </w:pPr>
      <w:r w:rsidRPr="00380CD8">
        <w:rPr>
          <w:rFonts w:eastAsiaTheme="majorEastAsia"/>
        </w:rPr>
        <w:lastRenderedPageBreak/>
        <w:t>Reviewing submitted applications.</w:t>
      </w:r>
      <w:r w:rsidRPr="00380CD8">
        <w:t> </w:t>
      </w:r>
    </w:p>
    <w:p w14:paraId="2928A727" w14:textId="77777777" w:rsidR="00380CD8" w:rsidRPr="00380CD8" w:rsidRDefault="00380CD8" w:rsidP="00380CD8">
      <w:pPr>
        <w:numPr>
          <w:ilvl w:val="0"/>
          <w:numId w:val="47"/>
        </w:numPr>
        <w:tabs>
          <w:tab w:val="clear" w:pos="720"/>
          <w:tab w:val="num" w:pos="1080"/>
        </w:tabs>
        <w:spacing w:after="160"/>
        <w:ind w:left="1080"/>
      </w:pPr>
      <w:r w:rsidRPr="00380CD8">
        <w:rPr>
          <w:rFonts w:eastAsiaTheme="majorEastAsia"/>
        </w:rPr>
        <w:t>Recommending candidates for further consideration.</w:t>
      </w:r>
      <w:r w:rsidRPr="00380CD8">
        <w:t> </w:t>
      </w:r>
    </w:p>
    <w:p w14:paraId="17A15E5C" w14:textId="77777777" w:rsidR="00380CD8" w:rsidRPr="00380CD8" w:rsidRDefault="00380CD8" w:rsidP="00380CD8">
      <w:pPr>
        <w:spacing w:after="160"/>
        <w:ind w:left="360"/>
      </w:pPr>
      <w:r w:rsidRPr="00380CD8">
        <w:rPr>
          <w:rFonts w:eastAsiaTheme="majorEastAsia"/>
        </w:rPr>
        <w:t>Responsibilities:</w:t>
      </w:r>
      <w:r w:rsidRPr="00380CD8">
        <w:t> </w:t>
      </w:r>
    </w:p>
    <w:p w14:paraId="24ADA513" w14:textId="77777777" w:rsidR="00380CD8" w:rsidRPr="00380CD8" w:rsidRDefault="00380CD8" w:rsidP="00380CD8">
      <w:pPr>
        <w:numPr>
          <w:ilvl w:val="0"/>
          <w:numId w:val="48"/>
        </w:numPr>
        <w:tabs>
          <w:tab w:val="clear" w:pos="720"/>
          <w:tab w:val="num" w:pos="1080"/>
        </w:tabs>
        <w:spacing w:after="160"/>
        <w:ind w:left="1080"/>
      </w:pPr>
      <w:r w:rsidRPr="00380CD8">
        <w:rPr>
          <w:rFonts w:eastAsiaTheme="majorEastAsia"/>
        </w:rPr>
        <w:t>Conducting initial assessments of applicants.</w:t>
      </w:r>
      <w:r w:rsidRPr="00380CD8">
        <w:t> </w:t>
      </w:r>
    </w:p>
    <w:p w14:paraId="34A27F7A" w14:textId="77777777" w:rsidR="00380CD8" w:rsidRPr="00380CD8" w:rsidRDefault="00380CD8" w:rsidP="00380CD8">
      <w:pPr>
        <w:numPr>
          <w:ilvl w:val="0"/>
          <w:numId w:val="48"/>
        </w:numPr>
        <w:tabs>
          <w:tab w:val="clear" w:pos="720"/>
          <w:tab w:val="num" w:pos="1080"/>
        </w:tabs>
        <w:spacing w:after="160"/>
        <w:ind w:left="1080"/>
      </w:pPr>
      <w:r w:rsidRPr="00380CD8">
        <w:rPr>
          <w:rFonts w:eastAsiaTheme="majorEastAsia"/>
        </w:rPr>
        <w:t>Recommending suitable candidates for approval.</w:t>
      </w:r>
      <w:r w:rsidRPr="00380CD8">
        <w:t> </w:t>
      </w:r>
    </w:p>
    <w:p w14:paraId="5901404A" w14:textId="77777777" w:rsidR="00380CD8" w:rsidRPr="00380CD8" w:rsidRDefault="00380CD8" w:rsidP="00380CD8">
      <w:pPr>
        <w:spacing w:after="160"/>
        <w:ind w:left="360"/>
      </w:pPr>
      <w:r w:rsidRPr="00380CD8">
        <w:rPr>
          <w:rFonts w:eastAsiaTheme="majorEastAsia"/>
        </w:rPr>
        <w:t>Interests:</w:t>
      </w:r>
      <w:r w:rsidRPr="00380CD8">
        <w:t> </w:t>
      </w:r>
    </w:p>
    <w:p w14:paraId="200C2FFA" w14:textId="77777777" w:rsidR="00380CD8" w:rsidRPr="00380CD8" w:rsidRDefault="00380CD8" w:rsidP="00380CD8">
      <w:pPr>
        <w:numPr>
          <w:ilvl w:val="0"/>
          <w:numId w:val="49"/>
        </w:numPr>
        <w:tabs>
          <w:tab w:val="clear" w:pos="720"/>
          <w:tab w:val="num" w:pos="1080"/>
        </w:tabs>
        <w:spacing w:after="160"/>
        <w:ind w:left="1080"/>
      </w:pPr>
      <w:r w:rsidRPr="00380CD8">
        <w:rPr>
          <w:rFonts w:eastAsiaTheme="majorEastAsia"/>
        </w:rPr>
        <w:t>Clear visibility into all submitted applications.</w:t>
      </w:r>
      <w:r w:rsidRPr="00380CD8">
        <w:t> </w:t>
      </w:r>
    </w:p>
    <w:p w14:paraId="0E993C2D" w14:textId="77777777" w:rsidR="00380CD8" w:rsidRPr="00380CD8" w:rsidRDefault="00380CD8" w:rsidP="00380CD8">
      <w:pPr>
        <w:numPr>
          <w:ilvl w:val="0"/>
          <w:numId w:val="49"/>
        </w:numPr>
        <w:tabs>
          <w:tab w:val="clear" w:pos="720"/>
          <w:tab w:val="num" w:pos="1080"/>
        </w:tabs>
        <w:spacing w:after="160"/>
        <w:ind w:left="1080"/>
      </w:pPr>
      <w:r w:rsidRPr="00380CD8">
        <w:rPr>
          <w:rFonts w:eastAsiaTheme="majorEastAsia"/>
        </w:rPr>
        <w:t>Efficient workflow for reviewing and recommending candidates.</w:t>
      </w:r>
      <w:r w:rsidRPr="00380CD8">
        <w:t> </w:t>
      </w:r>
    </w:p>
    <w:p w14:paraId="27A64039" w14:textId="77777777" w:rsidR="00380CD8" w:rsidRPr="00380CD8" w:rsidRDefault="00380CD8" w:rsidP="00380CD8">
      <w:pPr>
        <w:spacing w:after="160"/>
        <w:ind w:left="360"/>
      </w:pPr>
      <w:r w:rsidRPr="00380CD8">
        <w:rPr>
          <w:rFonts w:eastAsiaTheme="majorEastAsia"/>
        </w:rPr>
        <w:t>Requirements:</w:t>
      </w:r>
      <w:r w:rsidRPr="00380CD8">
        <w:t> </w:t>
      </w:r>
    </w:p>
    <w:p w14:paraId="2FFA9530" w14:textId="77777777" w:rsidR="00380CD8" w:rsidRPr="00380CD8" w:rsidRDefault="00380CD8" w:rsidP="00380CD8">
      <w:pPr>
        <w:numPr>
          <w:ilvl w:val="0"/>
          <w:numId w:val="50"/>
        </w:numPr>
        <w:tabs>
          <w:tab w:val="clear" w:pos="720"/>
          <w:tab w:val="num" w:pos="1080"/>
        </w:tabs>
        <w:spacing w:after="160"/>
        <w:ind w:left="1080"/>
      </w:pPr>
      <w:r w:rsidRPr="00380CD8">
        <w:rPr>
          <w:rFonts w:eastAsiaTheme="majorEastAsia"/>
        </w:rPr>
        <w:t>Clear visibility into all submitted applications.</w:t>
      </w:r>
      <w:r w:rsidRPr="00380CD8">
        <w:t> </w:t>
      </w:r>
    </w:p>
    <w:p w14:paraId="3B3A1B0B" w14:textId="77777777" w:rsidR="00380CD8" w:rsidRPr="00380CD8" w:rsidRDefault="00380CD8" w:rsidP="00380CD8">
      <w:pPr>
        <w:numPr>
          <w:ilvl w:val="0"/>
          <w:numId w:val="50"/>
        </w:numPr>
        <w:tabs>
          <w:tab w:val="clear" w:pos="720"/>
          <w:tab w:val="num" w:pos="1080"/>
        </w:tabs>
        <w:spacing w:after="160"/>
        <w:ind w:left="1080"/>
      </w:pPr>
      <w:r w:rsidRPr="00380CD8">
        <w:rPr>
          <w:rFonts w:eastAsiaTheme="majorEastAsia"/>
        </w:rPr>
        <w:t>Efficient workflow for reviewing and recommending candidates.</w:t>
      </w:r>
      <w:r w:rsidRPr="00380CD8">
        <w:t> </w:t>
      </w:r>
    </w:p>
    <w:p w14:paraId="3F2C4F36" w14:textId="77777777" w:rsidR="00380CD8" w:rsidRPr="00380CD8" w:rsidRDefault="00380CD8" w:rsidP="00380CD8">
      <w:pPr>
        <w:numPr>
          <w:ilvl w:val="0"/>
          <w:numId w:val="50"/>
        </w:numPr>
        <w:tabs>
          <w:tab w:val="clear" w:pos="720"/>
          <w:tab w:val="num" w:pos="1080"/>
        </w:tabs>
        <w:spacing w:after="160"/>
        <w:ind w:left="1080"/>
      </w:pPr>
      <w:r w:rsidRPr="00380CD8">
        <w:rPr>
          <w:rFonts w:eastAsiaTheme="majorEastAsia"/>
        </w:rPr>
        <w:t>Integration with interview scheduling and feedback recording.</w:t>
      </w:r>
      <w:r w:rsidRPr="00380CD8">
        <w:t> </w:t>
      </w:r>
    </w:p>
    <w:p w14:paraId="21E798C5" w14:textId="77777777" w:rsidR="00380CD8" w:rsidRPr="00380CD8" w:rsidRDefault="00380CD8" w:rsidP="00380CD8">
      <w:pPr>
        <w:spacing w:after="160"/>
        <w:ind w:left="360"/>
      </w:pPr>
      <w:r w:rsidRPr="00380CD8">
        <w:rPr>
          <w:rFonts w:eastAsiaTheme="majorEastAsia"/>
        </w:rPr>
        <w:t>Needs:</w:t>
      </w:r>
      <w:r w:rsidRPr="00380CD8">
        <w:t> </w:t>
      </w:r>
    </w:p>
    <w:p w14:paraId="4CDC825A" w14:textId="77777777" w:rsidR="00380CD8" w:rsidRPr="00380CD8" w:rsidRDefault="00380CD8" w:rsidP="00380CD8">
      <w:pPr>
        <w:numPr>
          <w:ilvl w:val="0"/>
          <w:numId w:val="51"/>
        </w:numPr>
        <w:tabs>
          <w:tab w:val="clear" w:pos="720"/>
          <w:tab w:val="num" w:pos="1080"/>
        </w:tabs>
        <w:spacing w:after="160"/>
        <w:ind w:left="1080"/>
      </w:pPr>
      <w:r w:rsidRPr="00380CD8">
        <w:rPr>
          <w:rFonts w:eastAsiaTheme="majorEastAsia"/>
        </w:rPr>
        <w:t>User-friendly interface for easy navigation and application review.</w:t>
      </w:r>
      <w:r w:rsidRPr="00380CD8">
        <w:t> </w:t>
      </w:r>
    </w:p>
    <w:p w14:paraId="428186CB" w14:textId="77777777" w:rsidR="00380CD8" w:rsidRPr="00380CD8" w:rsidRDefault="00380CD8" w:rsidP="00380CD8">
      <w:pPr>
        <w:numPr>
          <w:ilvl w:val="0"/>
          <w:numId w:val="51"/>
        </w:numPr>
        <w:tabs>
          <w:tab w:val="clear" w:pos="720"/>
          <w:tab w:val="num" w:pos="1080"/>
        </w:tabs>
        <w:spacing w:after="160"/>
        <w:ind w:left="1080"/>
      </w:pPr>
      <w:r w:rsidRPr="00380CD8">
        <w:rPr>
          <w:rFonts w:eastAsiaTheme="majorEastAsia"/>
        </w:rPr>
        <w:t>Seamless integration with interview scheduling tools.</w:t>
      </w:r>
      <w:r w:rsidRPr="00380CD8">
        <w:t> </w:t>
      </w:r>
    </w:p>
    <w:p w14:paraId="7E1CFA40" w14:textId="77777777" w:rsidR="00380CD8" w:rsidRPr="00380CD8" w:rsidRDefault="00380CD8" w:rsidP="00380CD8">
      <w:pPr>
        <w:spacing w:after="160"/>
      </w:pPr>
      <w:r w:rsidRPr="00380CD8">
        <w:t> </w:t>
      </w:r>
    </w:p>
    <w:p w14:paraId="38B967A8" w14:textId="77777777" w:rsidR="00380CD8" w:rsidRPr="00380CD8" w:rsidRDefault="00380CD8" w:rsidP="00C52DE7">
      <w:pPr>
        <w:pStyle w:val="Heading3"/>
      </w:pPr>
      <w:r w:rsidRPr="00380CD8">
        <w:t>Hiring Managers:  </w:t>
      </w:r>
    </w:p>
    <w:p w14:paraId="3BCA5BFE" w14:textId="77777777" w:rsidR="00380CD8" w:rsidRPr="00380CD8" w:rsidRDefault="00380CD8" w:rsidP="00380CD8">
      <w:pPr>
        <w:spacing w:after="160"/>
        <w:ind w:left="360"/>
      </w:pPr>
      <w:r w:rsidRPr="00380CD8">
        <w:rPr>
          <w:rFonts w:eastAsiaTheme="majorEastAsia"/>
        </w:rPr>
        <w:t>Role:</w:t>
      </w:r>
      <w:r w:rsidRPr="00380CD8">
        <w:t> </w:t>
      </w:r>
    </w:p>
    <w:p w14:paraId="5D37EF72" w14:textId="77777777" w:rsidR="00380CD8" w:rsidRPr="00380CD8" w:rsidRDefault="00380CD8" w:rsidP="00380CD8">
      <w:pPr>
        <w:numPr>
          <w:ilvl w:val="0"/>
          <w:numId w:val="52"/>
        </w:numPr>
        <w:tabs>
          <w:tab w:val="clear" w:pos="720"/>
          <w:tab w:val="num" w:pos="1080"/>
        </w:tabs>
        <w:spacing w:after="160"/>
        <w:ind w:left="1080"/>
      </w:pPr>
      <w:r w:rsidRPr="00380CD8">
        <w:rPr>
          <w:rFonts w:eastAsiaTheme="majorEastAsia"/>
        </w:rPr>
        <w:t>Participating in the interview process.</w:t>
      </w:r>
      <w:r w:rsidRPr="00380CD8">
        <w:t> </w:t>
      </w:r>
    </w:p>
    <w:p w14:paraId="45E9CFE4" w14:textId="77777777" w:rsidR="00380CD8" w:rsidRPr="00380CD8" w:rsidRDefault="00380CD8" w:rsidP="00380CD8">
      <w:pPr>
        <w:numPr>
          <w:ilvl w:val="0"/>
          <w:numId w:val="53"/>
        </w:numPr>
        <w:tabs>
          <w:tab w:val="clear" w:pos="720"/>
          <w:tab w:val="num" w:pos="1080"/>
        </w:tabs>
        <w:spacing w:after="160"/>
        <w:ind w:left="1080"/>
      </w:pPr>
      <w:r w:rsidRPr="00380CD8">
        <w:rPr>
          <w:rFonts w:eastAsiaTheme="majorEastAsia"/>
        </w:rPr>
        <w:t>Providing input on candidate suitability.</w:t>
      </w:r>
      <w:r w:rsidRPr="00380CD8">
        <w:t> </w:t>
      </w:r>
    </w:p>
    <w:p w14:paraId="35D931C0" w14:textId="77777777" w:rsidR="00380CD8" w:rsidRPr="00380CD8" w:rsidRDefault="00380CD8" w:rsidP="00380CD8">
      <w:pPr>
        <w:spacing w:after="160"/>
        <w:ind w:left="360"/>
      </w:pPr>
      <w:r w:rsidRPr="00380CD8">
        <w:rPr>
          <w:rFonts w:eastAsiaTheme="majorEastAsia"/>
        </w:rPr>
        <w:t>Responsibilities:</w:t>
      </w:r>
      <w:r w:rsidRPr="00380CD8">
        <w:t> </w:t>
      </w:r>
    </w:p>
    <w:p w14:paraId="68565702" w14:textId="77777777" w:rsidR="00380CD8" w:rsidRPr="00380CD8" w:rsidRDefault="00380CD8" w:rsidP="00380CD8">
      <w:pPr>
        <w:numPr>
          <w:ilvl w:val="0"/>
          <w:numId w:val="54"/>
        </w:numPr>
        <w:tabs>
          <w:tab w:val="clear" w:pos="720"/>
          <w:tab w:val="num" w:pos="1080"/>
        </w:tabs>
        <w:spacing w:after="160"/>
        <w:ind w:left="1080"/>
      </w:pPr>
      <w:r w:rsidRPr="00380CD8">
        <w:rPr>
          <w:rFonts w:eastAsiaTheme="majorEastAsia"/>
        </w:rPr>
        <w:t>Scheduling and managing interviews.</w:t>
      </w:r>
      <w:r w:rsidRPr="00380CD8">
        <w:t> </w:t>
      </w:r>
    </w:p>
    <w:p w14:paraId="5354D3C6" w14:textId="77777777" w:rsidR="00380CD8" w:rsidRPr="00380CD8" w:rsidRDefault="00380CD8" w:rsidP="00380CD8">
      <w:pPr>
        <w:numPr>
          <w:ilvl w:val="0"/>
          <w:numId w:val="54"/>
        </w:numPr>
        <w:tabs>
          <w:tab w:val="clear" w:pos="720"/>
          <w:tab w:val="num" w:pos="1080"/>
        </w:tabs>
        <w:spacing w:after="160"/>
        <w:ind w:left="1080"/>
      </w:pPr>
      <w:r w:rsidRPr="00380CD8">
        <w:rPr>
          <w:rFonts w:eastAsiaTheme="majorEastAsia"/>
        </w:rPr>
        <w:t>Providing feedback on candidates.</w:t>
      </w:r>
      <w:r w:rsidRPr="00380CD8">
        <w:t> </w:t>
      </w:r>
    </w:p>
    <w:p w14:paraId="784D29EB" w14:textId="77777777" w:rsidR="00380CD8" w:rsidRPr="00380CD8" w:rsidRDefault="00380CD8" w:rsidP="00380CD8">
      <w:pPr>
        <w:spacing w:after="160"/>
        <w:ind w:left="360"/>
      </w:pPr>
      <w:r w:rsidRPr="00380CD8">
        <w:rPr>
          <w:rFonts w:eastAsiaTheme="majorEastAsia"/>
        </w:rPr>
        <w:t>Interests:</w:t>
      </w:r>
      <w:r w:rsidRPr="00380CD8">
        <w:t> </w:t>
      </w:r>
    </w:p>
    <w:p w14:paraId="434E1827" w14:textId="77777777" w:rsidR="00380CD8" w:rsidRPr="00380CD8" w:rsidRDefault="00380CD8" w:rsidP="00380CD8">
      <w:pPr>
        <w:numPr>
          <w:ilvl w:val="0"/>
          <w:numId w:val="55"/>
        </w:numPr>
        <w:tabs>
          <w:tab w:val="clear" w:pos="720"/>
          <w:tab w:val="num" w:pos="1080"/>
        </w:tabs>
        <w:spacing w:after="160"/>
        <w:ind w:left="1080"/>
      </w:pPr>
      <w:r w:rsidRPr="00380CD8">
        <w:rPr>
          <w:rFonts w:eastAsiaTheme="majorEastAsia"/>
        </w:rPr>
        <w:t>Access to applicant information and interview results.</w:t>
      </w:r>
      <w:r w:rsidRPr="00380CD8">
        <w:t> </w:t>
      </w:r>
    </w:p>
    <w:p w14:paraId="26016CB5" w14:textId="77777777" w:rsidR="00380CD8" w:rsidRPr="00380CD8" w:rsidRDefault="00380CD8" w:rsidP="00380CD8">
      <w:pPr>
        <w:numPr>
          <w:ilvl w:val="0"/>
          <w:numId w:val="55"/>
        </w:numPr>
        <w:tabs>
          <w:tab w:val="clear" w:pos="720"/>
          <w:tab w:val="num" w:pos="1080"/>
        </w:tabs>
        <w:spacing w:after="160"/>
        <w:ind w:left="1080"/>
      </w:pPr>
      <w:r w:rsidRPr="00380CD8">
        <w:rPr>
          <w:rFonts w:eastAsiaTheme="majorEastAsia"/>
        </w:rPr>
        <w:t>Integration with Facilities Management decisions.</w:t>
      </w:r>
      <w:r w:rsidRPr="00380CD8">
        <w:t> </w:t>
      </w:r>
    </w:p>
    <w:p w14:paraId="1FB41BBF" w14:textId="77777777" w:rsidR="00380CD8" w:rsidRPr="00380CD8" w:rsidRDefault="00380CD8" w:rsidP="00380CD8">
      <w:pPr>
        <w:spacing w:after="160"/>
        <w:ind w:left="360"/>
      </w:pPr>
      <w:r w:rsidRPr="00380CD8">
        <w:rPr>
          <w:rFonts w:eastAsiaTheme="majorEastAsia"/>
        </w:rPr>
        <w:t>Requirements:</w:t>
      </w:r>
      <w:r w:rsidRPr="00380CD8">
        <w:t> </w:t>
      </w:r>
    </w:p>
    <w:p w14:paraId="5B992682" w14:textId="77777777" w:rsidR="00380CD8" w:rsidRPr="00380CD8" w:rsidRDefault="00380CD8" w:rsidP="00380CD8">
      <w:pPr>
        <w:numPr>
          <w:ilvl w:val="0"/>
          <w:numId w:val="56"/>
        </w:numPr>
        <w:tabs>
          <w:tab w:val="clear" w:pos="720"/>
          <w:tab w:val="num" w:pos="1080"/>
        </w:tabs>
        <w:spacing w:after="160"/>
        <w:ind w:left="1080"/>
      </w:pPr>
      <w:r w:rsidRPr="00380CD8">
        <w:rPr>
          <w:rFonts w:eastAsiaTheme="majorEastAsia"/>
        </w:rPr>
        <w:t>Access to applicant information and interview results.</w:t>
      </w:r>
      <w:r w:rsidRPr="00380CD8">
        <w:t> </w:t>
      </w:r>
    </w:p>
    <w:p w14:paraId="1D6724F1" w14:textId="77777777" w:rsidR="00380CD8" w:rsidRPr="00380CD8" w:rsidRDefault="00380CD8" w:rsidP="00380CD8">
      <w:pPr>
        <w:numPr>
          <w:ilvl w:val="0"/>
          <w:numId w:val="56"/>
        </w:numPr>
        <w:tabs>
          <w:tab w:val="clear" w:pos="720"/>
          <w:tab w:val="num" w:pos="1080"/>
        </w:tabs>
        <w:spacing w:after="160"/>
        <w:ind w:left="1080"/>
      </w:pPr>
      <w:r w:rsidRPr="00380CD8">
        <w:rPr>
          <w:rFonts w:eastAsiaTheme="majorEastAsia"/>
        </w:rPr>
        <w:t>Easy scheduling and management of interviews.</w:t>
      </w:r>
      <w:r w:rsidRPr="00380CD8">
        <w:t> </w:t>
      </w:r>
    </w:p>
    <w:p w14:paraId="1900F19E" w14:textId="77777777" w:rsidR="00380CD8" w:rsidRPr="00380CD8" w:rsidRDefault="00380CD8" w:rsidP="00380CD8">
      <w:pPr>
        <w:numPr>
          <w:ilvl w:val="0"/>
          <w:numId w:val="56"/>
        </w:numPr>
        <w:tabs>
          <w:tab w:val="clear" w:pos="720"/>
          <w:tab w:val="num" w:pos="1080"/>
        </w:tabs>
        <w:spacing w:after="160"/>
        <w:ind w:left="1080"/>
      </w:pPr>
      <w:r w:rsidRPr="00380CD8">
        <w:rPr>
          <w:rFonts w:eastAsiaTheme="majorEastAsia"/>
        </w:rPr>
        <w:t>Integration with Facilities Management decisions.</w:t>
      </w:r>
      <w:r w:rsidRPr="00380CD8">
        <w:t> </w:t>
      </w:r>
    </w:p>
    <w:p w14:paraId="5441F97D" w14:textId="77777777" w:rsidR="00380CD8" w:rsidRPr="00380CD8" w:rsidRDefault="00380CD8" w:rsidP="00380CD8">
      <w:pPr>
        <w:spacing w:after="160"/>
        <w:ind w:left="360"/>
      </w:pPr>
      <w:r w:rsidRPr="00380CD8">
        <w:rPr>
          <w:rFonts w:eastAsiaTheme="majorEastAsia"/>
        </w:rPr>
        <w:lastRenderedPageBreak/>
        <w:t>Needs:</w:t>
      </w:r>
      <w:r w:rsidRPr="00380CD8">
        <w:t> </w:t>
      </w:r>
    </w:p>
    <w:p w14:paraId="020D0801" w14:textId="77777777" w:rsidR="00380CD8" w:rsidRPr="00380CD8" w:rsidRDefault="00380CD8" w:rsidP="00380CD8">
      <w:pPr>
        <w:numPr>
          <w:ilvl w:val="0"/>
          <w:numId w:val="57"/>
        </w:numPr>
        <w:tabs>
          <w:tab w:val="clear" w:pos="720"/>
          <w:tab w:val="num" w:pos="1080"/>
        </w:tabs>
        <w:spacing w:after="160"/>
        <w:ind w:left="1080"/>
      </w:pPr>
      <w:r w:rsidRPr="00380CD8">
        <w:rPr>
          <w:rFonts w:eastAsiaTheme="majorEastAsia"/>
        </w:rPr>
        <w:t>User-friendly interface for interview scheduling and feedback.</w:t>
      </w:r>
      <w:r w:rsidRPr="00380CD8">
        <w:t> </w:t>
      </w:r>
    </w:p>
    <w:p w14:paraId="48F8CECD" w14:textId="77777777" w:rsidR="00380CD8" w:rsidRPr="00380CD8" w:rsidRDefault="00380CD8" w:rsidP="00380CD8">
      <w:pPr>
        <w:numPr>
          <w:ilvl w:val="0"/>
          <w:numId w:val="57"/>
        </w:numPr>
        <w:tabs>
          <w:tab w:val="clear" w:pos="720"/>
          <w:tab w:val="num" w:pos="1080"/>
        </w:tabs>
        <w:spacing w:after="160"/>
        <w:ind w:left="1080"/>
      </w:pPr>
      <w:r w:rsidRPr="00380CD8">
        <w:rPr>
          <w:rFonts w:eastAsiaTheme="majorEastAsia"/>
        </w:rPr>
        <w:t>Quick access to relevant applicant details and interview outcomes.</w:t>
      </w:r>
      <w:r w:rsidRPr="00380CD8">
        <w:t> </w:t>
      </w:r>
    </w:p>
    <w:p w14:paraId="0C227069" w14:textId="77777777" w:rsidR="00380CD8" w:rsidRPr="00380CD8" w:rsidRDefault="00380CD8" w:rsidP="00380CD8">
      <w:pPr>
        <w:spacing w:after="160"/>
      </w:pPr>
      <w:r w:rsidRPr="00380CD8">
        <w:t> </w:t>
      </w:r>
    </w:p>
    <w:p w14:paraId="203F1FC6" w14:textId="77777777" w:rsidR="00380CD8" w:rsidRPr="00380CD8" w:rsidRDefault="00380CD8" w:rsidP="00380CD8">
      <w:pPr>
        <w:pStyle w:val="Heading3"/>
      </w:pPr>
      <w:r w:rsidRPr="00380CD8">
        <w:t>Facilities Management:  </w:t>
      </w:r>
    </w:p>
    <w:p w14:paraId="30B2A82D" w14:textId="77777777" w:rsidR="00380CD8" w:rsidRPr="00380CD8" w:rsidRDefault="00380CD8" w:rsidP="00380CD8">
      <w:pPr>
        <w:spacing w:after="160"/>
        <w:ind w:left="360"/>
      </w:pPr>
      <w:r w:rsidRPr="00380CD8">
        <w:rPr>
          <w:rFonts w:eastAsiaTheme="majorEastAsia"/>
        </w:rPr>
        <w:t>Role:</w:t>
      </w:r>
      <w:r w:rsidRPr="00380CD8">
        <w:t> </w:t>
      </w:r>
    </w:p>
    <w:p w14:paraId="50EA977F" w14:textId="77777777" w:rsidR="00380CD8" w:rsidRPr="00380CD8" w:rsidRDefault="00380CD8" w:rsidP="00380CD8">
      <w:pPr>
        <w:numPr>
          <w:ilvl w:val="0"/>
          <w:numId w:val="58"/>
        </w:numPr>
        <w:tabs>
          <w:tab w:val="clear" w:pos="720"/>
          <w:tab w:val="num" w:pos="1080"/>
        </w:tabs>
        <w:spacing w:after="160"/>
        <w:ind w:left="1080"/>
      </w:pPr>
      <w:r w:rsidRPr="00380CD8">
        <w:rPr>
          <w:rFonts w:eastAsiaTheme="majorEastAsia"/>
        </w:rPr>
        <w:t>Making decisions regarding candidate deployment.</w:t>
      </w:r>
      <w:r w:rsidRPr="00380CD8">
        <w:t> </w:t>
      </w:r>
    </w:p>
    <w:p w14:paraId="52C2B21C" w14:textId="77777777" w:rsidR="00380CD8" w:rsidRPr="00380CD8" w:rsidRDefault="00380CD8" w:rsidP="00380CD8">
      <w:pPr>
        <w:spacing w:after="160"/>
        <w:ind w:left="360"/>
      </w:pPr>
      <w:r w:rsidRPr="00380CD8">
        <w:rPr>
          <w:rFonts w:eastAsiaTheme="majorEastAsia"/>
        </w:rPr>
        <w:t>Responsibilities:</w:t>
      </w:r>
      <w:r w:rsidRPr="00380CD8">
        <w:t> </w:t>
      </w:r>
    </w:p>
    <w:p w14:paraId="1237C73F" w14:textId="77777777" w:rsidR="00380CD8" w:rsidRPr="00380CD8" w:rsidRDefault="00380CD8" w:rsidP="00380CD8">
      <w:pPr>
        <w:numPr>
          <w:ilvl w:val="0"/>
          <w:numId w:val="59"/>
        </w:numPr>
        <w:tabs>
          <w:tab w:val="clear" w:pos="720"/>
          <w:tab w:val="num" w:pos="1080"/>
        </w:tabs>
        <w:spacing w:after="160"/>
        <w:ind w:left="1080"/>
      </w:pPr>
      <w:r w:rsidRPr="00380CD8">
        <w:rPr>
          <w:rFonts w:eastAsiaTheme="majorEastAsia"/>
        </w:rPr>
        <w:t>Ensuring suitable deployment locations for selected candidates.</w:t>
      </w:r>
      <w:r w:rsidRPr="00380CD8">
        <w:t> </w:t>
      </w:r>
    </w:p>
    <w:p w14:paraId="00E38505" w14:textId="77777777" w:rsidR="00380CD8" w:rsidRPr="00380CD8" w:rsidRDefault="00380CD8" w:rsidP="00380CD8">
      <w:pPr>
        <w:spacing w:after="160"/>
        <w:ind w:left="360"/>
      </w:pPr>
      <w:r w:rsidRPr="00380CD8">
        <w:rPr>
          <w:rFonts w:eastAsiaTheme="majorEastAsia"/>
        </w:rPr>
        <w:t>Interests:</w:t>
      </w:r>
      <w:r w:rsidRPr="00380CD8">
        <w:t> </w:t>
      </w:r>
    </w:p>
    <w:p w14:paraId="3372CF15" w14:textId="77777777" w:rsidR="00380CD8" w:rsidRPr="00380CD8" w:rsidRDefault="00380CD8" w:rsidP="00380CD8">
      <w:pPr>
        <w:numPr>
          <w:ilvl w:val="0"/>
          <w:numId w:val="60"/>
        </w:numPr>
        <w:tabs>
          <w:tab w:val="clear" w:pos="720"/>
          <w:tab w:val="num" w:pos="1080"/>
        </w:tabs>
        <w:spacing w:after="160"/>
        <w:ind w:left="1080"/>
      </w:pPr>
      <w:r w:rsidRPr="00380CD8">
        <w:rPr>
          <w:rFonts w:eastAsiaTheme="majorEastAsia"/>
        </w:rPr>
        <w:t>Clear visibility into candidate deployment decisions.</w:t>
      </w:r>
      <w:r w:rsidRPr="00380CD8">
        <w:t> </w:t>
      </w:r>
    </w:p>
    <w:p w14:paraId="567F304C" w14:textId="77777777" w:rsidR="00380CD8" w:rsidRPr="00380CD8" w:rsidRDefault="00380CD8" w:rsidP="00380CD8">
      <w:pPr>
        <w:numPr>
          <w:ilvl w:val="0"/>
          <w:numId w:val="60"/>
        </w:numPr>
        <w:tabs>
          <w:tab w:val="clear" w:pos="720"/>
          <w:tab w:val="num" w:pos="1080"/>
        </w:tabs>
        <w:spacing w:after="160"/>
        <w:ind w:left="1080"/>
      </w:pPr>
      <w:r w:rsidRPr="00380CD8">
        <w:rPr>
          <w:rFonts w:eastAsiaTheme="majorEastAsia"/>
        </w:rPr>
        <w:t>Integration with IT specialists for equipment ordering.</w:t>
      </w:r>
      <w:r w:rsidRPr="00380CD8">
        <w:t> </w:t>
      </w:r>
    </w:p>
    <w:p w14:paraId="686CA684" w14:textId="77777777" w:rsidR="00380CD8" w:rsidRPr="00380CD8" w:rsidRDefault="00380CD8" w:rsidP="00380CD8">
      <w:pPr>
        <w:spacing w:after="160"/>
        <w:ind w:left="360"/>
      </w:pPr>
      <w:r w:rsidRPr="00380CD8">
        <w:rPr>
          <w:rFonts w:eastAsiaTheme="majorEastAsia"/>
        </w:rPr>
        <w:t>Requirements:</w:t>
      </w:r>
      <w:r w:rsidRPr="00380CD8">
        <w:t> </w:t>
      </w:r>
    </w:p>
    <w:p w14:paraId="2B3D0273" w14:textId="77777777" w:rsidR="00380CD8" w:rsidRPr="00380CD8" w:rsidRDefault="00380CD8" w:rsidP="00380CD8">
      <w:pPr>
        <w:numPr>
          <w:ilvl w:val="0"/>
          <w:numId w:val="61"/>
        </w:numPr>
        <w:tabs>
          <w:tab w:val="clear" w:pos="720"/>
          <w:tab w:val="num" w:pos="1080"/>
        </w:tabs>
        <w:spacing w:after="160"/>
        <w:ind w:left="1080"/>
      </w:pPr>
      <w:r w:rsidRPr="00380CD8">
        <w:rPr>
          <w:rFonts w:eastAsiaTheme="majorEastAsia"/>
        </w:rPr>
        <w:t>Clear visibility into candidate deployment decisions.</w:t>
      </w:r>
      <w:r w:rsidRPr="00380CD8">
        <w:t> </w:t>
      </w:r>
    </w:p>
    <w:p w14:paraId="5E93D037" w14:textId="77777777" w:rsidR="00380CD8" w:rsidRPr="00380CD8" w:rsidRDefault="00380CD8" w:rsidP="00380CD8">
      <w:pPr>
        <w:numPr>
          <w:ilvl w:val="0"/>
          <w:numId w:val="61"/>
        </w:numPr>
        <w:tabs>
          <w:tab w:val="clear" w:pos="720"/>
          <w:tab w:val="num" w:pos="1080"/>
        </w:tabs>
        <w:spacing w:after="160"/>
        <w:ind w:left="1080"/>
      </w:pPr>
      <w:r w:rsidRPr="00380CD8">
        <w:rPr>
          <w:rFonts w:eastAsiaTheme="majorEastAsia"/>
        </w:rPr>
        <w:t>Integration with IT specialists for equipment ordering.</w:t>
      </w:r>
      <w:r w:rsidRPr="00380CD8">
        <w:t> </w:t>
      </w:r>
    </w:p>
    <w:p w14:paraId="67A7B109" w14:textId="77777777" w:rsidR="00380CD8" w:rsidRPr="00380CD8" w:rsidRDefault="00380CD8" w:rsidP="00380CD8">
      <w:pPr>
        <w:spacing w:after="160"/>
        <w:ind w:left="360"/>
      </w:pPr>
      <w:r w:rsidRPr="00380CD8">
        <w:rPr>
          <w:rFonts w:eastAsiaTheme="majorEastAsia"/>
        </w:rPr>
        <w:t>Needs:</w:t>
      </w:r>
      <w:r w:rsidRPr="00380CD8">
        <w:t> </w:t>
      </w:r>
    </w:p>
    <w:p w14:paraId="273F850E" w14:textId="77777777" w:rsidR="00380CD8" w:rsidRPr="00380CD8" w:rsidRDefault="00380CD8" w:rsidP="00380CD8">
      <w:pPr>
        <w:numPr>
          <w:ilvl w:val="0"/>
          <w:numId w:val="62"/>
        </w:numPr>
        <w:tabs>
          <w:tab w:val="clear" w:pos="720"/>
          <w:tab w:val="num" w:pos="1080"/>
        </w:tabs>
        <w:spacing w:after="160"/>
        <w:ind w:left="1080"/>
      </w:pPr>
      <w:r w:rsidRPr="00380CD8">
        <w:rPr>
          <w:rFonts w:eastAsiaTheme="majorEastAsia"/>
        </w:rPr>
        <w:t>Efficient tools for making deployment decisions.</w:t>
      </w:r>
      <w:r w:rsidRPr="00380CD8">
        <w:t> </w:t>
      </w:r>
    </w:p>
    <w:p w14:paraId="4AE03B4F" w14:textId="77777777" w:rsidR="00380CD8" w:rsidRPr="00380CD8" w:rsidRDefault="00380CD8" w:rsidP="00380CD8">
      <w:pPr>
        <w:numPr>
          <w:ilvl w:val="0"/>
          <w:numId w:val="62"/>
        </w:numPr>
        <w:tabs>
          <w:tab w:val="clear" w:pos="720"/>
          <w:tab w:val="num" w:pos="1080"/>
        </w:tabs>
        <w:spacing w:after="160"/>
        <w:ind w:left="1080"/>
      </w:pPr>
      <w:r w:rsidRPr="00380CD8">
        <w:rPr>
          <w:rFonts w:eastAsiaTheme="majorEastAsia"/>
        </w:rPr>
        <w:t>Seamless communication with IT specialists for equipment orders.</w:t>
      </w:r>
      <w:r w:rsidRPr="00380CD8">
        <w:t> </w:t>
      </w:r>
    </w:p>
    <w:p w14:paraId="17501BA5" w14:textId="77777777" w:rsidR="00380CD8" w:rsidRPr="00380CD8" w:rsidRDefault="00380CD8" w:rsidP="00380CD8">
      <w:pPr>
        <w:pStyle w:val="Heading3"/>
      </w:pPr>
      <w:r w:rsidRPr="00380CD8">
        <w:t>IT Specialists:  </w:t>
      </w:r>
    </w:p>
    <w:p w14:paraId="77414987" w14:textId="77777777" w:rsidR="00380CD8" w:rsidRPr="00380CD8" w:rsidRDefault="00380CD8" w:rsidP="00380CD8">
      <w:pPr>
        <w:spacing w:after="160"/>
        <w:ind w:left="360"/>
      </w:pPr>
      <w:r w:rsidRPr="00380CD8">
        <w:rPr>
          <w:rFonts w:eastAsiaTheme="majorEastAsia"/>
        </w:rPr>
        <w:t>Role:</w:t>
      </w:r>
      <w:r w:rsidRPr="00380CD8">
        <w:t> </w:t>
      </w:r>
    </w:p>
    <w:p w14:paraId="1EAEAFEA" w14:textId="77777777" w:rsidR="00380CD8" w:rsidRPr="00380CD8" w:rsidRDefault="00380CD8" w:rsidP="00380CD8">
      <w:pPr>
        <w:numPr>
          <w:ilvl w:val="0"/>
          <w:numId w:val="63"/>
        </w:numPr>
        <w:tabs>
          <w:tab w:val="clear" w:pos="720"/>
          <w:tab w:val="num" w:pos="1080"/>
        </w:tabs>
        <w:spacing w:after="160"/>
        <w:ind w:left="1080"/>
      </w:pPr>
      <w:r w:rsidRPr="00380CD8">
        <w:rPr>
          <w:rFonts w:eastAsiaTheme="majorEastAsia"/>
        </w:rPr>
        <w:t>Sending equipment orders based on deployment decisions.</w:t>
      </w:r>
      <w:r w:rsidRPr="00380CD8">
        <w:t> </w:t>
      </w:r>
    </w:p>
    <w:p w14:paraId="2E9F5ED4" w14:textId="77777777" w:rsidR="00380CD8" w:rsidRPr="00380CD8" w:rsidRDefault="00380CD8" w:rsidP="00380CD8">
      <w:pPr>
        <w:spacing w:after="160"/>
        <w:ind w:left="360"/>
      </w:pPr>
      <w:r w:rsidRPr="00380CD8">
        <w:rPr>
          <w:rFonts w:eastAsiaTheme="majorEastAsia"/>
        </w:rPr>
        <w:t>Responsibilities:</w:t>
      </w:r>
      <w:r w:rsidRPr="00380CD8">
        <w:t> </w:t>
      </w:r>
    </w:p>
    <w:p w14:paraId="3305B50C" w14:textId="77777777" w:rsidR="00380CD8" w:rsidRPr="00380CD8" w:rsidRDefault="00380CD8" w:rsidP="00380CD8">
      <w:pPr>
        <w:numPr>
          <w:ilvl w:val="0"/>
          <w:numId w:val="64"/>
        </w:numPr>
        <w:tabs>
          <w:tab w:val="clear" w:pos="720"/>
          <w:tab w:val="num" w:pos="1080"/>
        </w:tabs>
        <w:spacing w:after="160"/>
        <w:ind w:left="1080"/>
      </w:pPr>
      <w:r w:rsidRPr="00380CD8">
        <w:rPr>
          <w:rFonts w:eastAsiaTheme="majorEastAsia"/>
        </w:rPr>
        <w:t>Ensuring timely equipment provisioning for selected candidates.</w:t>
      </w:r>
      <w:r w:rsidRPr="00380CD8">
        <w:t> </w:t>
      </w:r>
    </w:p>
    <w:p w14:paraId="7CFF5284" w14:textId="77777777" w:rsidR="00380CD8" w:rsidRPr="00380CD8" w:rsidRDefault="00380CD8" w:rsidP="00380CD8">
      <w:pPr>
        <w:spacing w:after="160"/>
        <w:ind w:left="360"/>
      </w:pPr>
      <w:r w:rsidRPr="00380CD8">
        <w:rPr>
          <w:rFonts w:eastAsiaTheme="majorEastAsia"/>
        </w:rPr>
        <w:t>Interests:</w:t>
      </w:r>
      <w:r w:rsidRPr="00380CD8">
        <w:t> </w:t>
      </w:r>
    </w:p>
    <w:p w14:paraId="6A0D84E4" w14:textId="77777777" w:rsidR="00380CD8" w:rsidRPr="00380CD8" w:rsidRDefault="00380CD8" w:rsidP="00380CD8">
      <w:pPr>
        <w:numPr>
          <w:ilvl w:val="0"/>
          <w:numId w:val="65"/>
        </w:numPr>
        <w:tabs>
          <w:tab w:val="clear" w:pos="720"/>
          <w:tab w:val="num" w:pos="1080"/>
        </w:tabs>
        <w:spacing w:after="160"/>
        <w:ind w:left="1080"/>
      </w:pPr>
      <w:r w:rsidRPr="00380CD8">
        <w:rPr>
          <w:rFonts w:eastAsiaTheme="majorEastAsia"/>
        </w:rPr>
        <w:t>Access to deployment decisions for equipment ordering.</w:t>
      </w:r>
      <w:r w:rsidRPr="00380CD8">
        <w:t> </w:t>
      </w:r>
    </w:p>
    <w:p w14:paraId="23B01119" w14:textId="77777777" w:rsidR="00380CD8" w:rsidRPr="00380CD8" w:rsidRDefault="00380CD8" w:rsidP="00380CD8">
      <w:pPr>
        <w:numPr>
          <w:ilvl w:val="0"/>
          <w:numId w:val="65"/>
        </w:numPr>
        <w:tabs>
          <w:tab w:val="clear" w:pos="720"/>
          <w:tab w:val="num" w:pos="1080"/>
        </w:tabs>
        <w:spacing w:after="160"/>
        <w:ind w:left="1080"/>
      </w:pPr>
      <w:r w:rsidRPr="00380CD8">
        <w:rPr>
          <w:rFonts w:eastAsiaTheme="majorEastAsia"/>
        </w:rPr>
        <w:t>Integration with Facilities Management decisions.</w:t>
      </w:r>
      <w:r w:rsidRPr="00380CD8">
        <w:t> </w:t>
      </w:r>
    </w:p>
    <w:p w14:paraId="348C9FA2" w14:textId="77777777" w:rsidR="00380CD8" w:rsidRPr="00380CD8" w:rsidRDefault="00380CD8" w:rsidP="00380CD8">
      <w:pPr>
        <w:spacing w:after="160"/>
        <w:ind w:left="360"/>
      </w:pPr>
      <w:r w:rsidRPr="00380CD8">
        <w:rPr>
          <w:rFonts w:eastAsiaTheme="majorEastAsia"/>
        </w:rPr>
        <w:t>Requirements:</w:t>
      </w:r>
      <w:r w:rsidRPr="00380CD8">
        <w:t> </w:t>
      </w:r>
    </w:p>
    <w:p w14:paraId="11D4E27F" w14:textId="77777777" w:rsidR="00380CD8" w:rsidRPr="00380CD8" w:rsidRDefault="00380CD8" w:rsidP="00380CD8">
      <w:pPr>
        <w:numPr>
          <w:ilvl w:val="0"/>
          <w:numId w:val="66"/>
        </w:numPr>
        <w:tabs>
          <w:tab w:val="clear" w:pos="720"/>
          <w:tab w:val="num" w:pos="1080"/>
        </w:tabs>
        <w:spacing w:after="160"/>
        <w:ind w:left="1080"/>
      </w:pPr>
      <w:r w:rsidRPr="00380CD8">
        <w:rPr>
          <w:rFonts w:eastAsiaTheme="majorEastAsia"/>
        </w:rPr>
        <w:t>Access to deployment decisions for equipment ordering.</w:t>
      </w:r>
      <w:r w:rsidRPr="00380CD8">
        <w:t> </w:t>
      </w:r>
    </w:p>
    <w:p w14:paraId="2F01D10B" w14:textId="77777777" w:rsidR="00380CD8" w:rsidRPr="00380CD8" w:rsidRDefault="00380CD8" w:rsidP="00380CD8">
      <w:pPr>
        <w:numPr>
          <w:ilvl w:val="0"/>
          <w:numId w:val="66"/>
        </w:numPr>
        <w:tabs>
          <w:tab w:val="clear" w:pos="720"/>
          <w:tab w:val="num" w:pos="1080"/>
        </w:tabs>
        <w:spacing w:after="160"/>
        <w:ind w:left="1080"/>
      </w:pPr>
      <w:r w:rsidRPr="00380CD8">
        <w:rPr>
          <w:rFonts w:eastAsiaTheme="majorEastAsia"/>
        </w:rPr>
        <w:t>Integration with Facilities Management decisions.</w:t>
      </w:r>
      <w:r w:rsidRPr="00380CD8">
        <w:t> </w:t>
      </w:r>
    </w:p>
    <w:p w14:paraId="73BD6198" w14:textId="77777777" w:rsidR="00380CD8" w:rsidRPr="00380CD8" w:rsidRDefault="00380CD8" w:rsidP="00380CD8">
      <w:pPr>
        <w:spacing w:after="160"/>
        <w:ind w:left="360"/>
      </w:pPr>
      <w:r w:rsidRPr="00380CD8">
        <w:rPr>
          <w:rFonts w:eastAsiaTheme="majorEastAsia"/>
        </w:rPr>
        <w:t>Needs:</w:t>
      </w:r>
      <w:r w:rsidRPr="00380CD8">
        <w:t> </w:t>
      </w:r>
    </w:p>
    <w:p w14:paraId="4355F2D0" w14:textId="77777777" w:rsidR="00380CD8" w:rsidRPr="00380CD8" w:rsidRDefault="00380CD8" w:rsidP="00380CD8">
      <w:pPr>
        <w:numPr>
          <w:ilvl w:val="0"/>
          <w:numId w:val="67"/>
        </w:numPr>
        <w:tabs>
          <w:tab w:val="clear" w:pos="720"/>
          <w:tab w:val="num" w:pos="1080"/>
        </w:tabs>
        <w:spacing w:after="160"/>
        <w:ind w:left="1080"/>
      </w:pPr>
      <w:r w:rsidRPr="00380CD8">
        <w:rPr>
          <w:rFonts w:eastAsiaTheme="majorEastAsia"/>
        </w:rPr>
        <w:t>Streamlined process for equipment order submission.</w:t>
      </w:r>
      <w:r w:rsidRPr="00380CD8">
        <w:t> </w:t>
      </w:r>
    </w:p>
    <w:p w14:paraId="5350F34C" w14:textId="77777777" w:rsidR="00380CD8" w:rsidRPr="00380CD8" w:rsidRDefault="00380CD8" w:rsidP="00380CD8">
      <w:pPr>
        <w:numPr>
          <w:ilvl w:val="0"/>
          <w:numId w:val="67"/>
        </w:numPr>
        <w:tabs>
          <w:tab w:val="clear" w:pos="720"/>
          <w:tab w:val="num" w:pos="1080"/>
        </w:tabs>
        <w:spacing w:after="160"/>
        <w:ind w:left="1080"/>
      </w:pPr>
      <w:r w:rsidRPr="00380CD8">
        <w:rPr>
          <w:rFonts w:eastAsiaTheme="majorEastAsia"/>
        </w:rPr>
        <w:lastRenderedPageBreak/>
        <w:t>Effective communication with Facilities Management.</w:t>
      </w:r>
      <w:r w:rsidRPr="00380CD8">
        <w:t> </w:t>
      </w:r>
    </w:p>
    <w:p w14:paraId="63928D5D" w14:textId="77777777" w:rsidR="00380CD8" w:rsidRPr="00380CD8" w:rsidRDefault="00380CD8" w:rsidP="00380CD8">
      <w:pPr>
        <w:pStyle w:val="Heading3"/>
      </w:pPr>
      <w:r w:rsidRPr="00380CD8">
        <w:t>Potential Applicants: </w:t>
      </w:r>
    </w:p>
    <w:p w14:paraId="08461210" w14:textId="77777777" w:rsidR="00380CD8" w:rsidRPr="00380CD8" w:rsidRDefault="00380CD8" w:rsidP="00380CD8">
      <w:pPr>
        <w:spacing w:after="160"/>
        <w:ind w:left="360"/>
      </w:pPr>
      <w:r w:rsidRPr="00380CD8">
        <w:rPr>
          <w:rFonts w:eastAsiaTheme="majorEastAsia"/>
        </w:rPr>
        <w:t>Role:</w:t>
      </w:r>
      <w:r w:rsidRPr="00380CD8">
        <w:t> </w:t>
      </w:r>
    </w:p>
    <w:p w14:paraId="032FAB29" w14:textId="77777777" w:rsidR="00380CD8" w:rsidRPr="00380CD8" w:rsidRDefault="00380CD8" w:rsidP="00380CD8">
      <w:pPr>
        <w:numPr>
          <w:ilvl w:val="0"/>
          <w:numId w:val="68"/>
        </w:numPr>
        <w:tabs>
          <w:tab w:val="clear" w:pos="720"/>
          <w:tab w:val="num" w:pos="1080"/>
        </w:tabs>
        <w:spacing w:after="160"/>
        <w:ind w:left="1080"/>
      </w:pPr>
      <w:r w:rsidRPr="00380CD8">
        <w:rPr>
          <w:rFonts w:eastAsiaTheme="majorEastAsia"/>
        </w:rPr>
        <w:t>Applying for positions listed in the system.</w:t>
      </w:r>
      <w:r w:rsidRPr="00380CD8">
        <w:t> </w:t>
      </w:r>
    </w:p>
    <w:p w14:paraId="56C5F1F9" w14:textId="77777777" w:rsidR="00380CD8" w:rsidRPr="00380CD8" w:rsidRDefault="00380CD8" w:rsidP="00380CD8">
      <w:pPr>
        <w:spacing w:after="160"/>
        <w:ind w:left="360"/>
      </w:pPr>
      <w:r w:rsidRPr="00380CD8">
        <w:rPr>
          <w:rFonts w:eastAsiaTheme="majorEastAsia"/>
        </w:rPr>
        <w:t>Responsibilities:</w:t>
      </w:r>
      <w:r w:rsidRPr="00380CD8">
        <w:t> </w:t>
      </w:r>
    </w:p>
    <w:p w14:paraId="02E0D280" w14:textId="77777777" w:rsidR="00380CD8" w:rsidRPr="00380CD8" w:rsidRDefault="00380CD8" w:rsidP="00380CD8">
      <w:pPr>
        <w:numPr>
          <w:ilvl w:val="0"/>
          <w:numId w:val="69"/>
        </w:numPr>
        <w:tabs>
          <w:tab w:val="clear" w:pos="720"/>
          <w:tab w:val="num" w:pos="1080"/>
        </w:tabs>
        <w:spacing w:after="160"/>
        <w:ind w:left="1080"/>
      </w:pPr>
      <w:r w:rsidRPr="00380CD8">
        <w:rPr>
          <w:rFonts w:eastAsiaTheme="majorEastAsia"/>
        </w:rPr>
        <w:t>Providing accurate and relevant information during the application process.</w:t>
      </w:r>
      <w:r w:rsidRPr="00380CD8">
        <w:t> </w:t>
      </w:r>
    </w:p>
    <w:p w14:paraId="05F83858" w14:textId="77777777" w:rsidR="00380CD8" w:rsidRPr="00380CD8" w:rsidRDefault="00380CD8" w:rsidP="00380CD8">
      <w:pPr>
        <w:spacing w:after="160"/>
        <w:ind w:left="360"/>
      </w:pPr>
      <w:r w:rsidRPr="00380CD8">
        <w:rPr>
          <w:rFonts w:eastAsiaTheme="majorEastAsia"/>
        </w:rPr>
        <w:t>Interests:</w:t>
      </w:r>
      <w:r w:rsidRPr="00380CD8">
        <w:t> </w:t>
      </w:r>
    </w:p>
    <w:p w14:paraId="1E963228" w14:textId="77777777" w:rsidR="00380CD8" w:rsidRPr="00380CD8" w:rsidRDefault="00380CD8" w:rsidP="00380CD8">
      <w:pPr>
        <w:numPr>
          <w:ilvl w:val="0"/>
          <w:numId w:val="70"/>
        </w:numPr>
        <w:tabs>
          <w:tab w:val="clear" w:pos="720"/>
          <w:tab w:val="num" w:pos="1080"/>
        </w:tabs>
        <w:spacing w:after="160"/>
        <w:ind w:left="1080"/>
      </w:pPr>
      <w:r w:rsidRPr="00380CD8">
        <w:rPr>
          <w:rFonts w:eastAsiaTheme="majorEastAsia"/>
        </w:rPr>
        <w:t>User-friendly application submission process.</w:t>
      </w:r>
      <w:r w:rsidRPr="00380CD8">
        <w:t> </w:t>
      </w:r>
    </w:p>
    <w:p w14:paraId="030EFD20" w14:textId="77777777" w:rsidR="00380CD8" w:rsidRPr="00380CD8" w:rsidRDefault="00380CD8" w:rsidP="00380CD8">
      <w:pPr>
        <w:numPr>
          <w:ilvl w:val="0"/>
          <w:numId w:val="70"/>
        </w:numPr>
        <w:tabs>
          <w:tab w:val="clear" w:pos="720"/>
          <w:tab w:val="num" w:pos="1080"/>
        </w:tabs>
        <w:spacing w:after="160"/>
        <w:ind w:left="1080"/>
      </w:pPr>
      <w:r w:rsidRPr="00380CD8">
        <w:rPr>
          <w:rFonts w:eastAsiaTheme="majorEastAsia"/>
        </w:rPr>
        <w:t>Timely updates on application status.</w:t>
      </w:r>
      <w:r w:rsidRPr="00380CD8">
        <w:t> </w:t>
      </w:r>
    </w:p>
    <w:p w14:paraId="7111633A" w14:textId="77777777" w:rsidR="00380CD8" w:rsidRPr="00380CD8" w:rsidRDefault="00380CD8" w:rsidP="00380CD8">
      <w:pPr>
        <w:spacing w:after="160"/>
        <w:ind w:left="360"/>
      </w:pPr>
      <w:r w:rsidRPr="00380CD8">
        <w:rPr>
          <w:rFonts w:eastAsiaTheme="majorEastAsia"/>
        </w:rPr>
        <w:t>Requirements:</w:t>
      </w:r>
      <w:r w:rsidRPr="00380CD8">
        <w:t> </w:t>
      </w:r>
    </w:p>
    <w:p w14:paraId="4318A787" w14:textId="77777777" w:rsidR="00380CD8" w:rsidRPr="00380CD8" w:rsidRDefault="00380CD8" w:rsidP="00380CD8">
      <w:pPr>
        <w:numPr>
          <w:ilvl w:val="0"/>
          <w:numId w:val="71"/>
        </w:numPr>
        <w:tabs>
          <w:tab w:val="clear" w:pos="720"/>
          <w:tab w:val="num" w:pos="1080"/>
        </w:tabs>
        <w:spacing w:after="160"/>
        <w:ind w:left="1080"/>
      </w:pPr>
      <w:r w:rsidRPr="00380CD8">
        <w:rPr>
          <w:rFonts w:eastAsiaTheme="majorEastAsia"/>
        </w:rPr>
        <w:t>User-friendly application submission process.</w:t>
      </w:r>
      <w:r w:rsidRPr="00380CD8">
        <w:t> </w:t>
      </w:r>
    </w:p>
    <w:p w14:paraId="23DFAF66" w14:textId="77777777" w:rsidR="00380CD8" w:rsidRPr="00380CD8" w:rsidRDefault="00380CD8" w:rsidP="00380CD8">
      <w:pPr>
        <w:numPr>
          <w:ilvl w:val="0"/>
          <w:numId w:val="71"/>
        </w:numPr>
        <w:tabs>
          <w:tab w:val="clear" w:pos="720"/>
          <w:tab w:val="num" w:pos="1080"/>
        </w:tabs>
        <w:spacing w:after="160"/>
        <w:ind w:left="1080"/>
      </w:pPr>
      <w:r w:rsidRPr="00380CD8">
        <w:rPr>
          <w:rFonts w:eastAsiaTheme="majorEastAsia"/>
        </w:rPr>
        <w:t>Clear communication on application status.</w:t>
      </w:r>
      <w:r w:rsidRPr="00380CD8">
        <w:t> </w:t>
      </w:r>
    </w:p>
    <w:p w14:paraId="5758AF39" w14:textId="77777777" w:rsidR="00380CD8" w:rsidRPr="00380CD8" w:rsidRDefault="00380CD8" w:rsidP="00380CD8">
      <w:pPr>
        <w:spacing w:after="160"/>
        <w:ind w:left="360"/>
      </w:pPr>
      <w:r w:rsidRPr="00380CD8">
        <w:rPr>
          <w:rFonts w:eastAsiaTheme="majorEastAsia"/>
        </w:rPr>
        <w:t>Needs:</w:t>
      </w:r>
      <w:r w:rsidRPr="00380CD8">
        <w:t> </w:t>
      </w:r>
    </w:p>
    <w:p w14:paraId="00470F61" w14:textId="77777777" w:rsidR="00380CD8" w:rsidRPr="00380CD8" w:rsidRDefault="00380CD8" w:rsidP="00380CD8">
      <w:pPr>
        <w:numPr>
          <w:ilvl w:val="0"/>
          <w:numId w:val="72"/>
        </w:numPr>
        <w:tabs>
          <w:tab w:val="clear" w:pos="720"/>
          <w:tab w:val="num" w:pos="1080"/>
        </w:tabs>
        <w:spacing w:after="160"/>
        <w:ind w:left="1080"/>
      </w:pPr>
      <w:r w:rsidRPr="00380CD8">
        <w:rPr>
          <w:rFonts w:eastAsiaTheme="majorEastAsia"/>
        </w:rPr>
        <w:t>Intuitive and straightforward application process.</w:t>
      </w:r>
      <w:r w:rsidRPr="00380CD8">
        <w:t> </w:t>
      </w:r>
    </w:p>
    <w:p w14:paraId="41259E68" w14:textId="77777777" w:rsidR="00380CD8" w:rsidRPr="00380CD8" w:rsidRDefault="00380CD8" w:rsidP="00380CD8">
      <w:pPr>
        <w:numPr>
          <w:ilvl w:val="0"/>
          <w:numId w:val="72"/>
        </w:numPr>
        <w:tabs>
          <w:tab w:val="clear" w:pos="720"/>
          <w:tab w:val="num" w:pos="1080"/>
        </w:tabs>
        <w:spacing w:after="160"/>
        <w:ind w:left="1080"/>
      </w:pPr>
      <w:r w:rsidRPr="00380CD8">
        <w:rPr>
          <w:rFonts w:eastAsiaTheme="majorEastAsia"/>
        </w:rPr>
        <w:t>Timely updates on application status.</w:t>
      </w:r>
      <w:r w:rsidRPr="00380CD8">
        <w:t> </w:t>
      </w:r>
    </w:p>
    <w:p w14:paraId="5B3ACF07" w14:textId="77777777" w:rsidR="00380CD8" w:rsidRDefault="00380CD8" w:rsidP="00380CD8">
      <w:r w:rsidRPr="00380CD8">
        <w:t> </w:t>
      </w:r>
    </w:p>
    <w:p w14:paraId="2FF02824" w14:textId="4DC39318" w:rsidR="00380CD8" w:rsidRDefault="00380CD8" w:rsidP="00380CD8">
      <w:pPr>
        <w:pStyle w:val="Heading2"/>
      </w:pPr>
      <w:r>
        <w:lastRenderedPageBreak/>
        <w:t>RACI Matrix</w:t>
      </w:r>
    </w:p>
    <w:p w14:paraId="0A48B00D" w14:textId="6D8FD9AA" w:rsidR="00380CD8" w:rsidRDefault="00380CD8" w:rsidP="00380CD8">
      <w:pPr>
        <w:pStyle w:val="Heading2"/>
        <w:rPr>
          <w:rFonts w:asciiTheme="minorHAnsi" w:eastAsiaTheme="minorHAnsi" w:hAnsiTheme="minorHAnsi" w:cstheme="minorBidi"/>
          <w:b w:val="0"/>
        </w:rPr>
      </w:pPr>
      <w:r w:rsidRPr="00380CD8">
        <w:rPr>
          <w:rFonts w:asciiTheme="minorHAnsi" w:eastAsiaTheme="minorHAnsi" w:hAnsiTheme="minorHAnsi" w:cstheme="minorBidi"/>
          <w:b w:val="0"/>
        </w:rPr>
        <w:t>A RACI Matrix is a project management tool that defines and communicates roles and responsibilities for each task or activity within a project. The acronym "RACI" stands for Responsible, Accountable, Consulted, and Informed. The matrix clarifies who is Responsible for completing a task, who is Accountable for its success, who needs to be Consulted before decisions are made, and who needs to be Informed about the progress. This visual representation promotes transparency, reduces confusion, and ensures effective collaboration among team members throughout the project lifecycle.</w:t>
      </w:r>
      <w:r>
        <w:rPr>
          <w:rFonts w:asciiTheme="minorHAnsi" w:eastAsiaTheme="minorHAnsi" w:hAnsiTheme="minorHAnsi" w:cstheme="minorBidi"/>
          <w:b w:val="0"/>
        </w:rPr>
        <w:t xml:space="preserve"> Below you can see the RACI matrix with the stakeholders involved in our project:</w:t>
      </w:r>
    </w:p>
    <w:p w14:paraId="29957E0F" w14:textId="77777777" w:rsidR="00380CD8" w:rsidRDefault="00380CD8" w:rsidP="00380CD8">
      <w:pPr>
        <w:pStyle w:val="Heading2"/>
        <w:rPr>
          <w:rFonts w:asciiTheme="minorHAnsi" w:eastAsiaTheme="minorHAnsi" w:hAnsiTheme="minorHAnsi" w:cstheme="minorBidi"/>
          <w:b w:val="0"/>
        </w:rPr>
      </w:pPr>
    </w:p>
    <w:p w14:paraId="30B0C5F0" w14:textId="219699C2" w:rsidR="00380CD8" w:rsidRDefault="00380CD8" w:rsidP="00380CD8">
      <w:pPr>
        <w:pStyle w:val="Heading2"/>
      </w:pPr>
      <w:r>
        <w:rPr>
          <w:noProof/>
        </w:rPr>
        <w:drawing>
          <wp:inline distT="0" distB="0" distL="0" distR="0" wp14:anchorId="0170B8CB" wp14:editId="01CBF638">
            <wp:extent cx="5334000" cy="4064000"/>
            <wp:effectExtent l="0" t="0" r="0" b="0"/>
            <wp:docPr id="950551065" name="Picture 1" descr="A table of employment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51065" name="Picture 1" descr="A table of employment inform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334000" cy="4064000"/>
                    </a:xfrm>
                    <a:prstGeom prst="rect">
                      <a:avLst/>
                    </a:prstGeom>
                  </pic:spPr>
                </pic:pic>
              </a:graphicData>
            </a:graphic>
          </wp:inline>
        </w:drawing>
      </w:r>
    </w:p>
    <w:p w14:paraId="08E9B420" w14:textId="77777777" w:rsidR="000A114B" w:rsidRDefault="000A114B" w:rsidP="000A114B"/>
    <w:p w14:paraId="610992B3" w14:textId="0A62CAB6" w:rsidR="000A114B" w:rsidRDefault="000A114B" w:rsidP="000A114B">
      <w:pPr>
        <w:pStyle w:val="Heading1"/>
      </w:pPr>
      <w:r>
        <w:t>Requirements Analysis</w:t>
      </w:r>
    </w:p>
    <w:p w14:paraId="68323D04" w14:textId="77777777" w:rsidR="000A114B" w:rsidRDefault="000A114B" w:rsidP="000A114B"/>
    <w:p w14:paraId="5B8FAC7D" w14:textId="24B9AD70" w:rsidR="000A114B" w:rsidRDefault="000A114B" w:rsidP="000A114B">
      <w:r w:rsidRPr="000A114B">
        <w:t xml:space="preserve">Once we have understood the roles that stakeholders have in the project and their needs, requirements analysis to create a clear set of specifications for the project. This process includes identifying, documenting, and validating functional and non-functional requirements. Through collaboration with stakeholders, requirements analysis ensures that the project team has a comprehensive understanding of what the system or product </w:t>
      </w:r>
      <w:r w:rsidRPr="000A114B">
        <w:lastRenderedPageBreak/>
        <w:t>must achieve. It serves as a foundation for effective decision-making, design, and development, aligning the project's outcomes with the expectations and objectives of all involved parties.</w:t>
      </w:r>
    </w:p>
    <w:p w14:paraId="54FA83AD" w14:textId="77777777" w:rsidR="000A114B" w:rsidRDefault="000A114B" w:rsidP="000A114B"/>
    <w:p w14:paraId="23146596" w14:textId="3A43B221" w:rsidR="000A114B" w:rsidRDefault="000A114B" w:rsidP="000A114B">
      <w:pPr>
        <w:pStyle w:val="Heading2"/>
      </w:pPr>
      <w:r>
        <w:t>Functional Requirements</w:t>
      </w:r>
    </w:p>
    <w:p w14:paraId="6DFDAE75" w14:textId="77777777" w:rsidR="000A114B" w:rsidRDefault="000A114B" w:rsidP="000A114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1"/>
        <w:gridCol w:w="4552"/>
      </w:tblGrid>
      <w:tr w:rsidR="000A114B" w:rsidRPr="000A114B" w14:paraId="407C0F42" w14:textId="77777777" w:rsidTr="000A114B">
        <w:trPr>
          <w:tblCellSpacing w:w="15" w:type="dxa"/>
        </w:trPr>
        <w:tc>
          <w:tcPr>
            <w:tcW w:w="0" w:type="auto"/>
            <w:vAlign w:val="center"/>
            <w:hideMark/>
          </w:tcPr>
          <w:p w14:paraId="041A2E9F" w14:textId="77777777" w:rsidR="000A114B" w:rsidRPr="000A114B" w:rsidRDefault="000A114B" w:rsidP="000A114B">
            <w:r w:rsidRPr="000A114B">
              <w:t xml:space="preserve">As a potential user, I want to register in the system to create an account and access the applicant tracking features. </w:t>
            </w:r>
          </w:p>
        </w:tc>
        <w:tc>
          <w:tcPr>
            <w:tcW w:w="0" w:type="auto"/>
            <w:vAlign w:val="center"/>
            <w:hideMark/>
          </w:tcPr>
          <w:p w14:paraId="29690130" w14:textId="77777777" w:rsidR="000A114B" w:rsidRPr="000A114B" w:rsidRDefault="000A114B" w:rsidP="000A114B">
            <w:r w:rsidRPr="000A114B">
              <w:t xml:space="preserve">The system shall provide a user registration form with fields for essential information, including name, email, and password. </w:t>
            </w:r>
          </w:p>
          <w:p w14:paraId="301F80C6" w14:textId="77777777" w:rsidR="000A114B" w:rsidRDefault="000A114B" w:rsidP="000A114B"/>
          <w:p w14:paraId="4FA535A2" w14:textId="77777777" w:rsidR="000A114B" w:rsidRPr="000A114B" w:rsidRDefault="000A114B" w:rsidP="000A114B">
            <w:r w:rsidRPr="000A114B">
              <w:t xml:space="preserve">Upon registration, the system shall validate the entered information and create a unique user account. </w:t>
            </w:r>
          </w:p>
          <w:p w14:paraId="04784948" w14:textId="77777777" w:rsidR="000A114B" w:rsidRDefault="000A114B" w:rsidP="000A114B"/>
          <w:p w14:paraId="7B7B33B8" w14:textId="100755EE" w:rsidR="000A114B" w:rsidRPr="000A114B" w:rsidRDefault="000A114B" w:rsidP="000A114B">
            <w:r w:rsidRPr="000A114B">
              <w:t xml:space="preserve">Users shall receive a confirmation email for account verification. </w:t>
            </w:r>
          </w:p>
        </w:tc>
      </w:tr>
      <w:tr w:rsidR="000A114B" w:rsidRPr="000A114B" w14:paraId="28306A87" w14:textId="77777777" w:rsidTr="000A114B">
        <w:trPr>
          <w:tblCellSpacing w:w="15" w:type="dxa"/>
        </w:trPr>
        <w:tc>
          <w:tcPr>
            <w:tcW w:w="0" w:type="auto"/>
            <w:vAlign w:val="center"/>
            <w:hideMark/>
          </w:tcPr>
          <w:p w14:paraId="726222BA" w14:textId="77777777" w:rsidR="000A114B" w:rsidRPr="000A114B" w:rsidRDefault="000A114B" w:rsidP="000A114B">
            <w:r w:rsidRPr="000A114B">
              <w:t xml:space="preserve">As an HR team member, I want to create and manage job listings efficiently within the system. </w:t>
            </w:r>
          </w:p>
        </w:tc>
        <w:tc>
          <w:tcPr>
            <w:tcW w:w="0" w:type="auto"/>
            <w:vAlign w:val="center"/>
            <w:hideMark/>
          </w:tcPr>
          <w:p w14:paraId="11BAAB35" w14:textId="77777777" w:rsidR="000A114B" w:rsidRPr="000A114B" w:rsidRDefault="000A114B" w:rsidP="000A114B">
            <w:r w:rsidRPr="000A114B">
              <w:t xml:space="preserve">The system shall provide an interface for HR team members to create new job listings. </w:t>
            </w:r>
          </w:p>
          <w:p w14:paraId="1DA0FFA0" w14:textId="77777777" w:rsidR="000A114B" w:rsidRDefault="000A114B" w:rsidP="000A114B"/>
          <w:p w14:paraId="548D3A8F" w14:textId="441CBD8F" w:rsidR="000A114B" w:rsidRPr="000A114B" w:rsidRDefault="000A114B" w:rsidP="000A114B">
            <w:r w:rsidRPr="000A114B">
              <w:t xml:space="preserve">Job listings shall include fields for job title, description, qualifications, and application deadline. </w:t>
            </w:r>
          </w:p>
          <w:p w14:paraId="7BCEB5AE" w14:textId="77777777" w:rsidR="000A114B" w:rsidRDefault="000A114B" w:rsidP="000A114B"/>
          <w:p w14:paraId="4E22A3D3" w14:textId="77777777" w:rsidR="000A114B" w:rsidRPr="000A114B" w:rsidRDefault="000A114B" w:rsidP="000A114B">
            <w:r w:rsidRPr="000A114B">
              <w:t xml:space="preserve">HR team members shall have the ability to edit and update existing job listings. </w:t>
            </w:r>
          </w:p>
          <w:p w14:paraId="2040BCAD" w14:textId="77777777" w:rsidR="000A114B" w:rsidRDefault="000A114B" w:rsidP="000A114B"/>
          <w:p w14:paraId="172D4A8F" w14:textId="77777777" w:rsidR="000A114B" w:rsidRPr="000A114B" w:rsidRDefault="000A114B" w:rsidP="000A114B">
            <w:r w:rsidRPr="000A114B">
              <w:t xml:space="preserve">The system shall enforce data validation for mandatory job listing fields. </w:t>
            </w:r>
          </w:p>
          <w:p w14:paraId="5F833F4D" w14:textId="77777777" w:rsidR="000A114B" w:rsidRDefault="000A114B" w:rsidP="000A114B"/>
          <w:p w14:paraId="39DB2BE9" w14:textId="3F9202D3" w:rsidR="000A114B" w:rsidRPr="000A114B" w:rsidRDefault="000A114B" w:rsidP="000A114B">
            <w:r w:rsidRPr="000A114B">
              <w:t xml:space="preserve">Job listings shall be stored in the Microsoft Dataverse database for centralized management. </w:t>
            </w:r>
          </w:p>
        </w:tc>
      </w:tr>
      <w:tr w:rsidR="000A114B" w:rsidRPr="000A114B" w14:paraId="72118014" w14:textId="77777777" w:rsidTr="000A114B">
        <w:trPr>
          <w:tblCellSpacing w:w="15" w:type="dxa"/>
        </w:trPr>
        <w:tc>
          <w:tcPr>
            <w:tcW w:w="0" w:type="auto"/>
            <w:vAlign w:val="center"/>
            <w:hideMark/>
          </w:tcPr>
          <w:p w14:paraId="6473918F" w14:textId="77777777" w:rsidR="000A114B" w:rsidRPr="000A114B" w:rsidRDefault="000A114B" w:rsidP="000A114B">
            <w:r w:rsidRPr="000A114B">
              <w:t xml:space="preserve">As a potential applicant, I want to submit my application for a listed position through a user-friendly process. </w:t>
            </w:r>
          </w:p>
        </w:tc>
        <w:tc>
          <w:tcPr>
            <w:tcW w:w="0" w:type="auto"/>
            <w:vAlign w:val="center"/>
            <w:hideMark/>
          </w:tcPr>
          <w:p w14:paraId="4B9CABAC" w14:textId="77777777" w:rsidR="000A114B" w:rsidRDefault="000A114B" w:rsidP="000A114B">
            <w:r w:rsidRPr="000A114B">
              <w:t xml:space="preserve">The system shall offer a clear and intuitive application submission form. </w:t>
            </w:r>
          </w:p>
          <w:p w14:paraId="131F3D48" w14:textId="77777777" w:rsidR="000A114B" w:rsidRDefault="000A114B" w:rsidP="000A114B"/>
          <w:p w14:paraId="50D7E830" w14:textId="6C8706DD" w:rsidR="000A114B" w:rsidRDefault="000A114B" w:rsidP="000A114B">
            <w:r w:rsidRPr="000A114B">
              <w:t xml:space="preserve">Applicants shall provide necessary information, including personal details, resume, and cover letter. </w:t>
            </w:r>
          </w:p>
          <w:p w14:paraId="618CAAF3" w14:textId="77777777" w:rsidR="000A114B" w:rsidRDefault="000A114B" w:rsidP="000A114B"/>
          <w:p w14:paraId="054CEC38" w14:textId="77777777" w:rsidR="000A114B" w:rsidRDefault="000A114B" w:rsidP="000A114B">
            <w:r w:rsidRPr="000A114B">
              <w:t>The system shall validate and store applicant data securely in the Microsoft Dataverse database.</w:t>
            </w:r>
          </w:p>
          <w:p w14:paraId="193D43D8" w14:textId="77777777" w:rsidR="000A114B" w:rsidRDefault="000A114B" w:rsidP="000A114B"/>
          <w:p w14:paraId="522DE745" w14:textId="77777777" w:rsidR="000A114B" w:rsidRDefault="000A114B" w:rsidP="000A114B">
            <w:r w:rsidRPr="000A114B">
              <w:t xml:space="preserve">Upon successful submission, applicants shall receive a confirmation email. </w:t>
            </w:r>
          </w:p>
          <w:p w14:paraId="26A4C134" w14:textId="77777777" w:rsidR="000A114B" w:rsidRDefault="000A114B" w:rsidP="000A114B"/>
          <w:p w14:paraId="40A416F5" w14:textId="460E1E14" w:rsidR="000A114B" w:rsidRPr="000A114B" w:rsidRDefault="000A114B" w:rsidP="000A114B">
            <w:r w:rsidRPr="000A114B">
              <w:t xml:space="preserve">The application form shall be accessible and responsive on various devices. </w:t>
            </w:r>
          </w:p>
        </w:tc>
      </w:tr>
      <w:tr w:rsidR="000A114B" w:rsidRPr="000A114B" w14:paraId="1A6EEDBF" w14:textId="77777777" w:rsidTr="000A114B">
        <w:trPr>
          <w:tblCellSpacing w:w="15" w:type="dxa"/>
        </w:trPr>
        <w:tc>
          <w:tcPr>
            <w:tcW w:w="0" w:type="auto"/>
            <w:vAlign w:val="center"/>
            <w:hideMark/>
          </w:tcPr>
          <w:p w14:paraId="246B7F9F" w14:textId="77777777" w:rsidR="000A114B" w:rsidRPr="000A114B" w:rsidRDefault="000A114B" w:rsidP="000A114B">
            <w:r w:rsidRPr="000A114B">
              <w:t xml:space="preserve">As a recruiter, I want to efficiently </w:t>
            </w:r>
            <w:proofErr w:type="gramStart"/>
            <w:r w:rsidRPr="000A114B">
              <w:t>review</w:t>
            </w:r>
            <w:proofErr w:type="gramEnd"/>
            <w:r w:rsidRPr="000A114B">
              <w:t xml:space="preserve"> and approve/reject submitted applications. </w:t>
            </w:r>
          </w:p>
        </w:tc>
        <w:tc>
          <w:tcPr>
            <w:tcW w:w="0" w:type="auto"/>
            <w:vAlign w:val="center"/>
            <w:hideMark/>
          </w:tcPr>
          <w:p w14:paraId="13AB63FB" w14:textId="77777777" w:rsidR="000A114B" w:rsidRDefault="000A114B" w:rsidP="000A114B">
            <w:r w:rsidRPr="000A114B">
              <w:t xml:space="preserve">Recruiters shall have access to </w:t>
            </w:r>
            <w:proofErr w:type="gramStart"/>
            <w:r w:rsidRPr="000A114B">
              <w:t>a the</w:t>
            </w:r>
            <w:proofErr w:type="gramEnd"/>
            <w:r w:rsidRPr="000A114B">
              <w:t xml:space="preserve"> model-driven app, displaying all submitted applications. </w:t>
            </w:r>
          </w:p>
          <w:p w14:paraId="4E44E9EA" w14:textId="77777777" w:rsidR="000A114B" w:rsidRDefault="000A114B" w:rsidP="000A114B"/>
          <w:p w14:paraId="452915B8" w14:textId="77777777" w:rsidR="000A114B" w:rsidRDefault="000A114B" w:rsidP="000A114B">
            <w:r w:rsidRPr="000A114B">
              <w:t xml:space="preserve">The system shall provide tools for recruiters to review and assess applicant qualifications. </w:t>
            </w:r>
          </w:p>
          <w:p w14:paraId="430E81DD" w14:textId="77777777" w:rsidR="000A114B" w:rsidRDefault="000A114B" w:rsidP="000A114B"/>
          <w:p w14:paraId="65D67995" w14:textId="77777777" w:rsidR="000A114B" w:rsidRDefault="000A114B" w:rsidP="000A114B">
            <w:r w:rsidRPr="000A114B">
              <w:t xml:space="preserve">Recruiters shall have the authority to approve or reject applications. </w:t>
            </w:r>
          </w:p>
          <w:p w14:paraId="47244A71" w14:textId="77777777" w:rsidR="000A114B" w:rsidRDefault="000A114B" w:rsidP="000A114B"/>
          <w:p w14:paraId="3CD67E3E" w14:textId="77777777" w:rsidR="000A114B" w:rsidRDefault="000A114B" w:rsidP="000A114B">
            <w:r w:rsidRPr="000A114B">
              <w:t xml:space="preserve">An approval workflow using Power Automate shall automate the application approval process. </w:t>
            </w:r>
          </w:p>
          <w:p w14:paraId="5B9F5275" w14:textId="77777777" w:rsidR="000A114B" w:rsidRDefault="000A114B" w:rsidP="000A114B"/>
          <w:p w14:paraId="4B0BB015" w14:textId="0BB5E1AD" w:rsidR="000A114B" w:rsidRPr="000A114B" w:rsidRDefault="000A114B" w:rsidP="000A114B">
            <w:r w:rsidRPr="000A114B">
              <w:t>The system shall generate notifications to applicants regarding the status of their applications.</w:t>
            </w:r>
          </w:p>
        </w:tc>
      </w:tr>
      <w:tr w:rsidR="000A114B" w:rsidRPr="000A114B" w14:paraId="397A7448" w14:textId="77777777" w:rsidTr="000A114B">
        <w:trPr>
          <w:tblCellSpacing w:w="15" w:type="dxa"/>
        </w:trPr>
        <w:tc>
          <w:tcPr>
            <w:tcW w:w="0" w:type="auto"/>
            <w:vAlign w:val="center"/>
            <w:hideMark/>
          </w:tcPr>
          <w:p w14:paraId="2CA3833E" w14:textId="77777777" w:rsidR="000A114B" w:rsidRPr="000A114B" w:rsidRDefault="000A114B" w:rsidP="000A114B">
            <w:r w:rsidRPr="000A114B">
              <w:t xml:space="preserve">As a hiring manager, I want to schedule and manage interviews for approved candidates. </w:t>
            </w:r>
          </w:p>
        </w:tc>
        <w:tc>
          <w:tcPr>
            <w:tcW w:w="0" w:type="auto"/>
            <w:vAlign w:val="center"/>
            <w:hideMark/>
          </w:tcPr>
          <w:p w14:paraId="37EC6969" w14:textId="77777777" w:rsidR="000A114B" w:rsidRDefault="000A114B" w:rsidP="000A114B">
            <w:r w:rsidRPr="000A114B">
              <w:t xml:space="preserve">Hiring managers shall have access to an interview scheduling module. </w:t>
            </w:r>
          </w:p>
          <w:p w14:paraId="7C6E805C" w14:textId="77777777" w:rsidR="000A114B" w:rsidRDefault="000A114B" w:rsidP="000A114B"/>
          <w:p w14:paraId="36AA5D45" w14:textId="77777777" w:rsidR="000A114B" w:rsidRDefault="000A114B" w:rsidP="000A114B">
            <w:r w:rsidRPr="000A114B">
              <w:t xml:space="preserve">The system shall display candidate availability for efficient scheduling. </w:t>
            </w:r>
          </w:p>
          <w:p w14:paraId="77D1FA57" w14:textId="77777777" w:rsidR="000A114B" w:rsidRDefault="000A114B" w:rsidP="000A114B"/>
          <w:p w14:paraId="6F161500" w14:textId="77777777" w:rsidR="000A114B" w:rsidRDefault="000A114B" w:rsidP="000A114B">
            <w:r w:rsidRPr="000A114B">
              <w:t xml:space="preserve">Once an interview is scheduled, the system shall send notifications to the candidate and hiring manager. </w:t>
            </w:r>
          </w:p>
          <w:p w14:paraId="0B1896EC" w14:textId="77777777" w:rsidR="000A114B" w:rsidRDefault="000A114B" w:rsidP="000A114B"/>
          <w:p w14:paraId="6741E396" w14:textId="77777777" w:rsidR="000A114B" w:rsidRDefault="000A114B" w:rsidP="000A114B">
            <w:r w:rsidRPr="000A114B">
              <w:t xml:space="preserve">The interview scheduling process shall be integrated with the applicant's profile for easy reference. </w:t>
            </w:r>
          </w:p>
          <w:p w14:paraId="4C6E0E62" w14:textId="77777777" w:rsidR="000A114B" w:rsidRDefault="000A114B" w:rsidP="000A114B"/>
          <w:p w14:paraId="17EEA69C" w14:textId="65C4DD63" w:rsidR="000A114B" w:rsidRPr="000A114B" w:rsidRDefault="000A114B" w:rsidP="000A114B">
            <w:r w:rsidRPr="000A114B">
              <w:t>Hiring managers shall have the ability to reschedule or cancel interviews as needed.</w:t>
            </w:r>
          </w:p>
        </w:tc>
      </w:tr>
      <w:tr w:rsidR="000A114B" w:rsidRPr="000A114B" w14:paraId="5DB4A769" w14:textId="77777777" w:rsidTr="000A114B">
        <w:trPr>
          <w:tblCellSpacing w:w="15" w:type="dxa"/>
        </w:trPr>
        <w:tc>
          <w:tcPr>
            <w:tcW w:w="0" w:type="auto"/>
            <w:vAlign w:val="center"/>
            <w:hideMark/>
          </w:tcPr>
          <w:p w14:paraId="29CBBE2E" w14:textId="77777777" w:rsidR="000A114B" w:rsidRPr="000A114B" w:rsidRDefault="000A114B" w:rsidP="000A114B">
            <w:r w:rsidRPr="000A114B">
              <w:t xml:space="preserve">As a hiring manager, I want to record and provide feedback on candidate interviews. </w:t>
            </w:r>
          </w:p>
        </w:tc>
        <w:tc>
          <w:tcPr>
            <w:tcW w:w="0" w:type="auto"/>
            <w:vAlign w:val="center"/>
            <w:hideMark/>
          </w:tcPr>
          <w:p w14:paraId="234293C1" w14:textId="77777777" w:rsidR="000A114B" w:rsidRDefault="000A114B" w:rsidP="000A114B">
            <w:r w:rsidRPr="000A114B">
              <w:t xml:space="preserve">The system shall offer an interface for hiring managers to record interview results. </w:t>
            </w:r>
          </w:p>
          <w:p w14:paraId="2EFE0319" w14:textId="77777777" w:rsidR="000A114B" w:rsidRDefault="000A114B" w:rsidP="000A114B"/>
          <w:p w14:paraId="113824DE" w14:textId="77777777" w:rsidR="000A114B" w:rsidRDefault="000A114B" w:rsidP="000A114B">
            <w:r w:rsidRPr="000A114B">
              <w:t xml:space="preserve">Interview feedback shall include assessment Results shall be stored securely in the Microsoft Dataverse database for future reference. </w:t>
            </w:r>
          </w:p>
          <w:p w14:paraId="2168175C" w14:textId="77777777" w:rsidR="000A114B" w:rsidRDefault="000A114B" w:rsidP="000A114B"/>
          <w:p w14:paraId="21162B45" w14:textId="77777777" w:rsidR="000A114B" w:rsidRDefault="000A114B" w:rsidP="000A114B">
            <w:r w:rsidRPr="000A114B">
              <w:lastRenderedPageBreak/>
              <w:t xml:space="preserve">Recruiters and HR team members shall have access to interview results for decision-making. </w:t>
            </w:r>
          </w:p>
          <w:p w14:paraId="4C9B9A3A" w14:textId="77777777" w:rsidR="000A114B" w:rsidRDefault="000A114B" w:rsidP="000A114B"/>
          <w:p w14:paraId="084BC441" w14:textId="10E12DE1" w:rsidR="000A114B" w:rsidRPr="000A114B" w:rsidRDefault="000A114B" w:rsidP="000A114B">
            <w:r w:rsidRPr="000A114B">
              <w:t>The system shall support collaboration among hiring managers for consensus on candidate suitability.</w:t>
            </w:r>
          </w:p>
        </w:tc>
      </w:tr>
      <w:tr w:rsidR="000A114B" w:rsidRPr="000A114B" w14:paraId="57E12355" w14:textId="77777777" w:rsidTr="000A114B">
        <w:trPr>
          <w:tblCellSpacing w:w="15" w:type="dxa"/>
        </w:trPr>
        <w:tc>
          <w:tcPr>
            <w:tcW w:w="0" w:type="auto"/>
            <w:vAlign w:val="center"/>
            <w:hideMark/>
          </w:tcPr>
          <w:p w14:paraId="76875104" w14:textId="77777777" w:rsidR="000A114B" w:rsidRPr="000A114B" w:rsidRDefault="000A114B" w:rsidP="000A114B">
            <w:r w:rsidRPr="000A114B">
              <w:t xml:space="preserve">As a facilities management representative, I want to make deployment decisions for selected candidates. </w:t>
            </w:r>
          </w:p>
        </w:tc>
        <w:tc>
          <w:tcPr>
            <w:tcW w:w="0" w:type="auto"/>
            <w:vAlign w:val="center"/>
            <w:hideMark/>
          </w:tcPr>
          <w:p w14:paraId="518FDB0E" w14:textId="77777777" w:rsidR="000A114B" w:rsidRDefault="000A114B" w:rsidP="000A114B">
            <w:r w:rsidRPr="000A114B">
              <w:t xml:space="preserve">Facilities management personnel shall have access to a module for making deployment decisions. </w:t>
            </w:r>
          </w:p>
          <w:p w14:paraId="49A5445C" w14:textId="77777777" w:rsidR="000A114B" w:rsidRDefault="000A114B" w:rsidP="000A114B"/>
          <w:p w14:paraId="779C51A6" w14:textId="77777777" w:rsidR="000A114B" w:rsidRDefault="000A114B" w:rsidP="000A114B">
            <w:r w:rsidRPr="000A114B">
              <w:t xml:space="preserve">The system shall display relevant candidate information for decision-making. </w:t>
            </w:r>
          </w:p>
          <w:p w14:paraId="5857BE36" w14:textId="77777777" w:rsidR="000A114B" w:rsidRDefault="000A114B" w:rsidP="000A114B"/>
          <w:p w14:paraId="77D48531" w14:textId="77777777" w:rsidR="000A114B" w:rsidRDefault="000A114B" w:rsidP="000A114B">
            <w:r w:rsidRPr="000A114B">
              <w:t xml:space="preserve">Once a decision is made, the system shall trigger notifications to IT specialists for equipment ordering. </w:t>
            </w:r>
          </w:p>
          <w:p w14:paraId="2E54B41D" w14:textId="77777777" w:rsidR="000A114B" w:rsidRDefault="000A114B" w:rsidP="000A114B"/>
          <w:p w14:paraId="30BBEE9D" w14:textId="77777777" w:rsidR="000A114B" w:rsidRDefault="000A114B" w:rsidP="000A114B">
            <w:r w:rsidRPr="000A114B">
              <w:t xml:space="preserve">Deployment decisions shall be stored securely in the Microsoft Dataverse database. </w:t>
            </w:r>
          </w:p>
          <w:p w14:paraId="6DE1467A" w14:textId="77777777" w:rsidR="000A114B" w:rsidRDefault="000A114B" w:rsidP="000A114B"/>
          <w:p w14:paraId="403BF98B" w14:textId="66CDF1B0" w:rsidR="000A114B" w:rsidRPr="000A114B" w:rsidRDefault="000A114B" w:rsidP="000A114B">
            <w:r w:rsidRPr="000A114B">
              <w:t>The system shall provide a tracking mechanism for monitoring deployment status.</w:t>
            </w:r>
          </w:p>
        </w:tc>
      </w:tr>
      <w:tr w:rsidR="000A114B" w:rsidRPr="000A114B" w14:paraId="19101C5C" w14:textId="77777777" w:rsidTr="000A114B">
        <w:trPr>
          <w:tblCellSpacing w:w="15" w:type="dxa"/>
        </w:trPr>
        <w:tc>
          <w:tcPr>
            <w:tcW w:w="0" w:type="auto"/>
            <w:vAlign w:val="center"/>
            <w:hideMark/>
          </w:tcPr>
          <w:p w14:paraId="73156BE9" w14:textId="77777777" w:rsidR="000A114B" w:rsidRPr="000A114B" w:rsidRDefault="000A114B" w:rsidP="000A114B">
            <w:r w:rsidRPr="000A114B">
              <w:t xml:space="preserve">As an IT specialist, I want to submit equipment orders based on deployment decisions. </w:t>
            </w:r>
          </w:p>
        </w:tc>
        <w:tc>
          <w:tcPr>
            <w:tcW w:w="0" w:type="auto"/>
            <w:vAlign w:val="center"/>
            <w:hideMark/>
          </w:tcPr>
          <w:p w14:paraId="73A60560" w14:textId="77777777" w:rsidR="000A114B" w:rsidRDefault="000A114B" w:rsidP="000A114B">
            <w:r w:rsidRPr="000A114B">
              <w:t>IT specialists shall receive notifications of deployment decisions.</w:t>
            </w:r>
          </w:p>
          <w:p w14:paraId="1BAC1873" w14:textId="77777777" w:rsidR="000A114B" w:rsidRDefault="000A114B" w:rsidP="000A114B"/>
          <w:p w14:paraId="6091AC1F" w14:textId="77777777" w:rsidR="000A114B" w:rsidRDefault="000A114B" w:rsidP="000A114B">
            <w:r w:rsidRPr="000A114B">
              <w:t xml:space="preserve">The system shall provide an interface for IT specialists to submit equipment orders. </w:t>
            </w:r>
          </w:p>
          <w:p w14:paraId="3FBDF6C9" w14:textId="77777777" w:rsidR="000A114B" w:rsidRDefault="000A114B" w:rsidP="000A114B"/>
          <w:p w14:paraId="2D7B1D52" w14:textId="77777777" w:rsidR="000A114B" w:rsidRDefault="000A114B" w:rsidP="000A114B">
            <w:r w:rsidRPr="000A114B">
              <w:t xml:space="preserve">Equipment orders shall include details such as quantity, specifications, and delivery preferences. </w:t>
            </w:r>
          </w:p>
          <w:p w14:paraId="6BBF2BD4" w14:textId="77777777" w:rsidR="000A114B" w:rsidRDefault="000A114B" w:rsidP="000A114B"/>
          <w:p w14:paraId="70BF0677" w14:textId="77777777" w:rsidR="000A114B" w:rsidRDefault="000A114B" w:rsidP="000A114B">
            <w:r w:rsidRPr="000A114B">
              <w:t>The system shall integrate with Azure DevOps Boards for tracking equipment order progress.</w:t>
            </w:r>
          </w:p>
          <w:p w14:paraId="11472044" w14:textId="77777777" w:rsidR="000A114B" w:rsidRDefault="000A114B" w:rsidP="000A114B"/>
          <w:p w14:paraId="17D9C966" w14:textId="70AD8706" w:rsidR="000A114B" w:rsidRPr="000A114B" w:rsidRDefault="000A114B" w:rsidP="000A114B">
            <w:r w:rsidRPr="000A114B">
              <w:t xml:space="preserve">Confirmation notifications shall be sent to IT specialists upon successful submission of equipment orders. </w:t>
            </w:r>
          </w:p>
        </w:tc>
      </w:tr>
      <w:tr w:rsidR="000A114B" w:rsidRPr="000A114B" w14:paraId="147FABDA" w14:textId="77777777" w:rsidTr="000A114B">
        <w:trPr>
          <w:tblCellSpacing w:w="15" w:type="dxa"/>
        </w:trPr>
        <w:tc>
          <w:tcPr>
            <w:tcW w:w="0" w:type="auto"/>
            <w:vAlign w:val="center"/>
            <w:hideMark/>
          </w:tcPr>
          <w:p w14:paraId="1A1CA1C8" w14:textId="77777777" w:rsidR="000A114B" w:rsidRPr="000A114B" w:rsidRDefault="000A114B" w:rsidP="000A114B">
            <w:r w:rsidRPr="000A114B">
              <w:t>As a system administrator, I want to ensure that applicant data is securely stored and easily accessible.</w:t>
            </w:r>
          </w:p>
        </w:tc>
        <w:tc>
          <w:tcPr>
            <w:tcW w:w="0" w:type="auto"/>
            <w:vAlign w:val="center"/>
            <w:hideMark/>
          </w:tcPr>
          <w:p w14:paraId="5F830A09" w14:textId="77777777" w:rsidR="000A114B" w:rsidRDefault="000A114B" w:rsidP="000A114B">
            <w:r w:rsidRPr="000A114B">
              <w:t xml:space="preserve">The Microsoft Dataverse database shall store comprehensive applicant information. </w:t>
            </w:r>
          </w:p>
          <w:p w14:paraId="3D49E242" w14:textId="77777777" w:rsidR="000A114B" w:rsidRDefault="000A114B" w:rsidP="000A114B"/>
          <w:p w14:paraId="1A6D8934" w14:textId="77777777" w:rsidR="000A114B" w:rsidRDefault="000A114B" w:rsidP="000A114B">
            <w:r w:rsidRPr="000A114B">
              <w:t xml:space="preserve">Data fields shall include personal details, application history, interview results, and status. </w:t>
            </w:r>
          </w:p>
          <w:p w14:paraId="55FB0A0E" w14:textId="77777777" w:rsidR="000A114B" w:rsidRDefault="000A114B" w:rsidP="000A114B"/>
          <w:p w14:paraId="76F2CF29" w14:textId="77777777" w:rsidR="000A114B" w:rsidRDefault="000A114B" w:rsidP="000A114B">
            <w:r w:rsidRPr="000A114B">
              <w:t xml:space="preserve">Data storage shall comply with data security and privacy regulations. </w:t>
            </w:r>
          </w:p>
          <w:p w14:paraId="6202FCEE" w14:textId="77777777" w:rsidR="000A114B" w:rsidRDefault="000A114B" w:rsidP="000A114B"/>
          <w:p w14:paraId="5D5AB8A2" w14:textId="77777777" w:rsidR="000A114B" w:rsidRDefault="000A114B" w:rsidP="000A114B">
            <w:r w:rsidRPr="000A114B">
              <w:t xml:space="preserve">The system shall allow authorized users to query and retrieve applicant data for reporting purposes. </w:t>
            </w:r>
          </w:p>
          <w:p w14:paraId="0998C2EA" w14:textId="77777777" w:rsidR="000A114B" w:rsidRDefault="000A114B" w:rsidP="000A114B"/>
          <w:p w14:paraId="57773D83" w14:textId="7C6A0041" w:rsidR="000A114B" w:rsidRPr="000A114B" w:rsidRDefault="000A114B" w:rsidP="000A114B">
            <w:r w:rsidRPr="000A114B">
              <w:t>Regular backups and data integrity checks shall be performed to ensure data reliability.</w:t>
            </w:r>
          </w:p>
        </w:tc>
      </w:tr>
      <w:tr w:rsidR="000A114B" w:rsidRPr="000A114B" w14:paraId="6A4E65D2" w14:textId="77777777" w:rsidTr="000A114B">
        <w:trPr>
          <w:tblCellSpacing w:w="15" w:type="dxa"/>
        </w:trPr>
        <w:tc>
          <w:tcPr>
            <w:tcW w:w="0" w:type="auto"/>
            <w:vAlign w:val="center"/>
            <w:hideMark/>
          </w:tcPr>
          <w:p w14:paraId="00F074D5" w14:textId="77777777" w:rsidR="000A114B" w:rsidRPr="000A114B" w:rsidRDefault="000A114B" w:rsidP="000A114B">
            <w:r w:rsidRPr="000A114B">
              <w:t xml:space="preserve">As a user interacting with the system, I want a user-friendly and efficient Model-Driven application. </w:t>
            </w:r>
          </w:p>
        </w:tc>
        <w:tc>
          <w:tcPr>
            <w:tcW w:w="0" w:type="auto"/>
            <w:vAlign w:val="center"/>
            <w:hideMark/>
          </w:tcPr>
          <w:p w14:paraId="6B0BE29E" w14:textId="77777777" w:rsidR="000A114B" w:rsidRDefault="000A114B" w:rsidP="000A114B">
            <w:r w:rsidRPr="000A114B">
              <w:t xml:space="preserve">The Model-Driven application shall provide a structured and intuitive interface for users. </w:t>
            </w:r>
          </w:p>
          <w:p w14:paraId="5975AF24" w14:textId="77777777" w:rsidR="000A114B" w:rsidRDefault="000A114B" w:rsidP="000A114B"/>
          <w:p w14:paraId="55EE9DEE" w14:textId="77777777" w:rsidR="000A114B" w:rsidRDefault="000A114B" w:rsidP="000A114B">
            <w:r w:rsidRPr="000A114B">
              <w:t xml:space="preserve">Users shall be guided through different stages of the application process seamlessly. </w:t>
            </w:r>
          </w:p>
          <w:p w14:paraId="77AED0D1" w14:textId="77777777" w:rsidR="000A114B" w:rsidRDefault="000A114B" w:rsidP="000A114B"/>
          <w:p w14:paraId="477EEE45" w14:textId="77777777" w:rsidR="000A114B" w:rsidRDefault="000A114B" w:rsidP="000A114B">
            <w:r w:rsidRPr="000A114B">
              <w:t xml:space="preserve">Data validation and error handling shall be implemented to enhance user experience. </w:t>
            </w:r>
          </w:p>
          <w:p w14:paraId="4F48B660" w14:textId="77777777" w:rsidR="000A114B" w:rsidRDefault="000A114B" w:rsidP="000A114B"/>
          <w:p w14:paraId="35C0834B" w14:textId="77777777" w:rsidR="000A114B" w:rsidRDefault="000A114B" w:rsidP="000A114B">
            <w:r w:rsidRPr="000A114B">
              <w:t xml:space="preserve">The application shall be responsive and accessible on various devices. </w:t>
            </w:r>
          </w:p>
          <w:p w14:paraId="17719B2B" w14:textId="77777777" w:rsidR="000A114B" w:rsidRDefault="000A114B" w:rsidP="000A114B"/>
          <w:p w14:paraId="23BED06B" w14:textId="3579A9BE" w:rsidR="000A114B" w:rsidRPr="000A114B" w:rsidRDefault="000A114B" w:rsidP="000A114B">
            <w:r w:rsidRPr="000A114B">
              <w:t xml:space="preserve">Model-Driven applications shall integrate seamlessly with other components of the Power Platform. </w:t>
            </w:r>
          </w:p>
        </w:tc>
      </w:tr>
      <w:tr w:rsidR="000A114B" w:rsidRPr="000A114B" w14:paraId="2F49B46F" w14:textId="77777777" w:rsidTr="000A114B">
        <w:trPr>
          <w:tblCellSpacing w:w="15" w:type="dxa"/>
        </w:trPr>
        <w:tc>
          <w:tcPr>
            <w:tcW w:w="0" w:type="auto"/>
            <w:vAlign w:val="center"/>
            <w:hideMark/>
          </w:tcPr>
          <w:p w14:paraId="5CA52388" w14:textId="77777777" w:rsidR="000A114B" w:rsidRPr="000A114B" w:rsidRDefault="000A114B" w:rsidP="000A114B">
            <w:r w:rsidRPr="000A114B">
              <w:t xml:space="preserve">As a user navigating through the application process, I want a clear and structured business process flow. </w:t>
            </w:r>
          </w:p>
        </w:tc>
        <w:tc>
          <w:tcPr>
            <w:tcW w:w="0" w:type="auto"/>
            <w:vAlign w:val="center"/>
            <w:hideMark/>
          </w:tcPr>
          <w:p w14:paraId="3CA31ECC" w14:textId="77777777" w:rsidR="000A114B" w:rsidRDefault="000A114B" w:rsidP="000A114B">
            <w:r w:rsidRPr="000A114B">
              <w:t xml:space="preserve">Business process flows shall be designed for various scenarios, including application submission and approval processes. </w:t>
            </w:r>
          </w:p>
          <w:p w14:paraId="591711AB" w14:textId="77777777" w:rsidR="000A114B" w:rsidRDefault="000A114B" w:rsidP="000A114B"/>
          <w:p w14:paraId="5B8B11D8" w14:textId="77777777" w:rsidR="000A114B" w:rsidRDefault="000A114B" w:rsidP="000A114B">
            <w:r w:rsidRPr="000A114B">
              <w:t>Users shall be guided through each stage of the application process with clear steps and instructions.</w:t>
            </w:r>
          </w:p>
          <w:p w14:paraId="6C345220" w14:textId="77777777" w:rsidR="000A114B" w:rsidRDefault="000A114B" w:rsidP="000A114B"/>
          <w:p w14:paraId="583B84F6" w14:textId="77777777" w:rsidR="000A114B" w:rsidRDefault="000A114B" w:rsidP="000A114B">
            <w:r w:rsidRPr="000A114B">
              <w:t xml:space="preserve"> The system shall enforce adherence to business process flows to maintain consistency. </w:t>
            </w:r>
          </w:p>
          <w:p w14:paraId="121DAF2D" w14:textId="77777777" w:rsidR="000A114B" w:rsidRDefault="000A114B" w:rsidP="000A114B"/>
          <w:p w14:paraId="0AE548E9" w14:textId="77777777" w:rsidR="000A114B" w:rsidRDefault="000A114B" w:rsidP="000A114B">
            <w:r w:rsidRPr="000A114B">
              <w:t xml:space="preserve">Business process flows shall be easily modifiable to accommodate changes in recruitment procedures. </w:t>
            </w:r>
          </w:p>
          <w:p w14:paraId="1A3B96B6" w14:textId="77777777" w:rsidR="000A114B" w:rsidRDefault="000A114B" w:rsidP="000A114B"/>
          <w:p w14:paraId="465112C4" w14:textId="192ACE5D" w:rsidR="000A114B" w:rsidRPr="000A114B" w:rsidRDefault="000A114B" w:rsidP="000A114B">
            <w:r w:rsidRPr="000A114B">
              <w:t xml:space="preserve">Notifications and alerts shall be triggered based on business process flow milestones. </w:t>
            </w:r>
          </w:p>
        </w:tc>
      </w:tr>
      <w:tr w:rsidR="000A114B" w:rsidRPr="000A114B" w14:paraId="25EE8B47" w14:textId="77777777" w:rsidTr="000A114B">
        <w:trPr>
          <w:tblCellSpacing w:w="15" w:type="dxa"/>
        </w:trPr>
        <w:tc>
          <w:tcPr>
            <w:tcW w:w="0" w:type="auto"/>
            <w:vAlign w:val="center"/>
            <w:hideMark/>
          </w:tcPr>
          <w:p w14:paraId="399BC7E3" w14:textId="77777777" w:rsidR="000A114B" w:rsidRPr="000A114B" w:rsidRDefault="000A114B" w:rsidP="000A114B">
            <w:r w:rsidRPr="000A114B">
              <w:t xml:space="preserve">As a user exploring current job listings, I want an intuitive and informative Power Pages Site. </w:t>
            </w:r>
          </w:p>
        </w:tc>
        <w:tc>
          <w:tcPr>
            <w:tcW w:w="0" w:type="auto"/>
            <w:vAlign w:val="center"/>
            <w:hideMark/>
          </w:tcPr>
          <w:p w14:paraId="64D24C7D" w14:textId="77777777" w:rsidR="000A114B" w:rsidRDefault="000A114B" w:rsidP="000A114B">
            <w:r w:rsidRPr="000A114B">
              <w:t xml:space="preserve">The Power Pages Site shall display a listing of current job openings. </w:t>
            </w:r>
          </w:p>
          <w:p w14:paraId="47AA561C" w14:textId="77777777" w:rsidR="000A114B" w:rsidRDefault="000A114B" w:rsidP="000A114B"/>
          <w:p w14:paraId="25BE43BC" w14:textId="77777777" w:rsidR="000A114B" w:rsidRDefault="000A114B" w:rsidP="000A114B">
            <w:r w:rsidRPr="000A114B">
              <w:lastRenderedPageBreak/>
              <w:t xml:space="preserve">Job listings shall include key details such as job title, description, and application deadline. </w:t>
            </w:r>
          </w:p>
          <w:p w14:paraId="2141D83E" w14:textId="77777777" w:rsidR="000A114B" w:rsidRDefault="000A114B" w:rsidP="000A114B"/>
          <w:p w14:paraId="180822BE" w14:textId="77777777" w:rsidR="000A114B" w:rsidRDefault="000A114B" w:rsidP="000A114B">
            <w:r w:rsidRPr="000A114B">
              <w:t xml:space="preserve">The site shall have a search and filter functionality for users to find specific job listings. </w:t>
            </w:r>
          </w:p>
          <w:p w14:paraId="5483DDE0" w14:textId="77777777" w:rsidR="000A114B" w:rsidRDefault="000A114B" w:rsidP="000A114B"/>
          <w:p w14:paraId="7A2055A5" w14:textId="77777777" w:rsidR="000A114B" w:rsidRDefault="000A114B" w:rsidP="000A114B">
            <w:r w:rsidRPr="000A114B">
              <w:t>Power Pages Site shall be accessible on different browsers and devices.</w:t>
            </w:r>
          </w:p>
          <w:p w14:paraId="3EE867CB" w14:textId="77777777" w:rsidR="000A114B" w:rsidRDefault="000A114B" w:rsidP="000A114B"/>
          <w:p w14:paraId="285026D5" w14:textId="57B0452F" w:rsidR="000A114B" w:rsidRPr="000A114B" w:rsidRDefault="000A114B" w:rsidP="000A114B">
            <w:r w:rsidRPr="000A114B">
              <w:t xml:space="preserve">Links on the Power Pages Site shall redirect users to the corresponding Model-Driven applications for application submission. </w:t>
            </w:r>
          </w:p>
        </w:tc>
      </w:tr>
    </w:tbl>
    <w:p w14:paraId="72FF2F59" w14:textId="77777777" w:rsidR="000A114B" w:rsidRDefault="000A114B" w:rsidP="000A114B"/>
    <w:p w14:paraId="4029C5BB" w14:textId="1FF7123D" w:rsidR="000A114B" w:rsidRDefault="000A114B" w:rsidP="000A114B">
      <w:pPr>
        <w:pStyle w:val="Heading2"/>
      </w:pPr>
      <w:r>
        <w:t>Non-Functional Requirements</w:t>
      </w:r>
    </w:p>
    <w:p w14:paraId="618653B1" w14:textId="77777777" w:rsidR="000A114B" w:rsidRDefault="000A114B" w:rsidP="000A114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6418"/>
      </w:tblGrid>
      <w:tr w:rsidR="000A114B" w:rsidRPr="000A114B" w14:paraId="77E533F9" w14:textId="77777777" w:rsidTr="000A114B">
        <w:trPr>
          <w:tblCellSpacing w:w="15" w:type="dxa"/>
        </w:trPr>
        <w:tc>
          <w:tcPr>
            <w:tcW w:w="2110" w:type="dxa"/>
            <w:vAlign w:val="center"/>
            <w:hideMark/>
          </w:tcPr>
          <w:p w14:paraId="46E1F1E1" w14:textId="0E0F6725" w:rsidR="000A114B" w:rsidRPr="000A114B" w:rsidRDefault="000A114B" w:rsidP="00A66D70">
            <w:r>
              <w:t>Performance</w:t>
            </w:r>
          </w:p>
        </w:tc>
        <w:tc>
          <w:tcPr>
            <w:tcW w:w="6373" w:type="dxa"/>
            <w:vAlign w:val="center"/>
            <w:hideMark/>
          </w:tcPr>
          <w:p w14:paraId="13325017" w14:textId="77777777" w:rsidR="000A114B" w:rsidRPr="000A114B" w:rsidRDefault="000A114B" w:rsidP="000A114B">
            <w:pPr>
              <w:ind w:left="720"/>
            </w:pPr>
            <w:r w:rsidRPr="000A114B">
              <w:t>The Power Platform-based ATS shall optimize performance, leveraging caching mechanisms and efficient data retrieval methods to ensure quick response times for user interactions. This includes seamless integration with Power Apps and Power Automate to enhance overall system responsiveness.</w:t>
            </w:r>
          </w:p>
          <w:p w14:paraId="3F77F455" w14:textId="6BD99FA2" w:rsidR="000A114B" w:rsidRPr="000A114B" w:rsidRDefault="000A114B" w:rsidP="00A66D70"/>
        </w:tc>
      </w:tr>
      <w:tr w:rsidR="000A114B" w:rsidRPr="000A114B" w14:paraId="6DD81E6D" w14:textId="77777777" w:rsidTr="000A114B">
        <w:trPr>
          <w:tblCellSpacing w:w="15" w:type="dxa"/>
        </w:trPr>
        <w:tc>
          <w:tcPr>
            <w:tcW w:w="2110" w:type="dxa"/>
            <w:vAlign w:val="center"/>
          </w:tcPr>
          <w:p w14:paraId="1F2DA430" w14:textId="7752FBA4" w:rsidR="000A114B" w:rsidRDefault="000A114B" w:rsidP="00A66D70">
            <w:r>
              <w:t>Security</w:t>
            </w:r>
          </w:p>
        </w:tc>
        <w:tc>
          <w:tcPr>
            <w:tcW w:w="6373" w:type="dxa"/>
            <w:vAlign w:val="center"/>
          </w:tcPr>
          <w:p w14:paraId="350076BE" w14:textId="41E144D3" w:rsidR="000A114B" w:rsidRPr="000A114B" w:rsidRDefault="000A114B" w:rsidP="000A114B">
            <w:pPr>
              <w:ind w:left="720"/>
            </w:pPr>
            <w:r w:rsidRPr="000A114B">
              <w:t>The ATS, built on the Microsoft Power Platform, shall adhere to Microsoft's security best practices, implementing Azure Active Directory for user authentication. Data stored in Microsoft Dataverse will be encrypted, and role-based access controls using Power Platform security roles will ensure authorized access to applicant information.</w:t>
            </w:r>
          </w:p>
        </w:tc>
      </w:tr>
      <w:tr w:rsidR="000A114B" w:rsidRPr="000A114B" w14:paraId="1355329F" w14:textId="77777777" w:rsidTr="000A114B">
        <w:trPr>
          <w:tblCellSpacing w:w="15" w:type="dxa"/>
        </w:trPr>
        <w:tc>
          <w:tcPr>
            <w:tcW w:w="2110" w:type="dxa"/>
            <w:vAlign w:val="center"/>
          </w:tcPr>
          <w:p w14:paraId="5864C609" w14:textId="62723D95" w:rsidR="000A114B" w:rsidRDefault="000A114B" w:rsidP="00A66D70">
            <w:r>
              <w:t>Usability</w:t>
            </w:r>
          </w:p>
        </w:tc>
        <w:tc>
          <w:tcPr>
            <w:tcW w:w="6373" w:type="dxa"/>
            <w:vAlign w:val="center"/>
          </w:tcPr>
          <w:p w14:paraId="2D0E295A" w14:textId="4288529C" w:rsidR="000A114B" w:rsidRPr="000A114B" w:rsidRDefault="000A114B" w:rsidP="000A114B">
            <w:pPr>
              <w:ind w:left="720"/>
            </w:pPr>
            <w:r w:rsidRPr="000A114B">
              <w:t>The Power Platform-based ATS will prioritize user-friendly design, utilizing Power Apps for an intuitive interface accessible across devices. Power Automate will streamline processes, providing a seamless and efficient user experience. The system shall adhere to Microsoft's accessibility guidelines to ensure usability for all users</w:t>
            </w:r>
          </w:p>
        </w:tc>
      </w:tr>
    </w:tbl>
    <w:p w14:paraId="7C86546D" w14:textId="77777777" w:rsidR="000A114B" w:rsidRDefault="000A114B" w:rsidP="000A114B"/>
    <w:p w14:paraId="44C85B6F" w14:textId="10DF3641" w:rsidR="00C52DE7" w:rsidRDefault="00E70CAA" w:rsidP="00C52DE7">
      <w:pPr>
        <w:pStyle w:val="Heading2"/>
      </w:pPr>
      <w:r>
        <w:t>Azure DevOps (Requirements Management)</w:t>
      </w:r>
    </w:p>
    <w:p w14:paraId="18B93DB3" w14:textId="7D68E81E" w:rsidR="00C52DE7" w:rsidRDefault="00C52DE7" w:rsidP="00C52DE7">
      <w:r w:rsidRPr="00C52DE7">
        <w:t>In this project, Azure DevOps Boards are utilized to track and manage requirements throughout the development lifecycle. Azure DevOps Boards provide a centralized platform for capturing, organizing, and monitoring work items related to project requirements. Each functional requirement is translated into a work item, allowing the team to define tasks, set priorities, assign responsibilities, and track progress. The boards facilitate collaboration by providing visibility into the status of requirements, enabling effective communication among team members. With features like backlog managemen</w:t>
      </w:r>
      <w:r>
        <w:t>t</w:t>
      </w:r>
      <w:r w:rsidRPr="00C52DE7">
        <w:t xml:space="preserve">, </w:t>
      </w:r>
      <w:r w:rsidRPr="00C52DE7">
        <w:lastRenderedPageBreak/>
        <w:t>Azure DevOps Boards ensure</w:t>
      </w:r>
      <w:r>
        <w:t>d</w:t>
      </w:r>
      <w:r w:rsidRPr="00C52DE7">
        <w:t xml:space="preserve"> a structured and transparent approach to requirement tracking within the development process.</w:t>
      </w:r>
    </w:p>
    <w:p w14:paraId="086B2A8C" w14:textId="77777777" w:rsidR="00C52DE7" w:rsidRDefault="00C52DE7" w:rsidP="00C52DE7"/>
    <w:p w14:paraId="048119BD" w14:textId="381C495C" w:rsidR="00C52DE7" w:rsidRDefault="00C52DE7" w:rsidP="00C52DE7">
      <w:pPr>
        <w:pStyle w:val="Heading1"/>
      </w:pPr>
      <w:r>
        <w:t>Business Process Flow</w:t>
      </w:r>
    </w:p>
    <w:p w14:paraId="1F1B7769" w14:textId="4AF19663" w:rsidR="00C52DE7" w:rsidRDefault="00C52DE7" w:rsidP="00C52DE7">
      <w:r w:rsidRPr="00C52DE7">
        <w:t xml:space="preserve">A business process flow is a visual representation that outlines the sequence of steps or stages involved in a specific business process. In the context of the Applicant Tracking System project, </w:t>
      </w:r>
      <w:r>
        <w:t>this</w:t>
      </w:r>
      <w:r w:rsidRPr="00C52DE7">
        <w:t xml:space="preserve"> business process illustrate</w:t>
      </w:r>
      <w:r>
        <w:t>s</w:t>
      </w:r>
      <w:r w:rsidRPr="00C52DE7">
        <w:t xml:space="preserve"> the end-to-end workflow of the recruitment process – from job listing creation to applicant approval and deployment decisions.</w:t>
      </w:r>
      <w:r>
        <w:t xml:space="preserve"> Below you can see this diagram:</w:t>
      </w:r>
    </w:p>
    <w:p w14:paraId="2CF77124" w14:textId="77777777" w:rsidR="00C52DE7" w:rsidRDefault="00C52DE7" w:rsidP="00C52DE7"/>
    <w:p w14:paraId="6DD994A8" w14:textId="45056CE8" w:rsidR="00C52DE7" w:rsidRDefault="00C52DE7" w:rsidP="00C52DE7">
      <w:r>
        <w:rPr>
          <w:noProof/>
        </w:rPr>
        <w:drawing>
          <wp:inline distT="0" distB="0" distL="0" distR="0" wp14:anchorId="7C2FE236" wp14:editId="466501F7">
            <wp:extent cx="5450205" cy="2846070"/>
            <wp:effectExtent l="0" t="0" r="0" b="0"/>
            <wp:docPr id="98758539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5394"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0205" cy="2846070"/>
                    </a:xfrm>
                    <a:prstGeom prst="rect">
                      <a:avLst/>
                    </a:prstGeom>
                  </pic:spPr>
                </pic:pic>
              </a:graphicData>
            </a:graphic>
          </wp:inline>
        </w:drawing>
      </w:r>
    </w:p>
    <w:p w14:paraId="209495F5" w14:textId="77777777" w:rsidR="00C52DE7" w:rsidRDefault="00C52DE7" w:rsidP="00C52DE7"/>
    <w:p w14:paraId="486380B3" w14:textId="45DC1926" w:rsidR="00C52DE7" w:rsidRDefault="00C52DE7" w:rsidP="00C52DE7">
      <w:pPr>
        <w:pStyle w:val="Heading1"/>
      </w:pPr>
      <w:r>
        <w:t>Data modeling</w:t>
      </w:r>
    </w:p>
    <w:p w14:paraId="318942F3" w14:textId="6621EDE4" w:rsidR="00C52DE7" w:rsidRDefault="00C52DE7" w:rsidP="00C52DE7">
      <w:r w:rsidRPr="00C52DE7">
        <w:t>Data modeling is the process of defining and structuring the organization's data to represent real-world entities, their relationships, and the rules governing these relationships. In the context of the Applicant Tracking System project and Dataverse, data modeling plays a crucial role in designing a well-organized and efficient database.</w:t>
      </w:r>
    </w:p>
    <w:p w14:paraId="7BCCD2B0" w14:textId="77777777" w:rsidR="00C80A7E" w:rsidRDefault="00C80A7E" w:rsidP="00C52DE7"/>
    <w:p w14:paraId="662AFEE6" w14:textId="336476D8" w:rsidR="00C80A7E" w:rsidRDefault="00C80A7E" w:rsidP="00C52DE7">
      <w:r>
        <w:lastRenderedPageBreak/>
        <w:t xml:space="preserve">At the beginning of the project, we started off with this diagram for our Dataverse database: </w:t>
      </w:r>
      <w:r>
        <w:rPr>
          <w:noProof/>
        </w:rPr>
        <w:drawing>
          <wp:inline distT="0" distB="0" distL="0" distR="0" wp14:anchorId="30300BE5" wp14:editId="2B9AB130">
            <wp:extent cx="5450205" cy="2571115"/>
            <wp:effectExtent l="0" t="0" r="0" b="0"/>
            <wp:docPr id="873629007"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29007" name="Picture 3" descr="A diagram of a computer pro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0205" cy="2571115"/>
                    </a:xfrm>
                    <a:prstGeom prst="rect">
                      <a:avLst/>
                    </a:prstGeom>
                  </pic:spPr>
                </pic:pic>
              </a:graphicData>
            </a:graphic>
          </wp:inline>
        </w:drawing>
      </w:r>
    </w:p>
    <w:p w14:paraId="33712C05" w14:textId="77777777" w:rsidR="00C80A7E" w:rsidRDefault="00C80A7E" w:rsidP="00C52DE7"/>
    <w:p w14:paraId="350DCEC7" w14:textId="10A3E490" w:rsidR="00C80A7E" w:rsidRDefault="00C80A7E" w:rsidP="00C52DE7">
      <w:r>
        <w:t>As the project evolved, we had to make changes to the initial design of the database, incorporating more default tables that are found within the default Dataverse database. Below is the updated diagram</w:t>
      </w:r>
      <w:r w:rsidR="00C16B17">
        <w:t xml:space="preserve">, modelled in </w:t>
      </w:r>
      <w:proofErr w:type="spellStart"/>
      <w:r w:rsidR="00C16B17">
        <w:t>PowerBI</w:t>
      </w:r>
      <w:proofErr w:type="spellEnd"/>
      <w:r>
        <w:t>:</w:t>
      </w:r>
    </w:p>
    <w:p w14:paraId="20AD7837" w14:textId="77777777" w:rsidR="00C80A7E" w:rsidRPr="00C52DE7" w:rsidRDefault="00C80A7E" w:rsidP="00C52DE7"/>
    <w:p w14:paraId="411C3764" w14:textId="7285E03A" w:rsidR="00C80A7E" w:rsidRDefault="00C80A7E" w:rsidP="00C80A7E">
      <w:r>
        <w:rPr>
          <w:noProof/>
        </w:rPr>
        <w:drawing>
          <wp:inline distT="0" distB="0" distL="0" distR="0" wp14:anchorId="5719A496" wp14:editId="1260EE17">
            <wp:extent cx="5450205" cy="2744470"/>
            <wp:effectExtent l="0" t="0" r="0" b="0"/>
            <wp:docPr id="55391596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15962"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0205" cy="2744470"/>
                    </a:xfrm>
                    <a:prstGeom prst="rect">
                      <a:avLst/>
                    </a:prstGeom>
                  </pic:spPr>
                </pic:pic>
              </a:graphicData>
            </a:graphic>
          </wp:inline>
        </w:drawing>
      </w:r>
    </w:p>
    <w:p w14:paraId="45845D90" w14:textId="77777777" w:rsidR="00C80A7E" w:rsidRPr="00C80A7E" w:rsidRDefault="00C80A7E" w:rsidP="00C80A7E"/>
    <w:p w14:paraId="45250C16" w14:textId="2C4D2CF1" w:rsidR="00C52DE7" w:rsidRDefault="00C52DE7" w:rsidP="00C52DE7">
      <w:pPr>
        <w:pStyle w:val="Heading1"/>
      </w:pPr>
      <w:r>
        <w:t>Database &amp; Application Security</w:t>
      </w:r>
    </w:p>
    <w:p w14:paraId="0BDC88D6" w14:textId="7CF7B556" w:rsidR="00C52DE7" w:rsidRDefault="00C52DE7" w:rsidP="00C52DE7">
      <w:r w:rsidRPr="00C52DE7">
        <w:t xml:space="preserve">Database security in Dataverse ensures the protection of sensitive information stored within the Microsoft Dataverse database. This includes applicant details, job listings, and </w:t>
      </w:r>
      <w:r w:rsidRPr="00C52DE7">
        <w:lastRenderedPageBreak/>
        <w:t>other critical data in the Applicant Tracking System project. Security roles play a pivotal role in defining and enforcing access controls to different parts of the database.</w:t>
      </w:r>
    </w:p>
    <w:p w14:paraId="0B9D607E" w14:textId="77777777" w:rsidR="00C52DE7" w:rsidRDefault="00C52DE7" w:rsidP="00C52DE7"/>
    <w:p w14:paraId="13D60D28" w14:textId="16B02CFF" w:rsidR="00C52DE7" w:rsidRDefault="00C52DE7" w:rsidP="00C52DE7">
      <w:r w:rsidRPr="00C52DE7">
        <w:t>In the Applicant Tracking System project</w:t>
      </w:r>
      <w:r>
        <w:t>,</w:t>
      </w:r>
      <w:r w:rsidRPr="00C52DE7">
        <w:t xml:space="preserve"> security roles in Dataverse contribute to maintaining data integrit</w:t>
      </w:r>
      <w:r>
        <w:t xml:space="preserve">y and </w:t>
      </w:r>
      <w:r w:rsidRPr="00C52DE7">
        <w:t>confidentiality, ensuring that stakeholders have controlled and secure access to the information they need for effective decision-making and workflow management.</w:t>
      </w:r>
    </w:p>
    <w:p w14:paraId="43DDACE2" w14:textId="77777777" w:rsidR="00C52DE7" w:rsidRDefault="00C52DE7" w:rsidP="00C52DE7"/>
    <w:p w14:paraId="2F6135F7" w14:textId="7BEA9ED2" w:rsidR="00C52DE7" w:rsidRDefault="00C52DE7" w:rsidP="00C52DE7">
      <w:r>
        <w:t xml:space="preserve">Below you can see the permissions that each </w:t>
      </w:r>
      <w:r w:rsidR="00C80A7E">
        <w:t>user:</w:t>
      </w:r>
    </w:p>
    <w:p w14:paraId="74F99BB7" w14:textId="77777777" w:rsidR="00C80A7E" w:rsidRDefault="00C80A7E" w:rsidP="00C52DE7"/>
    <w:p w14:paraId="3D92E093" w14:textId="62C5ADAF" w:rsidR="00E70CAA" w:rsidRDefault="00C80A7E" w:rsidP="00E70CAA">
      <w:pPr>
        <w:pStyle w:val="Heading3"/>
      </w:pPr>
      <w:r>
        <w:t>Key:</w:t>
      </w:r>
    </w:p>
    <w:tbl>
      <w:tblPr>
        <w:tblStyle w:val="TableGrid"/>
        <w:tblW w:w="0" w:type="auto"/>
        <w:tblLook w:val="04A0" w:firstRow="1" w:lastRow="0" w:firstColumn="1" w:lastColumn="0" w:noHBand="0" w:noVBand="1"/>
      </w:tblPr>
      <w:tblGrid>
        <w:gridCol w:w="4286"/>
        <w:gridCol w:w="4287"/>
      </w:tblGrid>
      <w:tr w:rsidR="00C80A7E" w14:paraId="3BF50B50" w14:textId="77777777" w:rsidTr="00C80A7E">
        <w:tc>
          <w:tcPr>
            <w:tcW w:w="4286" w:type="dxa"/>
          </w:tcPr>
          <w:p w14:paraId="005A284D" w14:textId="6C432115" w:rsidR="00C80A7E" w:rsidRDefault="00C80A7E" w:rsidP="00C52DE7">
            <w:r>
              <w:t>Has Access</w:t>
            </w:r>
          </w:p>
        </w:tc>
        <w:tc>
          <w:tcPr>
            <w:tcW w:w="4287" w:type="dxa"/>
          </w:tcPr>
          <w:p w14:paraId="1DC8D08A" w14:textId="27CA4F05" w:rsidR="00C80A7E" w:rsidRDefault="00C80A7E" w:rsidP="00C52DE7">
            <w:r>
              <w:rPr>
                <w:noProof/>
              </w:rPr>
              <mc:AlternateContent>
                <mc:Choice Requires="wps">
                  <w:drawing>
                    <wp:anchor distT="0" distB="0" distL="114300" distR="114300" simplePos="0" relativeHeight="251667456" behindDoc="0" locked="0" layoutInCell="1" allowOverlap="1" wp14:anchorId="5256F66B" wp14:editId="358957B6">
                      <wp:simplePos x="0" y="0"/>
                      <wp:positionH relativeFrom="column">
                        <wp:posOffset>-71862</wp:posOffset>
                      </wp:positionH>
                      <wp:positionV relativeFrom="paragraph">
                        <wp:posOffset>635</wp:posOffset>
                      </wp:positionV>
                      <wp:extent cx="2730731" cy="178724"/>
                      <wp:effectExtent l="0" t="0" r="12700" b="12065"/>
                      <wp:wrapNone/>
                      <wp:docPr id="856005058" name="Rectangle 5"/>
                      <wp:cNvGraphicFramePr/>
                      <a:graphic xmlns:a="http://schemas.openxmlformats.org/drawingml/2006/main">
                        <a:graphicData uri="http://schemas.microsoft.com/office/word/2010/wordprocessingShape">
                          <wps:wsp>
                            <wps:cNvSpPr/>
                            <wps:spPr>
                              <a:xfrm>
                                <a:off x="0" y="0"/>
                                <a:ext cx="2730731" cy="178724"/>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A945D" id="Rectangle 5" o:spid="_x0000_s1026" style="position:absolute;margin-left:-5.65pt;margin-top:.05pt;width:215pt;height:1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" fillcolor="#00b050" strokecolor="#0c0509 [484]" strokeweight="1pt"/>
                  </w:pict>
                </mc:Fallback>
              </mc:AlternateContent>
            </w:r>
          </w:p>
        </w:tc>
      </w:tr>
      <w:tr w:rsidR="00C80A7E" w14:paraId="725AB433" w14:textId="77777777" w:rsidTr="00C80A7E">
        <w:tc>
          <w:tcPr>
            <w:tcW w:w="4286" w:type="dxa"/>
          </w:tcPr>
          <w:p w14:paraId="42BFC15F" w14:textId="6894BAD4" w:rsidR="00C80A7E" w:rsidRDefault="00C80A7E" w:rsidP="00C52DE7">
            <w:r>
              <w:t>Does Not Have Access</w:t>
            </w:r>
          </w:p>
        </w:tc>
        <w:tc>
          <w:tcPr>
            <w:tcW w:w="4287" w:type="dxa"/>
          </w:tcPr>
          <w:p w14:paraId="516A3406" w14:textId="4A57DD1C" w:rsidR="00C80A7E" w:rsidRDefault="00C80A7E" w:rsidP="00C52DE7">
            <w:r>
              <w:rPr>
                <w:noProof/>
              </w:rPr>
              <mc:AlternateContent>
                <mc:Choice Requires="wps">
                  <w:drawing>
                    <wp:anchor distT="0" distB="0" distL="114300" distR="114300" simplePos="0" relativeHeight="251665408" behindDoc="0" locked="0" layoutInCell="1" allowOverlap="1" wp14:anchorId="5D9F631D" wp14:editId="3C93702A">
                      <wp:simplePos x="0" y="0"/>
                      <wp:positionH relativeFrom="column">
                        <wp:posOffset>-70956</wp:posOffset>
                      </wp:positionH>
                      <wp:positionV relativeFrom="paragraph">
                        <wp:posOffset>2540</wp:posOffset>
                      </wp:positionV>
                      <wp:extent cx="2730731" cy="178724"/>
                      <wp:effectExtent l="0" t="0" r="12700" b="12065"/>
                      <wp:wrapNone/>
                      <wp:docPr id="50579766" name="Rectangle 5"/>
                      <wp:cNvGraphicFramePr/>
                      <a:graphic xmlns:a="http://schemas.openxmlformats.org/drawingml/2006/main">
                        <a:graphicData uri="http://schemas.microsoft.com/office/word/2010/wordprocessingShape">
                          <wps:wsp>
                            <wps:cNvSpPr/>
                            <wps:spPr>
                              <a:xfrm>
                                <a:off x="0" y="0"/>
                                <a:ext cx="2730731"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5FB60" id="Rectangle 5" o:spid="_x0000_s1026" style="position:absolute;margin-left:-5.6pt;margin-top:.2pt;width:215pt;height:1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" fillcolor="red" strokecolor="#0c0509 [484]" strokeweight="1pt"/>
                  </w:pict>
                </mc:Fallback>
              </mc:AlternateContent>
            </w:r>
          </w:p>
        </w:tc>
      </w:tr>
      <w:tr w:rsidR="00C80A7E" w14:paraId="52273554" w14:textId="77777777" w:rsidTr="00C80A7E">
        <w:tc>
          <w:tcPr>
            <w:tcW w:w="4286" w:type="dxa"/>
          </w:tcPr>
          <w:p w14:paraId="01EB6553" w14:textId="30031006" w:rsidR="00C80A7E" w:rsidRDefault="00C80A7E" w:rsidP="00C80A7E">
            <w:pPr>
              <w:tabs>
                <w:tab w:val="left" w:pos="2951"/>
              </w:tabs>
            </w:pPr>
            <w:r>
              <w:t>Read-Only</w:t>
            </w:r>
          </w:p>
        </w:tc>
        <w:tc>
          <w:tcPr>
            <w:tcW w:w="4287" w:type="dxa"/>
          </w:tcPr>
          <w:p w14:paraId="3E9AC292" w14:textId="6CF91F39" w:rsidR="00C80A7E" w:rsidRDefault="00C80A7E" w:rsidP="00C52DE7">
            <w:pPr>
              <w:rPr>
                <w:noProof/>
              </w:rPr>
            </w:pPr>
            <w:r>
              <w:rPr>
                <w:noProof/>
              </w:rPr>
              <mc:AlternateContent>
                <mc:Choice Requires="wps">
                  <w:drawing>
                    <wp:anchor distT="0" distB="0" distL="114300" distR="114300" simplePos="0" relativeHeight="251675648" behindDoc="0" locked="0" layoutInCell="1" allowOverlap="1" wp14:anchorId="5737D51D" wp14:editId="2C2FD04F">
                      <wp:simplePos x="0" y="0"/>
                      <wp:positionH relativeFrom="column">
                        <wp:posOffset>-72798</wp:posOffset>
                      </wp:positionH>
                      <wp:positionV relativeFrom="paragraph">
                        <wp:posOffset>2540</wp:posOffset>
                      </wp:positionV>
                      <wp:extent cx="2730731" cy="178724"/>
                      <wp:effectExtent l="0" t="0" r="12700" b="12065"/>
                      <wp:wrapNone/>
                      <wp:docPr id="1653875161" name="Rectangle 5"/>
                      <wp:cNvGraphicFramePr/>
                      <a:graphic xmlns:a="http://schemas.openxmlformats.org/drawingml/2006/main">
                        <a:graphicData uri="http://schemas.microsoft.com/office/word/2010/wordprocessingShape">
                          <wps:wsp>
                            <wps:cNvSpPr/>
                            <wps:spPr>
                              <a:xfrm>
                                <a:off x="0" y="0"/>
                                <a:ext cx="2730731" cy="178724"/>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9F773" id="Rectangle 5" o:spid="_x0000_s1026" style="position:absolute;margin-left:-5.75pt;margin-top:.2pt;width:215pt;height:14.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" fillcolor="yellow" strokecolor="#0c0509 [484]" strokeweight="1pt"/>
                  </w:pict>
                </mc:Fallback>
              </mc:AlternateContent>
            </w:r>
          </w:p>
        </w:tc>
      </w:tr>
    </w:tbl>
    <w:p w14:paraId="04EEFBB1" w14:textId="7DADDF32" w:rsidR="00C80A7E" w:rsidRDefault="00C80A7E" w:rsidP="00C52DE7"/>
    <w:p w14:paraId="7AD8BD27" w14:textId="65FBB6F1" w:rsidR="00C80A7E" w:rsidRDefault="00C80A7E" w:rsidP="00C80A7E">
      <w:pPr>
        <w:tabs>
          <w:tab w:val="left" w:pos="5083"/>
        </w:tabs>
      </w:pPr>
      <w:r>
        <w:tab/>
      </w:r>
    </w:p>
    <w:p w14:paraId="3A28DE46" w14:textId="196D8A3B" w:rsidR="00C80A7E" w:rsidRDefault="00C80A7E" w:rsidP="00E70CAA">
      <w:pPr>
        <w:pStyle w:val="Heading3"/>
      </w:pPr>
      <w:r>
        <w:t>Job Listing Table</w:t>
      </w:r>
    </w:p>
    <w:tbl>
      <w:tblPr>
        <w:tblStyle w:val="TableGrid"/>
        <w:tblW w:w="0" w:type="auto"/>
        <w:tblLook w:val="04A0" w:firstRow="1" w:lastRow="0" w:firstColumn="1" w:lastColumn="0" w:noHBand="0" w:noVBand="1"/>
      </w:tblPr>
      <w:tblGrid>
        <w:gridCol w:w="1714"/>
        <w:gridCol w:w="1714"/>
        <w:gridCol w:w="1715"/>
        <w:gridCol w:w="1715"/>
        <w:gridCol w:w="1715"/>
      </w:tblGrid>
      <w:tr w:rsidR="00C80A7E" w14:paraId="67141CDA" w14:textId="77777777" w:rsidTr="00C80A7E">
        <w:tc>
          <w:tcPr>
            <w:tcW w:w="1714" w:type="dxa"/>
          </w:tcPr>
          <w:p w14:paraId="59D7E057" w14:textId="707D6E08" w:rsidR="00C80A7E" w:rsidRDefault="00C80A7E" w:rsidP="00C52DE7">
            <w:r>
              <w:t>HR Team Member</w:t>
            </w:r>
          </w:p>
        </w:tc>
        <w:tc>
          <w:tcPr>
            <w:tcW w:w="1714" w:type="dxa"/>
          </w:tcPr>
          <w:p w14:paraId="49C64ED5" w14:textId="4E7D6DFC" w:rsidR="00C80A7E" w:rsidRDefault="00C80A7E" w:rsidP="00C52DE7">
            <w:r>
              <w:t>Recruiter</w:t>
            </w:r>
          </w:p>
        </w:tc>
        <w:tc>
          <w:tcPr>
            <w:tcW w:w="1715" w:type="dxa"/>
          </w:tcPr>
          <w:p w14:paraId="57CB2A6D" w14:textId="056B94BB" w:rsidR="00C80A7E" w:rsidRDefault="00C80A7E" w:rsidP="00C52DE7">
            <w:r>
              <w:t>Hiring Manager</w:t>
            </w:r>
          </w:p>
        </w:tc>
        <w:tc>
          <w:tcPr>
            <w:tcW w:w="1715" w:type="dxa"/>
          </w:tcPr>
          <w:p w14:paraId="28278AC4" w14:textId="3D27F63E" w:rsidR="00C80A7E" w:rsidRDefault="00C80A7E" w:rsidP="00C52DE7">
            <w:r>
              <w:t>Facilities Manager</w:t>
            </w:r>
          </w:p>
        </w:tc>
        <w:tc>
          <w:tcPr>
            <w:tcW w:w="1715" w:type="dxa"/>
          </w:tcPr>
          <w:p w14:paraId="10033BA7" w14:textId="0E0579C5" w:rsidR="00C80A7E" w:rsidRDefault="00C80A7E" w:rsidP="00C52DE7">
            <w:r>
              <w:t>IT Specialist</w:t>
            </w:r>
          </w:p>
        </w:tc>
      </w:tr>
      <w:tr w:rsidR="00C80A7E" w14:paraId="21270388" w14:textId="77777777" w:rsidTr="00C80A7E">
        <w:tc>
          <w:tcPr>
            <w:tcW w:w="1714" w:type="dxa"/>
          </w:tcPr>
          <w:p w14:paraId="09A3D754" w14:textId="42101064" w:rsidR="00C80A7E" w:rsidRDefault="00C80A7E" w:rsidP="00C52DE7">
            <w:r>
              <w:rPr>
                <w:noProof/>
              </w:rPr>
              <mc:AlternateContent>
                <mc:Choice Requires="wps">
                  <w:drawing>
                    <wp:anchor distT="0" distB="0" distL="114300" distR="114300" simplePos="0" relativeHeight="251671552" behindDoc="0" locked="0" layoutInCell="1" allowOverlap="1" wp14:anchorId="4DAC7852" wp14:editId="2BC7E8E8">
                      <wp:simplePos x="0" y="0"/>
                      <wp:positionH relativeFrom="column">
                        <wp:posOffset>-80645</wp:posOffset>
                      </wp:positionH>
                      <wp:positionV relativeFrom="paragraph">
                        <wp:posOffset>-635</wp:posOffset>
                      </wp:positionV>
                      <wp:extent cx="1096255" cy="178435"/>
                      <wp:effectExtent l="0" t="0" r="8890" b="12065"/>
                      <wp:wrapNone/>
                      <wp:docPr id="1399594173"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3F511D" id="Rectangle 5" o:spid="_x0000_s1026" style="position:absolute;margin-left:-6.35pt;margin-top:-.05pt;width:86.3pt;height:14.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" fillcolor="#00b050" strokecolor="#0c0509 [484]" strokeweight="1pt"/>
                  </w:pict>
                </mc:Fallback>
              </mc:AlternateContent>
            </w:r>
          </w:p>
        </w:tc>
        <w:tc>
          <w:tcPr>
            <w:tcW w:w="1714" w:type="dxa"/>
          </w:tcPr>
          <w:p w14:paraId="6D8855DA" w14:textId="07913BBD" w:rsidR="00C80A7E" w:rsidRDefault="00C80A7E" w:rsidP="00C52DE7">
            <w:r>
              <w:rPr>
                <w:noProof/>
              </w:rPr>
              <mc:AlternateContent>
                <mc:Choice Requires="wps">
                  <w:drawing>
                    <wp:anchor distT="0" distB="0" distL="114300" distR="114300" simplePos="0" relativeHeight="251681792" behindDoc="0" locked="0" layoutInCell="1" allowOverlap="1" wp14:anchorId="6481E00B" wp14:editId="04B53A1E">
                      <wp:simplePos x="0" y="0"/>
                      <wp:positionH relativeFrom="column">
                        <wp:posOffset>-73188</wp:posOffset>
                      </wp:positionH>
                      <wp:positionV relativeFrom="paragraph">
                        <wp:posOffset>585</wp:posOffset>
                      </wp:positionV>
                      <wp:extent cx="1086415" cy="178435"/>
                      <wp:effectExtent l="0" t="0" r="19050" b="12065"/>
                      <wp:wrapNone/>
                      <wp:docPr id="1072031102" name="Rectangle 5"/>
                      <wp:cNvGraphicFramePr/>
                      <a:graphic xmlns:a="http://schemas.openxmlformats.org/drawingml/2006/main">
                        <a:graphicData uri="http://schemas.microsoft.com/office/word/2010/wordprocessingShape">
                          <wps:wsp>
                            <wps:cNvSpPr/>
                            <wps:spPr>
                              <a:xfrm>
                                <a:off x="0" y="0"/>
                                <a:ext cx="1086415" cy="17843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5E047" id="Rectangle 5" o:spid="_x0000_s1026" style="position:absolute;margin-left:-5.75pt;margin-top:.05pt;width:85.55pt;height:14.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" fillcolor="yellow" strokecolor="#0c0509 [484]" strokeweight="1pt"/>
                  </w:pict>
                </mc:Fallback>
              </mc:AlternateContent>
            </w:r>
          </w:p>
        </w:tc>
        <w:tc>
          <w:tcPr>
            <w:tcW w:w="1715" w:type="dxa"/>
          </w:tcPr>
          <w:p w14:paraId="22529012" w14:textId="297CF41B" w:rsidR="00C80A7E" w:rsidRDefault="00C80A7E" w:rsidP="00C52DE7">
            <w:r>
              <w:rPr>
                <w:noProof/>
              </w:rPr>
              <mc:AlternateContent>
                <mc:Choice Requires="wps">
                  <w:drawing>
                    <wp:anchor distT="0" distB="0" distL="114300" distR="114300" simplePos="0" relativeHeight="251679744" behindDoc="0" locked="0" layoutInCell="1" allowOverlap="1" wp14:anchorId="531018CE" wp14:editId="6DBF8529">
                      <wp:simplePos x="0" y="0"/>
                      <wp:positionH relativeFrom="column">
                        <wp:posOffset>-63842</wp:posOffset>
                      </wp:positionH>
                      <wp:positionV relativeFrom="paragraph">
                        <wp:posOffset>-1905</wp:posOffset>
                      </wp:positionV>
                      <wp:extent cx="1086415" cy="178435"/>
                      <wp:effectExtent l="0" t="0" r="19050" b="12065"/>
                      <wp:wrapNone/>
                      <wp:docPr id="681358843" name="Rectangle 5"/>
                      <wp:cNvGraphicFramePr/>
                      <a:graphic xmlns:a="http://schemas.openxmlformats.org/drawingml/2006/main">
                        <a:graphicData uri="http://schemas.microsoft.com/office/word/2010/wordprocessingShape">
                          <wps:wsp>
                            <wps:cNvSpPr/>
                            <wps:spPr>
                              <a:xfrm>
                                <a:off x="0" y="0"/>
                                <a:ext cx="1086415" cy="17843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76921E" id="Rectangle 5" o:spid="_x0000_s1026" style="position:absolute;margin-left:-5.05pt;margin-top:-.15pt;width:85.55pt;height:14.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" fillcolor="yellow" strokecolor="#0c0509 [484]" strokeweight="1pt"/>
                  </w:pict>
                </mc:Fallback>
              </mc:AlternateContent>
            </w:r>
          </w:p>
        </w:tc>
        <w:tc>
          <w:tcPr>
            <w:tcW w:w="1715" w:type="dxa"/>
          </w:tcPr>
          <w:p w14:paraId="546DD063" w14:textId="3C01DFA7" w:rsidR="00C80A7E" w:rsidRDefault="00C80A7E" w:rsidP="00C52DE7">
            <w:r>
              <w:rPr>
                <w:noProof/>
              </w:rPr>
              <mc:AlternateContent>
                <mc:Choice Requires="wps">
                  <w:drawing>
                    <wp:anchor distT="0" distB="0" distL="114300" distR="114300" simplePos="0" relativeHeight="251683840" behindDoc="0" locked="0" layoutInCell="1" allowOverlap="1" wp14:anchorId="297AD3F3" wp14:editId="4996F026">
                      <wp:simplePos x="0" y="0"/>
                      <wp:positionH relativeFrom="column">
                        <wp:posOffset>-60325</wp:posOffset>
                      </wp:positionH>
                      <wp:positionV relativeFrom="paragraph">
                        <wp:posOffset>-1905</wp:posOffset>
                      </wp:positionV>
                      <wp:extent cx="1086416" cy="178724"/>
                      <wp:effectExtent l="0" t="0" r="19050" b="12065"/>
                      <wp:wrapNone/>
                      <wp:docPr id="1185093813"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79C492" id="Rectangle 5" o:spid="_x0000_s1026" style="position:absolute;margin-left:-4.75pt;margin-top:-.15pt;width:85.55pt;height:14.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" fillcolor="red" strokecolor="#0c0509 [484]" strokeweight="1pt"/>
                  </w:pict>
                </mc:Fallback>
              </mc:AlternateContent>
            </w:r>
          </w:p>
        </w:tc>
        <w:tc>
          <w:tcPr>
            <w:tcW w:w="1715" w:type="dxa"/>
          </w:tcPr>
          <w:p w14:paraId="13E05B9B" w14:textId="0F654B2E" w:rsidR="00C80A7E" w:rsidRDefault="00C80A7E" w:rsidP="00C52DE7">
            <w:r>
              <w:rPr>
                <w:noProof/>
              </w:rPr>
              <mc:AlternateContent>
                <mc:Choice Requires="wps">
                  <w:drawing>
                    <wp:anchor distT="0" distB="0" distL="114300" distR="114300" simplePos="0" relativeHeight="251685888" behindDoc="0" locked="0" layoutInCell="1" allowOverlap="1" wp14:anchorId="28951D48" wp14:editId="50D7543C">
                      <wp:simplePos x="0" y="0"/>
                      <wp:positionH relativeFrom="column">
                        <wp:posOffset>-57785</wp:posOffset>
                      </wp:positionH>
                      <wp:positionV relativeFrom="paragraph">
                        <wp:posOffset>0</wp:posOffset>
                      </wp:positionV>
                      <wp:extent cx="1086416" cy="178724"/>
                      <wp:effectExtent l="0" t="0" r="19050" b="12065"/>
                      <wp:wrapNone/>
                      <wp:docPr id="1193111768"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BDBE2" id="Rectangle 5" o:spid="_x0000_s1026" style="position:absolute;margin-left:-4.55pt;margin-top:0;width:85.55pt;height:14.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3CB26C12" w14:textId="0C1D7F88" w:rsidR="00C80A7E" w:rsidRDefault="00C80A7E" w:rsidP="00C52DE7"/>
    <w:p w14:paraId="31F7C9EC" w14:textId="3DB1757F" w:rsidR="00C80A7E" w:rsidRDefault="00C80A7E" w:rsidP="00E70CAA">
      <w:pPr>
        <w:pStyle w:val="Heading3"/>
      </w:pPr>
      <w:r>
        <w:t>Job Application Table</w:t>
      </w:r>
    </w:p>
    <w:tbl>
      <w:tblPr>
        <w:tblStyle w:val="TableGrid"/>
        <w:tblW w:w="0" w:type="auto"/>
        <w:tblLook w:val="04A0" w:firstRow="1" w:lastRow="0" w:firstColumn="1" w:lastColumn="0" w:noHBand="0" w:noVBand="1"/>
      </w:tblPr>
      <w:tblGrid>
        <w:gridCol w:w="1714"/>
        <w:gridCol w:w="1714"/>
        <w:gridCol w:w="1715"/>
        <w:gridCol w:w="1715"/>
        <w:gridCol w:w="1715"/>
      </w:tblGrid>
      <w:tr w:rsidR="00C80A7E" w14:paraId="56C01A3E" w14:textId="77777777" w:rsidTr="00A66D70">
        <w:tc>
          <w:tcPr>
            <w:tcW w:w="1714" w:type="dxa"/>
          </w:tcPr>
          <w:p w14:paraId="04E2C01B" w14:textId="77777777" w:rsidR="00C80A7E" w:rsidRDefault="00C80A7E" w:rsidP="00A66D70">
            <w:r>
              <w:t>HR Team Member</w:t>
            </w:r>
          </w:p>
        </w:tc>
        <w:tc>
          <w:tcPr>
            <w:tcW w:w="1714" w:type="dxa"/>
          </w:tcPr>
          <w:p w14:paraId="09F07C37" w14:textId="77777777" w:rsidR="00C80A7E" w:rsidRDefault="00C80A7E" w:rsidP="00A66D70">
            <w:r>
              <w:t>Recruiter</w:t>
            </w:r>
          </w:p>
        </w:tc>
        <w:tc>
          <w:tcPr>
            <w:tcW w:w="1715" w:type="dxa"/>
          </w:tcPr>
          <w:p w14:paraId="69DA0A7E" w14:textId="77777777" w:rsidR="00C80A7E" w:rsidRDefault="00C80A7E" w:rsidP="00A66D70">
            <w:r>
              <w:t>Hiring Manager</w:t>
            </w:r>
          </w:p>
        </w:tc>
        <w:tc>
          <w:tcPr>
            <w:tcW w:w="1715" w:type="dxa"/>
          </w:tcPr>
          <w:p w14:paraId="6CD16CAC" w14:textId="77777777" w:rsidR="00C80A7E" w:rsidRDefault="00C80A7E" w:rsidP="00A66D70">
            <w:r>
              <w:t>Facilities Manager</w:t>
            </w:r>
          </w:p>
        </w:tc>
        <w:tc>
          <w:tcPr>
            <w:tcW w:w="1715" w:type="dxa"/>
          </w:tcPr>
          <w:p w14:paraId="3942E7B7" w14:textId="77777777" w:rsidR="00C80A7E" w:rsidRDefault="00C80A7E" w:rsidP="00A66D70">
            <w:r>
              <w:t>IT Specialist</w:t>
            </w:r>
          </w:p>
        </w:tc>
      </w:tr>
      <w:tr w:rsidR="00C80A7E" w14:paraId="2F4D49AF" w14:textId="77777777" w:rsidTr="00A66D70">
        <w:tc>
          <w:tcPr>
            <w:tcW w:w="1714" w:type="dxa"/>
          </w:tcPr>
          <w:p w14:paraId="22BB904C" w14:textId="61694628" w:rsidR="00C80A7E" w:rsidRDefault="00C80A7E" w:rsidP="00A66D70">
            <w:r>
              <w:rPr>
                <w:noProof/>
              </w:rPr>
              <mc:AlternateContent>
                <mc:Choice Requires="wps">
                  <w:drawing>
                    <wp:anchor distT="0" distB="0" distL="114300" distR="114300" simplePos="0" relativeHeight="251689984" behindDoc="0" locked="0" layoutInCell="1" allowOverlap="1" wp14:anchorId="60D31749" wp14:editId="43031D63">
                      <wp:simplePos x="0" y="0"/>
                      <wp:positionH relativeFrom="column">
                        <wp:posOffset>-70485</wp:posOffset>
                      </wp:positionH>
                      <wp:positionV relativeFrom="paragraph">
                        <wp:posOffset>0</wp:posOffset>
                      </wp:positionV>
                      <wp:extent cx="1086415" cy="178435"/>
                      <wp:effectExtent l="0" t="0" r="19050" b="12065"/>
                      <wp:wrapNone/>
                      <wp:docPr id="1254205863" name="Rectangle 5"/>
                      <wp:cNvGraphicFramePr/>
                      <a:graphic xmlns:a="http://schemas.openxmlformats.org/drawingml/2006/main">
                        <a:graphicData uri="http://schemas.microsoft.com/office/word/2010/wordprocessingShape">
                          <wps:wsp>
                            <wps:cNvSpPr/>
                            <wps:spPr>
                              <a:xfrm>
                                <a:off x="0" y="0"/>
                                <a:ext cx="1086415" cy="17843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F49441" id="Rectangle 5" o:spid="_x0000_s1026" style="position:absolute;margin-left:-5.55pt;margin-top:0;width:85.55pt;height:1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" fillcolor="yellow" strokecolor="#0c0509 [484]" strokeweight="1pt"/>
                  </w:pict>
                </mc:Fallback>
              </mc:AlternateContent>
            </w:r>
          </w:p>
        </w:tc>
        <w:tc>
          <w:tcPr>
            <w:tcW w:w="1714" w:type="dxa"/>
          </w:tcPr>
          <w:p w14:paraId="109B69F0" w14:textId="61D8B6A7" w:rsidR="00C80A7E" w:rsidRDefault="00C80A7E" w:rsidP="00A66D70">
            <w:r>
              <w:rPr>
                <w:noProof/>
              </w:rPr>
              <mc:AlternateContent>
                <mc:Choice Requires="wps">
                  <w:drawing>
                    <wp:anchor distT="0" distB="0" distL="114300" distR="114300" simplePos="0" relativeHeight="251687936" behindDoc="0" locked="0" layoutInCell="1" allowOverlap="1" wp14:anchorId="43107AD1" wp14:editId="7323CD79">
                      <wp:simplePos x="0" y="0"/>
                      <wp:positionH relativeFrom="column">
                        <wp:posOffset>-82980</wp:posOffset>
                      </wp:positionH>
                      <wp:positionV relativeFrom="paragraph">
                        <wp:posOffset>-670</wp:posOffset>
                      </wp:positionV>
                      <wp:extent cx="1096255" cy="178435"/>
                      <wp:effectExtent l="0" t="0" r="8890" b="12065"/>
                      <wp:wrapNone/>
                      <wp:docPr id="1255674096"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D278D" id="Rectangle 5" o:spid="_x0000_s1026" style="position:absolute;margin-left:-6.55pt;margin-top:-.05pt;width:86.3pt;height:14.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" fillcolor="#00b050" strokecolor="#0c0509 [484]" strokeweight="1pt"/>
                  </w:pict>
                </mc:Fallback>
              </mc:AlternateContent>
            </w:r>
          </w:p>
        </w:tc>
        <w:tc>
          <w:tcPr>
            <w:tcW w:w="1715" w:type="dxa"/>
          </w:tcPr>
          <w:p w14:paraId="353BC3C0" w14:textId="78452100" w:rsidR="00C80A7E" w:rsidRDefault="00C80A7E" w:rsidP="00A66D70">
            <w:r>
              <w:rPr>
                <w:noProof/>
              </w:rPr>
              <mc:AlternateContent>
                <mc:Choice Requires="wps">
                  <w:drawing>
                    <wp:anchor distT="0" distB="0" distL="114300" distR="114300" simplePos="0" relativeHeight="251694080" behindDoc="0" locked="0" layoutInCell="1" allowOverlap="1" wp14:anchorId="09CEE5AE" wp14:editId="76BA7BED">
                      <wp:simplePos x="0" y="0"/>
                      <wp:positionH relativeFrom="column">
                        <wp:posOffset>-67472</wp:posOffset>
                      </wp:positionH>
                      <wp:positionV relativeFrom="paragraph">
                        <wp:posOffset>3937</wp:posOffset>
                      </wp:positionV>
                      <wp:extent cx="1096255" cy="178435"/>
                      <wp:effectExtent l="0" t="0" r="8890" b="12065"/>
                      <wp:wrapNone/>
                      <wp:docPr id="861901289"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79F5B3" id="Rectangle 5" o:spid="_x0000_s1026" style="position:absolute;margin-left:-5.3pt;margin-top:.3pt;width:86.3pt;height:14.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" fillcolor="#00b050" strokecolor="#0c0509 [484]" strokeweight="1pt"/>
                  </w:pict>
                </mc:Fallback>
              </mc:AlternateContent>
            </w:r>
          </w:p>
        </w:tc>
        <w:tc>
          <w:tcPr>
            <w:tcW w:w="1715" w:type="dxa"/>
          </w:tcPr>
          <w:p w14:paraId="50D172FE" w14:textId="77777777" w:rsidR="00C80A7E" w:rsidRDefault="00C80A7E" w:rsidP="00A66D70">
            <w:r>
              <w:rPr>
                <w:noProof/>
              </w:rPr>
              <mc:AlternateContent>
                <mc:Choice Requires="wps">
                  <w:drawing>
                    <wp:anchor distT="0" distB="0" distL="114300" distR="114300" simplePos="0" relativeHeight="251691008" behindDoc="0" locked="0" layoutInCell="1" allowOverlap="1" wp14:anchorId="72558D95" wp14:editId="57259379">
                      <wp:simplePos x="0" y="0"/>
                      <wp:positionH relativeFrom="column">
                        <wp:posOffset>-60325</wp:posOffset>
                      </wp:positionH>
                      <wp:positionV relativeFrom="paragraph">
                        <wp:posOffset>-1905</wp:posOffset>
                      </wp:positionV>
                      <wp:extent cx="1086416" cy="178724"/>
                      <wp:effectExtent l="0" t="0" r="19050" b="12065"/>
                      <wp:wrapNone/>
                      <wp:docPr id="1881349095"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9C2EE" id="Rectangle 5" o:spid="_x0000_s1026" style="position:absolute;margin-left:-4.75pt;margin-top:-.15pt;width:85.55pt;height:14.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" fillcolor="red" strokecolor="#0c0509 [484]" strokeweight="1pt"/>
                  </w:pict>
                </mc:Fallback>
              </mc:AlternateContent>
            </w:r>
          </w:p>
        </w:tc>
        <w:tc>
          <w:tcPr>
            <w:tcW w:w="1715" w:type="dxa"/>
          </w:tcPr>
          <w:p w14:paraId="0E3556BD" w14:textId="77777777" w:rsidR="00C80A7E" w:rsidRDefault="00C80A7E" w:rsidP="00A66D70">
            <w:r>
              <w:rPr>
                <w:noProof/>
              </w:rPr>
              <mc:AlternateContent>
                <mc:Choice Requires="wps">
                  <w:drawing>
                    <wp:anchor distT="0" distB="0" distL="114300" distR="114300" simplePos="0" relativeHeight="251692032" behindDoc="0" locked="0" layoutInCell="1" allowOverlap="1" wp14:anchorId="57977D05" wp14:editId="69A41084">
                      <wp:simplePos x="0" y="0"/>
                      <wp:positionH relativeFrom="column">
                        <wp:posOffset>-57785</wp:posOffset>
                      </wp:positionH>
                      <wp:positionV relativeFrom="paragraph">
                        <wp:posOffset>0</wp:posOffset>
                      </wp:positionV>
                      <wp:extent cx="1086416" cy="178724"/>
                      <wp:effectExtent l="0" t="0" r="19050" b="12065"/>
                      <wp:wrapNone/>
                      <wp:docPr id="500483968"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B45B9B" id="Rectangle 5" o:spid="_x0000_s1026" style="position:absolute;margin-left:-4.55pt;margin-top:0;width:85.55pt;height:14.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4B0B234B" w14:textId="046A82F1" w:rsidR="00C80A7E" w:rsidRDefault="00C80A7E" w:rsidP="00C52DE7"/>
    <w:p w14:paraId="4AAA12D1" w14:textId="60AB7CB2" w:rsidR="00C80A7E" w:rsidRDefault="00C80A7E" w:rsidP="00E70CAA">
      <w:pPr>
        <w:pStyle w:val="Heading3"/>
      </w:pPr>
      <w:r>
        <w:t>Contact Table</w:t>
      </w:r>
    </w:p>
    <w:tbl>
      <w:tblPr>
        <w:tblStyle w:val="TableGrid"/>
        <w:tblW w:w="0" w:type="auto"/>
        <w:tblLook w:val="04A0" w:firstRow="1" w:lastRow="0" w:firstColumn="1" w:lastColumn="0" w:noHBand="0" w:noVBand="1"/>
      </w:tblPr>
      <w:tblGrid>
        <w:gridCol w:w="1714"/>
        <w:gridCol w:w="1714"/>
        <w:gridCol w:w="1715"/>
        <w:gridCol w:w="1715"/>
        <w:gridCol w:w="1715"/>
      </w:tblGrid>
      <w:tr w:rsidR="00C80A7E" w14:paraId="7C63BEF1" w14:textId="77777777" w:rsidTr="00A66D70">
        <w:tc>
          <w:tcPr>
            <w:tcW w:w="1714" w:type="dxa"/>
          </w:tcPr>
          <w:p w14:paraId="22A88EE9" w14:textId="77777777" w:rsidR="00C80A7E" w:rsidRDefault="00C80A7E" w:rsidP="00A66D70">
            <w:r>
              <w:t>HR Team Member</w:t>
            </w:r>
          </w:p>
        </w:tc>
        <w:tc>
          <w:tcPr>
            <w:tcW w:w="1714" w:type="dxa"/>
          </w:tcPr>
          <w:p w14:paraId="377F3997" w14:textId="77777777" w:rsidR="00C80A7E" w:rsidRDefault="00C80A7E" w:rsidP="00A66D70">
            <w:r>
              <w:t>Recruiter</w:t>
            </w:r>
          </w:p>
        </w:tc>
        <w:tc>
          <w:tcPr>
            <w:tcW w:w="1715" w:type="dxa"/>
          </w:tcPr>
          <w:p w14:paraId="26D1317F" w14:textId="182A8813" w:rsidR="00C80A7E" w:rsidRDefault="00C80A7E" w:rsidP="00A66D70">
            <w:r>
              <w:t>Hiring Manager</w:t>
            </w:r>
          </w:p>
        </w:tc>
        <w:tc>
          <w:tcPr>
            <w:tcW w:w="1715" w:type="dxa"/>
          </w:tcPr>
          <w:p w14:paraId="42648E3B" w14:textId="1CEB25B3" w:rsidR="00C80A7E" w:rsidRDefault="00C80A7E" w:rsidP="00A66D70">
            <w:r>
              <w:t>Facilities Manager</w:t>
            </w:r>
          </w:p>
        </w:tc>
        <w:tc>
          <w:tcPr>
            <w:tcW w:w="1715" w:type="dxa"/>
          </w:tcPr>
          <w:p w14:paraId="26B15702" w14:textId="77777777" w:rsidR="00C80A7E" w:rsidRDefault="00C80A7E" w:rsidP="00A66D70">
            <w:r>
              <w:t>IT Specialist</w:t>
            </w:r>
          </w:p>
        </w:tc>
      </w:tr>
      <w:tr w:rsidR="00C80A7E" w14:paraId="2DF6515F" w14:textId="77777777" w:rsidTr="00A66D70">
        <w:tc>
          <w:tcPr>
            <w:tcW w:w="1714" w:type="dxa"/>
          </w:tcPr>
          <w:p w14:paraId="19A10DE0" w14:textId="7AD8F167" w:rsidR="00C80A7E" w:rsidRDefault="00C80A7E" w:rsidP="00A66D70">
            <w:r>
              <w:rPr>
                <w:noProof/>
              </w:rPr>
              <mc:AlternateContent>
                <mc:Choice Requires="wps">
                  <w:drawing>
                    <wp:anchor distT="0" distB="0" distL="114300" distR="114300" simplePos="0" relativeHeight="251702272" behindDoc="0" locked="0" layoutInCell="1" allowOverlap="1" wp14:anchorId="4DBDDC0F" wp14:editId="333DB06A">
                      <wp:simplePos x="0" y="0"/>
                      <wp:positionH relativeFrom="column">
                        <wp:posOffset>-78500</wp:posOffset>
                      </wp:positionH>
                      <wp:positionV relativeFrom="paragraph">
                        <wp:posOffset>3936</wp:posOffset>
                      </wp:positionV>
                      <wp:extent cx="1086416" cy="178724"/>
                      <wp:effectExtent l="0" t="0" r="19050" b="12065"/>
                      <wp:wrapNone/>
                      <wp:docPr id="1771831576"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50D517" id="Rectangle 5" o:spid="_x0000_s1026" style="position:absolute;margin-left:-6.2pt;margin-top:.3pt;width:85.55pt;height:14.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1oMGw4QAAAAwBAAAP&#13;&#10;AAAAAAAAAAAAAAAAAM0EAABkcnMvZG93bnJldi54bWxQSwUGAAAAAAQABADzAAAA2wUAAAAA&#13;&#10;" fillcolor="red" strokecolor="#0c0509 [484]" strokeweight="1pt"/>
                  </w:pict>
                </mc:Fallback>
              </mc:AlternateContent>
            </w:r>
          </w:p>
        </w:tc>
        <w:tc>
          <w:tcPr>
            <w:tcW w:w="1714" w:type="dxa"/>
          </w:tcPr>
          <w:p w14:paraId="529E1A9F" w14:textId="7E3E5F2B" w:rsidR="00C80A7E" w:rsidRDefault="00C80A7E" w:rsidP="00A66D70">
            <w:r>
              <w:rPr>
                <w:noProof/>
              </w:rPr>
              <mc:AlternateContent>
                <mc:Choice Requires="wps">
                  <w:drawing>
                    <wp:anchor distT="0" distB="0" distL="114300" distR="114300" simplePos="0" relativeHeight="251704320" behindDoc="0" locked="0" layoutInCell="1" allowOverlap="1" wp14:anchorId="297603EF" wp14:editId="2582B008">
                      <wp:simplePos x="0" y="0"/>
                      <wp:positionH relativeFrom="column">
                        <wp:posOffset>-70880</wp:posOffset>
                      </wp:positionH>
                      <wp:positionV relativeFrom="paragraph">
                        <wp:posOffset>4741</wp:posOffset>
                      </wp:positionV>
                      <wp:extent cx="1086415" cy="178435"/>
                      <wp:effectExtent l="0" t="0" r="19050" b="12065"/>
                      <wp:wrapNone/>
                      <wp:docPr id="983183199" name="Rectangle 5"/>
                      <wp:cNvGraphicFramePr/>
                      <a:graphic xmlns:a="http://schemas.openxmlformats.org/drawingml/2006/main">
                        <a:graphicData uri="http://schemas.microsoft.com/office/word/2010/wordprocessingShape">
                          <wps:wsp>
                            <wps:cNvSpPr/>
                            <wps:spPr>
                              <a:xfrm>
                                <a:off x="0" y="0"/>
                                <a:ext cx="1086415" cy="17843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12BF50" id="Rectangle 5" o:spid="_x0000_s1026" style="position:absolute;margin-left:-5.6pt;margin-top:.35pt;width:85.55pt;height:14.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" fillcolor="yellow" strokecolor="#0c0509 [484]" strokeweight="1pt"/>
                  </w:pict>
                </mc:Fallback>
              </mc:AlternateContent>
            </w:r>
          </w:p>
        </w:tc>
        <w:tc>
          <w:tcPr>
            <w:tcW w:w="1715" w:type="dxa"/>
          </w:tcPr>
          <w:p w14:paraId="16703435" w14:textId="1F5DD836" w:rsidR="00C80A7E" w:rsidRDefault="00C80A7E" w:rsidP="00A66D70">
            <w:r>
              <w:rPr>
                <w:noProof/>
              </w:rPr>
              <mc:AlternateContent>
                <mc:Choice Requires="wps">
                  <w:drawing>
                    <wp:anchor distT="0" distB="0" distL="114300" distR="114300" simplePos="0" relativeHeight="251706368" behindDoc="0" locked="0" layoutInCell="1" allowOverlap="1" wp14:anchorId="64437CCC" wp14:editId="2955A49D">
                      <wp:simplePos x="0" y="0"/>
                      <wp:positionH relativeFrom="column">
                        <wp:posOffset>-67606</wp:posOffset>
                      </wp:positionH>
                      <wp:positionV relativeFrom="paragraph">
                        <wp:posOffset>3936</wp:posOffset>
                      </wp:positionV>
                      <wp:extent cx="1086415" cy="178435"/>
                      <wp:effectExtent l="0" t="0" r="19050" b="12065"/>
                      <wp:wrapNone/>
                      <wp:docPr id="1804545845" name="Rectangle 5"/>
                      <wp:cNvGraphicFramePr/>
                      <a:graphic xmlns:a="http://schemas.openxmlformats.org/drawingml/2006/main">
                        <a:graphicData uri="http://schemas.microsoft.com/office/word/2010/wordprocessingShape">
                          <wps:wsp>
                            <wps:cNvSpPr/>
                            <wps:spPr>
                              <a:xfrm>
                                <a:off x="0" y="0"/>
                                <a:ext cx="1086415" cy="17843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6BD1C" id="Rectangle 5" o:spid="_x0000_s1026" style="position:absolute;margin-left:-5.3pt;margin-top:.3pt;width:85.55pt;height:1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" fillcolor="yellow" strokecolor="#0c0509 [484]" strokeweight="1pt"/>
                  </w:pict>
                </mc:Fallback>
              </mc:AlternateContent>
            </w:r>
          </w:p>
        </w:tc>
        <w:tc>
          <w:tcPr>
            <w:tcW w:w="1715" w:type="dxa"/>
          </w:tcPr>
          <w:p w14:paraId="698FA50D" w14:textId="1FDD9319" w:rsidR="00C80A7E" w:rsidRDefault="00C80A7E" w:rsidP="00A66D70">
            <w:r>
              <w:rPr>
                <w:noProof/>
              </w:rPr>
              <mc:AlternateContent>
                <mc:Choice Requires="wps">
                  <w:drawing>
                    <wp:anchor distT="0" distB="0" distL="114300" distR="114300" simplePos="0" relativeHeight="251708416" behindDoc="0" locked="0" layoutInCell="1" allowOverlap="1" wp14:anchorId="6569345A" wp14:editId="33B2A8FA">
                      <wp:simplePos x="0" y="0"/>
                      <wp:positionH relativeFrom="column">
                        <wp:posOffset>-70781</wp:posOffset>
                      </wp:positionH>
                      <wp:positionV relativeFrom="paragraph">
                        <wp:posOffset>4741</wp:posOffset>
                      </wp:positionV>
                      <wp:extent cx="1086416" cy="178724"/>
                      <wp:effectExtent l="0" t="0" r="19050" b="12065"/>
                      <wp:wrapNone/>
                      <wp:docPr id="31750580"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5F678" id="Rectangle 5" o:spid="_x0000_s1026" style="position:absolute;margin-left:-5.55pt;margin-top:.35pt;width:85.55pt;height:14.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" fillcolor="red" strokecolor="#0c0509 [484]" strokeweight="1pt"/>
                  </w:pict>
                </mc:Fallback>
              </mc:AlternateContent>
            </w:r>
          </w:p>
        </w:tc>
        <w:tc>
          <w:tcPr>
            <w:tcW w:w="1715" w:type="dxa"/>
          </w:tcPr>
          <w:p w14:paraId="46BBCEB8" w14:textId="77777777" w:rsidR="00C80A7E" w:rsidRDefault="00C80A7E" w:rsidP="00A66D70">
            <w:r>
              <w:rPr>
                <w:noProof/>
              </w:rPr>
              <mc:AlternateContent>
                <mc:Choice Requires="wps">
                  <w:drawing>
                    <wp:anchor distT="0" distB="0" distL="114300" distR="114300" simplePos="0" relativeHeight="251699200" behindDoc="0" locked="0" layoutInCell="1" allowOverlap="1" wp14:anchorId="1148C333" wp14:editId="2F753706">
                      <wp:simplePos x="0" y="0"/>
                      <wp:positionH relativeFrom="column">
                        <wp:posOffset>-57785</wp:posOffset>
                      </wp:positionH>
                      <wp:positionV relativeFrom="paragraph">
                        <wp:posOffset>0</wp:posOffset>
                      </wp:positionV>
                      <wp:extent cx="1086416" cy="178724"/>
                      <wp:effectExtent l="0" t="0" r="19050" b="12065"/>
                      <wp:wrapNone/>
                      <wp:docPr id="2129342269"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D7DCF" id="Rectangle 5" o:spid="_x0000_s1026" style="position:absolute;margin-left:-4.55pt;margin-top:0;width:85.55pt;height:14.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3E03CB78" w14:textId="205C334D" w:rsidR="00C80A7E" w:rsidRDefault="00C80A7E" w:rsidP="00C52DE7"/>
    <w:p w14:paraId="7A470953" w14:textId="18929368" w:rsidR="00C80A7E" w:rsidRDefault="00C80A7E" w:rsidP="00E70CAA">
      <w:pPr>
        <w:pStyle w:val="Heading3"/>
      </w:pPr>
      <w:r>
        <w:t>Interview Table</w:t>
      </w:r>
    </w:p>
    <w:tbl>
      <w:tblPr>
        <w:tblStyle w:val="TableGrid"/>
        <w:tblW w:w="0" w:type="auto"/>
        <w:tblLook w:val="04A0" w:firstRow="1" w:lastRow="0" w:firstColumn="1" w:lastColumn="0" w:noHBand="0" w:noVBand="1"/>
      </w:tblPr>
      <w:tblGrid>
        <w:gridCol w:w="1714"/>
        <w:gridCol w:w="1714"/>
        <w:gridCol w:w="1715"/>
        <w:gridCol w:w="1715"/>
        <w:gridCol w:w="1715"/>
      </w:tblGrid>
      <w:tr w:rsidR="00E70CAA" w14:paraId="4C45D99C" w14:textId="77777777" w:rsidTr="00A66D70">
        <w:tc>
          <w:tcPr>
            <w:tcW w:w="1714" w:type="dxa"/>
          </w:tcPr>
          <w:p w14:paraId="48A0522C" w14:textId="77777777" w:rsidR="00E70CAA" w:rsidRDefault="00E70CAA" w:rsidP="00A66D70">
            <w:r>
              <w:t>HR Team Member</w:t>
            </w:r>
          </w:p>
        </w:tc>
        <w:tc>
          <w:tcPr>
            <w:tcW w:w="1714" w:type="dxa"/>
          </w:tcPr>
          <w:p w14:paraId="497D3095" w14:textId="77777777" w:rsidR="00E70CAA" w:rsidRDefault="00E70CAA" w:rsidP="00A66D70">
            <w:r>
              <w:t>Recruiter</w:t>
            </w:r>
          </w:p>
        </w:tc>
        <w:tc>
          <w:tcPr>
            <w:tcW w:w="1715" w:type="dxa"/>
          </w:tcPr>
          <w:p w14:paraId="62BDB2B9" w14:textId="77777777" w:rsidR="00E70CAA" w:rsidRDefault="00E70CAA" w:rsidP="00A66D70">
            <w:r>
              <w:t>Hiring Manager</w:t>
            </w:r>
          </w:p>
        </w:tc>
        <w:tc>
          <w:tcPr>
            <w:tcW w:w="1715" w:type="dxa"/>
          </w:tcPr>
          <w:p w14:paraId="227E40F2" w14:textId="77777777" w:rsidR="00E70CAA" w:rsidRDefault="00E70CAA" w:rsidP="00A66D70">
            <w:r>
              <w:t>Facilities Manager</w:t>
            </w:r>
          </w:p>
        </w:tc>
        <w:tc>
          <w:tcPr>
            <w:tcW w:w="1715" w:type="dxa"/>
          </w:tcPr>
          <w:p w14:paraId="608E404E" w14:textId="77777777" w:rsidR="00E70CAA" w:rsidRDefault="00E70CAA" w:rsidP="00A66D70">
            <w:r>
              <w:t>IT Specialist</w:t>
            </w:r>
          </w:p>
        </w:tc>
      </w:tr>
      <w:tr w:rsidR="00E70CAA" w14:paraId="42FBF675" w14:textId="77777777" w:rsidTr="00A66D70">
        <w:tc>
          <w:tcPr>
            <w:tcW w:w="1714" w:type="dxa"/>
          </w:tcPr>
          <w:p w14:paraId="2EBA1761" w14:textId="77777777" w:rsidR="00E70CAA" w:rsidRDefault="00E70CAA" w:rsidP="00A66D70">
            <w:r>
              <w:rPr>
                <w:noProof/>
              </w:rPr>
              <mc:AlternateContent>
                <mc:Choice Requires="wps">
                  <w:drawing>
                    <wp:anchor distT="0" distB="0" distL="114300" distR="114300" simplePos="0" relativeHeight="251711488" behindDoc="0" locked="0" layoutInCell="1" allowOverlap="1" wp14:anchorId="572ACC41" wp14:editId="1FEACD14">
                      <wp:simplePos x="0" y="0"/>
                      <wp:positionH relativeFrom="column">
                        <wp:posOffset>-78500</wp:posOffset>
                      </wp:positionH>
                      <wp:positionV relativeFrom="paragraph">
                        <wp:posOffset>3936</wp:posOffset>
                      </wp:positionV>
                      <wp:extent cx="1086416" cy="178724"/>
                      <wp:effectExtent l="0" t="0" r="19050" b="12065"/>
                      <wp:wrapNone/>
                      <wp:docPr id="1077352679"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7E5F7A" id="Rectangle 5" o:spid="_x0000_s1026" style="position:absolute;margin-left:-6.2pt;margin-top:.3pt;width:85.55pt;height:14.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1oMGw4QAAAAwBAAAP&#13;&#10;AAAAAAAAAAAAAAAAAM0EAABkcnMvZG93bnJldi54bWxQSwUGAAAAAAQABADzAAAA2wUAAAAA&#13;&#10;" fillcolor="red" strokecolor="#0c0509 [484]" strokeweight="1pt"/>
                  </w:pict>
                </mc:Fallback>
              </mc:AlternateContent>
            </w:r>
          </w:p>
        </w:tc>
        <w:tc>
          <w:tcPr>
            <w:tcW w:w="1714" w:type="dxa"/>
          </w:tcPr>
          <w:p w14:paraId="341FB8AF" w14:textId="5559A7A5" w:rsidR="00E70CAA" w:rsidRDefault="00E70CAA" w:rsidP="00A66D70">
            <w:r>
              <w:rPr>
                <w:noProof/>
              </w:rPr>
              <mc:AlternateContent>
                <mc:Choice Requires="wps">
                  <w:drawing>
                    <wp:anchor distT="0" distB="0" distL="114300" distR="114300" simplePos="0" relativeHeight="251716608" behindDoc="0" locked="0" layoutInCell="1" allowOverlap="1" wp14:anchorId="4A282EBE" wp14:editId="5C4902AD">
                      <wp:simplePos x="0" y="0"/>
                      <wp:positionH relativeFrom="column">
                        <wp:posOffset>-66213</wp:posOffset>
                      </wp:positionH>
                      <wp:positionV relativeFrom="paragraph">
                        <wp:posOffset>5888</wp:posOffset>
                      </wp:positionV>
                      <wp:extent cx="1086416" cy="178724"/>
                      <wp:effectExtent l="0" t="0" r="19050" b="12065"/>
                      <wp:wrapNone/>
                      <wp:docPr id="1103878232"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080A23" id="Rectangle 5" o:spid="_x0000_s1026" style="position:absolute;margin-left:-5.2pt;margin-top:.45pt;width:85.55pt;height:14.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N7AiV4QAAAAwBAAAP&#13;&#10;AAAAAAAAAAAAAAAAAM0EAABkcnMvZG93bnJldi54bWxQSwUGAAAAAAQABADzAAAA2wUAAAAA&#13;&#10;" fillcolor="red" strokecolor="#0c0509 [484]" strokeweight="1pt"/>
                  </w:pict>
                </mc:Fallback>
              </mc:AlternateContent>
            </w:r>
          </w:p>
        </w:tc>
        <w:tc>
          <w:tcPr>
            <w:tcW w:w="1715" w:type="dxa"/>
          </w:tcPr>
          <w:p w14:paraId="3FFCE040" w14:textId="348C7F3A" w:rsidR="00E70CAA" w:rsidRDefault="00E70CAA" w:rsidP="00A66D70">
            <w:r>
              <w:rPr>
                <w:noProof/>
              </w:rPr>
              <mc:AlternateContent>
                <mc:Choice Requires="wps">
                  <w:drawing>
                    <wp:anchor distT="0" distB="0" distL="114300" distR="114300" simplePos="0" relativeHeight="251718656" behindDoc="0" locked="0" layoutInCell="1" allowOverlap="1" wp14:anchorId="6ED187C0" wp14:editId="0428474D">
                      <wp:simplePos x="0" y="0"/>
                      <wp:positionH relativeFrom="column">
                        <wp:posOffset>-65636</wp:posOffset>
                      </wp:positionH>
                      <wp:positionV relativeFrom="paragraph">
                        <wp:posOffset>6119</wp:posOffset>
                      </wp:positionV>
                      <wp:extent cx="1096255" cy="178435"/>
                      <wp:effectExtent l="0" t="0" r="8890" b="12065"/>
                      <wp:wrapNone/>
                      <wp:docPr id="2135879635"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EBEA8A" id="Rectangle 5" o:spid="_x0000_s1026" style="position:absolute;margin-left:-5.15pt;margin-top:.5pt;width:86.3pt;height:14.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" fillcolor="#00b050" strokecolor="#0c0509 [484]" strokeweight="1pt"/>
                  </w:pict>
                </mc:Fallback>
              </mc:AlternateContent>
            </w:r>
          </w:p>
        </w:tc>
        <w:tc>
          <w:tcPr>
            <w:tcW w:w="1715" w:type="dxa"/>
          </w:tcPr>
          <w:p w14:paraId="6333C673" w14:textId="77777777" w:rsidR="00E70CAA" w:rsidRDefault="00E70CAA" w:rsidP="00A66D70">
            <w:r>
              <w:rPr>
                <w:noProof/>
              </w:rPr>
              <mc:AlternateContent>
                <mc:Choice Requires="wps">
                  <w:drawing>
                    <wp:anchor distT="0" distB="0" distL="114300" distR="114300" simplePos="0" relativeHeight="251714560" behindDoc="0" locked="0" layoutInCell="1" allowOverlap="1" wp14:anchorId="6AE2A965" wp14:editId="14898367">
                      <wp:simplePos x="0" y="0"/>
                      <wp:positionH relativeFrom="column">
                        <wp:posOffset>-70781</wp:posOffset>
                      </wp:positionH>
                      <wp:positionV relativeFrom="paragraph">
                        <wp:posOffset>4741</wp:posOffset>
                      </wp:positionV>
                      <wp:extent cx="1086416" cy="178724"/>
                      <wp:effectExtent l="0" t="0" r="19050" b="12065"/>
                      <wp:wrapNone/>
                      <wp:docPr id="1208278992"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AFC2BA" id="Rectangle 5" o:spid="_x0000_s1026" style="position:absolute;margin-left:-5.55pt;margin-top:.35pt;width:85.55pt;height:14.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" fillcolor="red" strokecolor="#0c0509 [484]" strokeweight="1pt"/>
                  </w:pict>
                </mc:Fallback>
              </mc:AlternateContent>
            </w:r>
          </w:p>
        </w:tc>
        <w:tc>
          <w:tcPr>
            <w:tcW w:w="1715" w:type="dxa"/>
          </w:tcPr>
          <w:p w14:paraId="54510364" w14:textId="77777777" w:rsidR="00E70CAA" w:rsidRDefault="00E70CAA" w:rsidP="00A66D70">
            <w:r>
              <w:rPr>
                <w:noProof/>
              </w:rPr>
              <mc:AlternateContent>
                <mc:Choice Requires="wps">
                  <w:drawing>
                    <wp:anchor distT="0" distB="0" distL="114300" distR="114300" simplePos="0" relativeHeight="251710464" behindDoc="0" locked="0" layoutInCell="1" allowOverlap="1" wp14:anchorId="7A82C115" wp14:editId="05364B74">
                      <wp:simplePos x="0" y="0"/>
                      <wp:positionH relativeFrom="column">
                        <wp:posOffset>-57785</wp:posOffset>
                      </wp:positionH>
                      <wp:positionV relativeFrom="paragraph">
                        <wp:posOffset>0</wp:posOffset>
                      </wp:positionV>
                      <wp:extent cx="1086416" cy="178724"/>
                      <wp:effectExtent l="0" t="0" r="19050" b="12065"/>
                      <wp:wrapNone/>
                      <wp:docPr id="1978641051"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738573" id="Rectangle 5" o:spid="_x0000_s1026" style="position:absolute;margin-left:-4.55pt;margin-top:0;width:85.55pt;height:14.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1AB76A74" w14:textId="74D1ED60" w:rsidR="00C80A7E" w:rsidRDefault="00C80A7E" w:rsidP="00C52DE7"/>
    <w:p w14:paraId="41799885" w14:textId="3FEE88CA" w:rsidR="00E70CAA" w:rsidRDefault="00E70CAA" w:rsidP="00C52DE7"/>
    <w:p w14:paraId="656E9A54" w14:textId="0FBE69CD" w:rsidR="00C80A7E" w:rsidRDefault="00C80A7E" w:rsidP="00E70CAA">
      <w:pPr>
        <w:pStyle w:val="Heading3"/>
      </w:pPr>
      <w:r>
        <w:t>Company Location</w:t>
      </w:r>
    </w:p>
    <w:tbl>
      <w:tblPr>
        <w:tblStyle w:val="TableGrid"/>
        <w:tblW w:w="0" w:type="auto"/>
        <w:tblLook w:val="04A0" w:firstRow="1" w:lastRow="0" w:firstColumn="1" w:lastColumn="0" w:noHBand="0" w:noVBand="1"/>
      </w:tblPr>
      <w:tblGrid>
        <w:gridCol w:w="1714"/>
        <w:gridCol w:w="1714"/>
        <w:gridCol w:w="1715"/>
        <w:gridCol w:w="1715"/>
        <w:gridCol w:w="1715"/>
      </w:tblGrid>
      <w:tr w:rsidR="00E70CAA" w14:paraId="7BC93112" w14:textId="77777777" w:rsidTr="00A66D70">
        <w:tc>
          <w:tcPr>
            <w:tcW w:w="1714" w:type="dxa"/>
          </w:tcPr>
          <w:p w14:paraId="7385506E" w14:textId="77777777" w:rsidR="00E70CAA" w:rsidRDefault="00E70CAA" w:rsidP="00A66D70">
            <w:r>
              <w:t>HR Team Member</w:t>
            </w:r>
          </w:p>
        </w:tc>
        <w:tc>
          <w:tcPr>
            <w:tcW w:w="1714" w:type="dxa"/>
          </w:tcPr>
          <w:p w14:paraId="5C6B898A" w14:textId="77777777" w:rsidR="00E70CAA" w:rsidRDefault="00E70CAA" w:rsidP="00A66D70">
            <w:r>
              <w:t>Recruiter</w:t>
            </w:r>
          </w:p>
        </w:tc>
        <w:tc>
          <w:tcPr>
            <w:tcW w:w="1715" w:type="dxa"/>
          </w:tcPr>
          <w:p w14:paraId="24885D75" w14:textId="23755BA6" w:rsidR="00E70CAA" w:rsidRDefault="00E70CAA" w:rsidP="00A66D70">
            <w:r>
              <w:t>Hiring Manager</w:t>
            </w:r>
          </w:p>
        </w:tc>
        <w:tc>
          <w:tcPr>
            <w:tcW w:w="1715" w:type="dxa"/>
          </w:tcPr>
          <w:p w14:paraId="1E7621AE" w14:textId="6101C5E2" w:rsidR="00E70CAA" w:rsidRDefault="00E70CAA" w:rsidP="00A66D70">
            <w:r>
              <w:t>Facilities Manager</w:t>
            </w:r>
          </w:p>
        </w:tc>
        <w:tc>
          <w:tcPr>
            <w:tcW w:w="1715" w:type="dxa"/>
          </w:tcPr>
          <w:p w14:paraId="34F6D153" w14:textId="48ABF098" w:rsidR="00E70CAA" w:rsidRDefault="00E70CAA" w:rsidP="00A66D70">
            <w:r>
              <w:t>IT Specialist</w:t>
            </w:r>
          </w:p>
        </w:tc>
      </w:tr>
      <w:tr w:rsidR="00E70CAA" w14:paraId="47A3A26B" w14:textId="77777777" w:rsidTr="00A66D70">
        <w:tc>
          <w:tcPr>
            <w:tcW w:w="1714" w:type="dxa"/>
          </w:tcPr>
          <w:p w14:paraId="706C6A29" w14:textId="77777777" w:rsidR="00E70CAA" w:rsidRDefault="00E70CAA" w:rsidP="00A66D70">
            <w:r>
              <w:rPr>
                <w:noProof/>
              </w:rPr>
              <mc:AlternateContent>
                <mc:Choice Requires="wps">
                  <w:drawing>
                    <wp:anchor distT="0" distB="0" distL="114300" distR="114300" simplePos="0" relativeHeight="251721728" behindDoc="0" locked="0" layoutInCell="1" allowOverlap="1" wp14:anchorId="6B9ACF97" wp14:editId="2D1AC333">
                      <wp:simplePos x="0" y="0"/>
                      <wp:positionH relativeFrom="column">
                        <wp:posOffset>-78500</wp:posOffset>
                      </wp:positionH>
                      <wp:positionV relativeFrom="paragraph">
                        <wp:posOffset>3936</wp:posOffset>
                      </wp:positionV>
                      <wp:extent cx="1086416" cy="178724"/>
                      <wp:effectExtent l="0" t="0" r="19050" b="12065"/>
                      <wp:wrapNone/>
                      <wp:docPr id="561705988"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F55300" id="Rectangle 5" o:spid="_x0000_s1026" style="position:absolute;margin-left:-6.2pt;margin-top:.3pt;width:85.55pt;height:14.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1oMGw4QAAAAwBAAAP&#13;&#10;AAAAAAAAAAAAAAAAAM0EAABkcnMvZG93bnJldi54bWxQSwUGAAAAAAQABADzAAAA2wUAAAAA&#13;&#10;" fillcolor="red" strokecolor="#0c0509 [484]" strokeweight="1pt"/>
                  </w:pict>
                </mc:Fallback>
              </mc:AlternateContent>
            </w:r>
          </w:p>
        </w:tc>
        <w:tc>
          <w:tcPr>
            <w:tcW w:w="1714" w:type="dxa"/>
          </w:tcPr>
          <w:p w14:paraId="0A319305" w14:textId="1DADA76D" w:rsidR="00E70CAA" w:rsidRDefault="00E70CAA" w:rsidP="00A66D70">
            <w:r>
              <w:rPr>
                <w:noProof/>
              </w:rPr>
              <mc:AlternateContent>
                <mc:Choice Requires="wps">
                  <w:drawing>
                    <wp:anchor distT="0" distB="0" distL="114300" distR="114300" simplePos="0" relativeHeight="251723776" behindDoc="0" locked="0" layoutInCell="1" allowOverlap="1" wp14:anchorId="76BF5237" wp14:editId="5E4A51EF">
                      <wp:simplePos x="0" y="0"/>
                      <wp:positionH relativeFrom="column">
                        <wp:posOffset>-66213</wp:posOffset>
                      </wp:positionH>
                      <wp:positionV relativeFrom="paragraph">
                        <wp:posOffset>5888</wp:posOffset>
                      </wp:positionV>
                      <wp:extent cx="1086416" cy="178724"/>
                      <wp:effectExtent l="0" t="0" r="19050" b="12065"/>
                      <wp:wrapNone/>
                      <wp:docPr id="53678499"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6887E" id="Rectangle 5" o:spid="_x0000_s1026" style="position:absolute;margin-left:-5.2pt;margin-top:.45pt;width:85.55pt;height:14.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N7AiV4QAAAAwBAAAP&#13;&#10;AAAAAAAAAAAAAAAAAM0EAABkcnMvZG93bnJldi54bWxQSwUGAAAAAAQABADzAAAA2wUAAAAA&#13;&#10;" fillcolor="red" strokecolor="#0c0509 [484]" strokeweight="1pt"/>
                  </w:pict>
                </mc:Fallback>
              </mc:AlternateContent>
            </w:r>
          </w:p>
        </w:tc>
        <w:tc>
          <w:tcPr>
            <w:tcW w:w="1715" w:type="dxa"/>
          </w:tcPr>
          <w:p w14:paraId="2AE1DE7D" w14:textId="42B52A9C" w:rsidR="00E70CAA" w:rsidRDefault="00E70CAA" w:rsidP="00A66D70">
            <w:r>
              <w:rPr>
                <w:noProof/>
              </w:rPr>
              <mc:AlternateContent>
                <mc:Choice Requires="wps">
                  <w:drawing>
                    <wp:anchor distT="0" distB="0" distL="114300" distR="114300" simplePos="0" relativeHeight="251725824" behindDoc="0" locked="0" layoutInCell="1" allowOverlap="1" wp14:anchorId="2734B162" wp14:editId="573F772E">
                      <wp:simplePos x="0" y="0"/>
                      <wp:positionH relativeFrom="column">
                        <wp:posOffset>-77989</wp:posOffset>
                      </wp:positionH>
                      <wp:positionV relativeFrom="paragraph">
                        <wp:posOffset>5888</wp:posOffset>
                      </wp:positionV>
                      <wp:extent cx="1086416" cy="178724"/>
                      <wp:effectExtent l="0" t="0" r="19050" b="12065"/>
                      <wp:wrapNone/>
                      <wp:docPr id="56615834"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343C1" id="Rectangle 5" o:spid="_x0000_s1026" style="position:absolute;margin-left:-6.15pt;margin-top:.45pt;width:85.55pt;height:14.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" fillcolor="red" strokecolor="#0c0509 [484]" strokeweight="1pt"/>
                  </w:pict>
                </mc:Fallback>
              </mc:AlternateContent>
            </w:r>
          </w:p>
        </w:tc>
        <w:tc>
          <w:tcPr>
            <w:tcW w:w="1715" w:type="dxa"/>
          </w:tcPr>
          <w:p w14:paraId="362139AD" w14:textId="45CBFC72" w:rsidR="00E70CAA" w:rsidRDefault="00E70CAA" w:rsidP="00A66D70">
            <w:r>
              <w:rPr>
                <w:noProof/>
              </w:rPr>
              <mc:AlternateContent>
                <mc:Choice Requires="wps">
                  <w:drawing>
                    <wp:anchor distT="0" distB="0" distL="114300" distR="114300" simplePos="0" relativeHeight="251727872" behindDoc="0" locked="0" layoutInCell="1" allowOverlap="1" wp14:anchorId="42EA497B" wp14:editId="28713488">
                      <wp:simplePos x="0" y="0"/>
                      <wp:positionH relativeFrom="column">
                        <wp:posOffset>-81164</wp:posOffset>
                      </wp:positionH>
                      <wp:positionV relativeFrom="paragraph">
                        <wp:posOffset>5022</wp:posOffset>
                      </wp:positionV>
                      <wp:extent cx="1096255" cy="178435"/>
                      <wp:effectExtent l="0" t="0" r="8890" b="12065"/>
                      <wp:wrapNone/>
                      <wp:docPr id="474070978"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34552" id="Rectangle 5" o:spid="_x0000_s1026" style="position:absolute;margin-left:-6.4pt;margin-top:.4pt;width:86.3pt;height:14.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" fillcolor="#00b050" strokecolor="#0c0509 [484]" strokeweight="1pt"/>
                  </w:pict>
                </mc:Fallback>
              </mc:AlternateContent>
            </w:r>
          </w:p>
        </w:tc>
        <w:tc>
          <w:tcPr>
            <w:tcW w:w="1715" w:type="dxa"/>
          </w:tcPr>
          <w:p w14:paraId="33AE7AA4" w14:textId="52936FAD" w:rsidR="00E70CAA" w:rsidRDefault="00E70CAA" w:rsidP="00A66D70">
            <w:r>
              <w:rPr>
                <w:noProof/>
              </w:rPr>
              <mc:AlternateContent>
                <mc:Choice Requires="wps">
                  <w:drawing>
                    <wp:anchor distT="0" distB="0" distL="114300" distR="114300" simplePos="0" relativeHeight="251729920" behindDoc="0" locked="0" layoutInCell="1" allowOverlap="1" wp14:anchorId="52EFA3E7" wp14:editId="02A8E421">
                      <wp:simplePos x="0" y="0"/>
                      <wp:positionH relativeFrom="column">
                        <wp:posOffset>-57785</wp:posOffset>
                      </wp:positionH>
                      <wp:positionV relativeFrom="paragraph">
                        <wp:posOffset>5888</wp:posOffset>
                      </wp:positionV>
                      <wp:extent cx="1096255" cy="178435"/>
                      <wp:effectExtent l="0" t="0" r="8890" b="12065"/>
                      <wp:wrapNone/>
                      <wp:docPr id="371261261"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0BD83" id="Rectangle 5" o:spid="_x0000_s1026" style="position:absolute;margin-left:-4.55pt;margin-top:.45pt;width:86.3pt;height:14.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" fillcolor="#00b050" strokecolor="#0c0509 [484]" strokeweight="1pt"/>
                  </w:pict>
                </mc:Fallback>
              </mc:AlternateContent>
            </w:r>
            <w:r>
              <w:rPr>
                <w:noProof/>
              </w:rPr>
              <mc:AlternateContent>
                <mc:Choice Requires="wps">
                  <w:drawing>
                    <wp:anchor distT="0" distB="0" distL="114300" distR="114300" simplePos="0" relativeHeight="251720704" behindDoc="0" locked="0" layoutInCell="1" allowOverlap="1" wp14:anchorId="4A4D37F0" wp14:editId="0F67D15A">
                      <wp:simplePos x="0" y="0"/>
                      <wp:positionH relativeFrom="column">
                        <wp:posOffset>-57785</wp:posOffset>
                      </wp:positionH>
                      <wp:positionV relativeFrom="paragraph">
                        <wp:posOffset>0</wp:posOffset>
                      </wp:positionV>
                      <wp:extent cx="1086416" cy="178724"/>
                      <wp:effectExtent l="0" t="0" r="19050" b="12065"/>
                      <wp:wrapNone/>
                      <wp:docPr id="1652403337"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CE6511" id="Rectangle 5" o:spid="_x0000_s1026" style="position:absolute;margin-left:-4.55pt;margin-top:0;width:85.55pt;height:14.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5E38FBDB" w14:textId="6DC2DC7B" w:rsidR="00E70CAA" w:rsidRDefault="00E70CAA" w:rsidP="00C52DE7"/>
    <w:p w14:paraId="6A6D76A4" w14:textId="1CED3192" w:rsidR="00C80A7E" w:rsidRDefault="00C80A7E" w:rsidP="00C52DE7"/>
    <w:p w14:paraId="58F16E70" w14:textId="6F58B79A" w:rsidR="00E70CAA" w:rsidRDefault="00C80A7E" w:rsidP="00E70CAA">
      <w:pPr>
        <w:pStyle w:val="Heading3"/>
      </w:pPr>
      <w:r>
        <w:t xml:space="preserve">Employee </w:t>
      </w:r>
      <w:r w:rsidR="00E70CAA">
        <w:t>Table</w:t>
      </w:r>
    </w:p>
    <w:tbl>
      <w:tblPr>
        <w:tblStyle w:val="TableGrid"/>
        <w:tblW w:w="0" w:type="auto"/>
        <w:tblLook w:val="04A0" w:firstRow="1" w:lastRow="0" w:firstColumn="1" w:lastColumn="0" w:noHBand="0" w:noVBand="1"/>
      </w:tblPr>
      <w:tblGrid>
        <w:gridCol w:w="1714"/>
        <w:gridCol w:w="1714"/>
        <w:gridCol w:w="1715"/>
        <w:gridCol w:w="1715"/>
        <w:gridCol w:w="1715"/>
      </w:tblGrid>
      <w:tr w:rsidR="00E70CAA" w14:paraId="7B6685C1" w14:textId="77777777" w:rsidTr="00A66D70">
        <w:tc>
          <w:tcPr>
            <w:tcW w:w="1714" w:type="dxa"/>
          </w:tcPr>
          <w:p w14:paraId="4126A75D" w14:textId="77777777" w:rsidR="00E70CAA" w:rsidRDefault="00E70CAA" w:rsidP="00A66D70">
            <w:r>
              <w:t>HR Team Member</w:t>
            </w:r>
          </w:p>
        </w:tc>
        <w:tc>
          <w:tcPr>
            <w:tcW w:w="1714" w:type="dxa"/>
          </w:tcPr>
          <w:p w14:paraId="02EF6B1D" w14:textId="77777777" w:rsidR="00E70CAA" w:rsidRDefault="00E70CAA" w:rsidP="00A66D70">
            <w:r>
              <w:t>Recruiter</w:t>
            </w:r>
          </w:p>
        </w:tc>
        <w:tc>
          <w:tcPr>
            <w:tcW w:w="1715" w:type="dxa"/>
          </w:tcPr>
          <w:p w14:paraId="35ECE039" w14:textId="77777777" w:rsidR="00E70CAA" w:rsidRDefault="00E70CAA" w:rsidP="00A66D70">
            <w:r>
              <w:t>Hiring Manager</w:t>
            </w:r>
          </w:p>
        </w:tc>
        <w:tc>
          <w:tcPr>
            <w:tcW w:w="1715" w:type="dxa"/>
          </w:tcPr>
          <w:p w14:paraId="5B62B663" w14:textId="77777777" w:rsidR="00E70CAA" w:rsidRDefault="00E70CAA" w:rsidP="00A66D70">
            <w:r>
              <w:t>Facilities Manager</w:t>
            </w:r>
          </w:p>
        </w:tc>
        <w:tc>
          <w:tcPr>
            <w:tcW w:w="1715" w:type="dxa"/>
          </w:tcPr>
          <w:p w14:paraId="74FBCFF9" w14:textId="77777777" w:rsidR="00E70CAA" w:rsidRDefault="00E70CAA" w:rsidP="00A66D70">
            <w:r>
              <w:t>IT Specialist</w:t>
            </w:r>
          </w:p>
        </w:tc>
      </w:tr>
      <w:tr w:rsidR="00E70CAA" w14:paraId="5E0F817E" w14:textId="77777777" w:rsidTr="00A66D70">
        <w:tc>
          <w:tcPr>
            <w:tcW w:w="1714" w:type="dxa"/>
          </w:tcPr>
          <w:p w14:paraId="27263886" w14:textId="77777777" w:rsidR="00E70CAA" w:rsidRDefault="00E70CAA" w:rsidP="00A66D70">
            <w:r>
              <w:rPr>
                <w:noProof/>
              </w:rPr>
              <w:lastRenderedPageBreak/>
              <mc:AlternateContent>
                <mc:Choice Requires="wps">
                  <w:drawing>
                    <wp:anchor distT="0" distB="0" distL="114300" distR="114300" simplePos="0" relativeHeight="251732992" behindDoc="0" locked="0" layoutInCell="1" allowOverlap="1" wp14:anchorId="13E7B6D0" wp14:editId="3B5CFC97">
                      <wp:simplePos x="0" y="0"/>
                      <wp:positionH relativeFrom="column">
                        <wp:posOffset>-78500</wp:posOffset>
                      </wp:positionH>
                      <wp:positionV relativeFrom="paragraph">
                        <wp:posOffset>3936</wp:posOffset>
                      </wp:positionV>
                      <wp:extent cx="1086416" cy="178724"/>
                      <wp:effectExtent l="0" t="0" r="19050" b="12065"/>
                      <wp:wrapNone/>
                      <wp:docPr id="323846030"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A2A8E" id="Rectangle 5" o:spid="_x0000_s1026" style="position:absolute;margin-left:-6.2pt;margin-top:.3pt;width:85.55pt;height:14.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1oMGw4QAAAAwBAAAP&#13;&#10;AAAAAAAAAAAAAAAAAM0EAABkcnMvZG93bnJldi54bWxQSwUGAAAAAAQABADzAAAA2wUAAAAA&#13;&#10;" fillcolor="red" strokecolor="#0c0509 [484]" strokeweight="1pt"/>
                  </w:pict>
                </mc:Fallback>
              </mc:AlternateContent>
            </w:r>
          </w:p>
        </w:tc>
        <w:tc>
          <w:tcPr>
            <w:tcW w:w="1714" w:type="dxa"/>
          </w:tcPr>
          <w:p w14:paraId="00532674" w14:textId="77777777" w:rsidR="00E70CAA" w:rsidRDefault="00E70CAA" w:rsidP="00A66D70">
            <w:r>
              <w:rPr>
                <w:noProof/>
              </w:rPr>
              <mc:AlternateContent>
                <mc:Choice Requires="wps">
                  <w:drawing>
                    <wp:anchor distT="0" distB="0" distL="114300" distR="114300" simplePos="0" relativeHeight="251734016" behindDoc="0" locked="0" layoutInCell="1" allowOverlap="1" wp14:anchorId="7952FB14" wp14:editId="7F772061">
                      <wp:simplePos x="0" y="0"/>
                      <wp:positionH relativeFrom="column">
                        <wp:posOffset>-66213</wp:posOffset>
                      </wp:positionH>
                      <wp:positionV relativeFrom="paragraph">
                        <wp:posOffset>5888</wp:posOffset>
                      </wp:positionV>
                      <wp:extent cx="1086416" cy="178724"/>
                      <wp:effectExtent l="0" t="0" r="19050" b="12065"/>
                      <wp:wrapNone/>
                      <wp:docPr id="94198028"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E2D020" id="Rectangle 5" o:spid="_x0000_s1026" style="position:absolute;margin-left:-5.2pt;margin-top:.45pt;width:85.55pt;height:14.0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" fillcolor="red" strokecolor="#0c0509 [484]" strokeweight="1pt"/>
                  </w:pict>
                </mc:Fallback>
              </mc:AlternateContent>
            </w:r>
          </w:p>
        </w:tc>
        <w:tc>
          <w:tcPr>
            <w:tcW w:w="1715" w:type="dxa"/>
          </w:tcPr>
          <w:p w14:paraId="10F6E558" w14:textId="50AF1D06" w:rsidR="00E70CAA" w:rsidRDefault="00E70CAA" w:rsidP="00A66D70">
            <w:r>
              <w:rPr>
                <w:noProof/>
              </w:rPr>
              <mc:AlternateContent>
                <mc:Choice Requires="wps">
                  <w:drawing>
                    <wp:anchor distT="0" distB="0" distL="114300" distR="114300" simplePos="0" relativeHeight="251739136" behindDoc="0" locked="0" layoutInCell="1" allowOverlap="1" wp14:anchorId="14D45685" wp14:editId="524A79F2">
                      <wp:simplePos x="0" y="0"/>
                      <wp:positionH relativeFrom="column">
                        <wp:posOffset>-68964</wp:posOffset>
                      </wp:positionH>
                      <wp:positionV relativeFrom="paragraph">
                        <wp:posOffset>6772</wp:posOffset>
                      </wp:positionV>
                      <wp:extent cx="1096255" cy="178435"/>
                      <wp:effectExtent l="0" t="0" r="8890" b="12065"/>
                      <wp:wrapNone/>
                      <wp:docPr id="1379426769"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4AC4E" id="Rectangle 5" o:spid="_x0000_s1026" style="position:absolute;margin-left:-5.45pt;margin-top:.55pt;width:86.3pt;height:14.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" fillcolor="#00b050" strokecolor="#0c0509 [484]" strokeweight="1pt"/>
                  </w:pict>
                </mc:Fallback>
              </mc:AlternateContent>
            </w:r>
          </w:p>
        </w:tc>
        <w:tc>
          <w:tcPr>
            <w:tcW w:w="1715" w:type="dxa"/>
          </w:tcPr>
          <w:p w14:paraId="6AC91318" w14:textId="77777777" w:rsidR="00E70CAA" w:rsidRDefault="00E70CAA" w:rsidP="00A66D70">
            <w:r>
              <w:rPr>
                <w:noProof/>
              </w:rPr>
              <mc:AlternateContent>
                <mc:Choice Requires="wps">
                  <w:drawing>
                    <wp:anchor distT="0" distB="0" distL="114300" distR="114300" simplePos="0" relativeHeight="251736064" behindDoc="0" locked="0" layoutInCell="1" allowOverlap="1" wp14:anchorId="5EF54795" wp14:editId="02C81765">
                      <wp:simplePos x="0" y="0"/>
                      <wp:positionH relativeFrom="column">
                        <wp:posOffset>-81164</wp:posOffset>
                      </wp:positionH>
                      <wp:positionV relativeFrom="paragraph">
                        <wp:posOffset>5022</wp:posOffset>
                      </wp:positionV>
                      <wp:extent cx="1096255" cy="178435"/>
                      <wp:effectExtent l="0" t="0" r="8890" b="12065"/>
                      <wp:wrapNone/>
                      <wp:docPr id="2120123858"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B80F2" id="Rectangle 5" o:spid="_x0000_s1026" style="position:absolute;margin-left:-6.4pt;margin-top:.4pt;width:86.3pt;height:14.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" fillcolor="#00b050" strokecolor="#0c0509 [484]" strokeweight="1pt"/>
                  </w:pict>
                </mc:Fallback>
              </mc:AlternateContent>
            </w:r>
          </w:p>
        </w:tc>
        <w:tc>
          <w:tcPr>
            <w:tcW w:w="1715" w:type="dxa"/>
          </w:tcPr>
          <w:p w14:paraId="3EEE7BC8" w14:textId="77777777" w:rsidR="00E70CAA" w:rsidRDefault="00E70CAA" w:rsidP="00A66D70">
            <w:r>
              <w:rPr>
                <w:noProof/>
              </w:rPr>
              <mc:AlternateContent>
                <mc:Choice Requires="wps">
                  <w:drawing>
                    <wp:anchor distT="0" distB="0" distL="114300" distR="114300" simplePos="0" relativeHeight="251737088" behindDoc="0" locked="0" layoutInCell="1" allowOverlap="1" wp14:anchorId="51361F42" wp14:editId="245A0F35">
                      <wp:simplePos x="0" y="0"/>
                      <wp:positionH relativeFrom="column">
                        <wp:posOffset>-57785</wp:posOffset>
                      </wp:positionH>
                      <wp:positionV relativeFrom="paragraph">
                        <wp:posOffset>5888</wp:posOffset>
                      </wp:positionV>
                      <wp:extent cx="1096255" cy="178435"/>
                      <wp:effectExtent l="0" t="0" r="8890" b="12065"/>
                      <wp:wrapNone/>
                      <wp:docPr id="1520514545"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AB31B7" id="Rectangle 5" o:spid="_x0000_s1026" style="position:absolute;margin-left:-4.55pt;margin-top:.45pt;width:86.3pt;height:14.0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" fillcolor="#00b050" strokecolor="#0c0509 [484]" strokeweight="1pt"/>
                  </w:pict>
                </mc:Fallback>
              </mc:AlternateContent>
            </w:r>
            <w:r>
              <w:rPr>
                <w:noProof/>
              </w:rPr>
              <mc:AlternateContent>
                <mc:Choice Requires="wps">
                  <w:drawing>
                    <wp:anchor distT="0" distB="0" distL="114300" distR="114300" simplePos="0" relativeHeight="251731968" behindDoc="0" locked="0" layoutInCell="1" allowOverlap="1" wp14:anchorId="2E0621C5" wp14:editId="3C4A6147">
                      <wp:simplePos x="0" y="0"/>
                      <wp:positionH relativeFrom="column">
                        <wp:posOffset>-57785</wp:posOffset>
                      </wp:positionH>
                      <wp:positionV relativeFrom="paragraph">
                        <wp:posOffset>0</wp:posOffset>
                      </wp:positionV>
                      <wp:extent cx="1086416" cy="178724"/>
                      <wp:effectExtent l="0" t="0" r="19050" b="12065"/>
                      <wp:wrapNone/>
                      <wp:docPr id="2017790522"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46B070" id="Rectangle 5" o:spid="_x0000_s1026" style="position:absolute;margin-left:-4.55pt;margin-top:0;width:85.55pt;height:14.0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73CD0D2E" w14:textId="3089BAE4" w:rsidR="00C80A7E" w:rsidRDefault="00C80A7E" w:rsidP="00C52DE7"/>
    <w:p w14:paraId="1A61DF70" w14:textId="24440767" w:rsidR="00E70CAA" w:rsidRDefault="00E70CAA" w:rsidP="00E70CAA">
      <w:pPr>
        <w:pStyle w:val="Heading3"/>
      </w:pPr>
      <w:r>
        <w:t>Equipment Inventory</w:t>
      </w:r>
    </w:p>
    <w:tbl>
      <w:tblPr>
        <w:tblStyle w:val="TableGrid"/>
        <w:tblW w:w="0" w:type="auto"/>
        <w:tblLook w:val="04A0" w:firstRow="1" w:lastRow="0" w:firstColumn="1" w:lastColumn="0" w:noHBand="0" w:noVBand="1"/>
      </w:tblPr>
      <w:tblGrid>
        <w:gridCol w:w="1714"/>
        <w:gridCol w:w="1714"/>
        <w:gridCol w:w="1715"/>
        <w:gridCol w:w="1715"/>
        <w:gridCol w:w="1715"/>
      </w:tblGrid>
      <w:tr w:rsidR="00E70CAA" w14:paraId="26FFB3CD" w14:textId="77777777" w:rsidTr="00A66D70">
        <w:tc>
          <w:tcPr>
            <w:tcW w:w="1714" w:type="dxa"/>
          </w:tcPr>
          <w:p w14:paraId="24585788" w14:textId="77777777" w:rsidR="00E70CAA" w:rsidRDefault="00E70CAA" w:rsidP="00A66D70">
            <w:r>
              <w:t>HR Team Member</w:t>
            </w:r>
          </w:p>
        </w:tc>
        <w:tc>
          <w:tcPr>
            <w:tcW w:w="1714" w:type="dxa"/>
          </w:tcPr>
          <w:p w14:paraId="6C22B1D4" w14:textId="1D563363" w:rsidR="00E70CAA" w:rsidRDefault="00E70CAA" w:rsidP="00A66D70">
            <w:r>
              <w:t>Recruiter</w:t>
            </w:r>
          </w:p>
        </w:tc>
        <w:tc>
          <w:tcPr>
            <w:tcW w:w="1715" w:type="dxa"/>
          </w:tcPr>
          <w:p w14:paraId="0A0CFF6A" w14:textId="5620F4A5" w:rsidR="00E70CAA" w:rsidRDefault="00E70CAA" w:rsidP="00A66D70">
            <w:r>
              <w:t>Hiring Manager</w:t>
            </w:r>
          </w:p>
        </w:tc>
        <w:tc>
          <w:tcPr>
            <w:tcW w:w="1715" w:type="dxa"/>
          </w:tcPr>
          <w:p w14:paraId="2FAF407A" w14:textId="77777777" w:rsidR="00E70CAA" w:rsidRDefault="00E70CAA" w:rsidP="00A66D70">
            <w:r>
              <w:t>Facilities Manager</w:t>
            </w:r>
          </w:p>
        </w:tc>
        <w:tc>
          <w:tcPr>
            <w:tcW w:w="1715" w:type="dxa"/>
          </w:tcPr>
          <w:p w14:paraId="71496049" w14:textId="77777777" w:rsidR="00E70CAA" w:rsidRDefault="00E70CAA" w:rsidP="00A66D70">
            <w:r>
              <w:t>IT Specialist</w:t>
            </w:r>
          </w:p>
        </w:tc>
      </w:tr>
      <w:tr w:rsidR="00E70CAA" w14:paraId="639E4199" w14:textId="77777777" w:rsidTr="00A66D70">
        <w:tc>
          <w:tcPr>
            <w:tcW w:w="1714" w:type="dxa"/>
          </w:tcPr>
          <w:p w14:paraId="3AA18CE0" w14:textId="77777777" w:rsidR="00E70CAA" w:rsidRDefault="00E70CAA" w:rsidP="00A66D70">
            <w:r>
              <w:rPr>
                <w:noProof/>
              </w:rPr>
              <mc:AlternateContent>
                <mc:Choice Requires="wps">
                  <w:drawing>
                    <wp:anchor distT="0" distB="0" distL="114300" distR="114300" simplePos="0" relativeHeight="251742208" behindDoc="0" locked="0" layoutInCell="1" allowOverlap="1" wp14:anchorId="4947676B" wp14:editId="33779A73">
                      <wp:simplePos x="0" y="0"/>
                      <wp:positionH relativeFrom="column">
                        <wp:posOffset>-70650</wp:posOffset>
                      </wp:positionH>
                      <wp:positionV relativeFrom="paragraph">
                        <wp:posOffset>-165</wp:posOffset>
                      </wp:positionV>
                      <wp:extent cx="1086416" cy="178724"/>
                      <wp:effectExtent l="0" t="0" r="19050" b="12065"/>
                      <wp:wrapNone/>
                      <wp:docPr id="794844063"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DC3C1C" id="Rectangle 5" o:spid="_x0000_s1026" style="position:absolute;margin-left:-5.55pt;margin-top:0;width:85.55pt;height:14.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" fillcolor="red" strokecolor="#0c0509 [484]" strokeweight="1pt"/>
                  </w:pict>
                </mc:Fallback>
              </mc:AlternateContent>
            </w:r>
          </w:p>
        </w:tc>
        <w:tc>
          <w:tcPr>
            <w:tcW w:w="1714" w:type="dxa"/>
          </w:tcPr>
          <w:p w14:paraId="62A63933" w14:textId="3F7539DB" w:rsidR="00E70CAA" w:rsidRDefault="00E70CAA" w:rsidP="00A66D70">
            <w:r>
              <w:rPr>
                <w:noProof/>
              </w:rPr>
              <mc:AlternateContent>
                <mc:Choice Requires="wps">
                  <w:drawing>
                    <wp:anchor distT="0" distB="0" distL="114300" distR="114300" simplePos="0" relativeHeight="251743232" behindDoc="0" locked="0" layoutInCell="1" allowOverlap="1" wp14:anchorId="579AAD4C" wp14:editId="5403AF28">
                      <wp:simplePos x="0" y="0"/>
                      <wp:positionH relativeFrom="column">
                        <wp:posOffset>-73494</wp:posOffset>
                      </wp:positionH>
                      <wp:positionV relativeFrom="paragraph">
                        <wp:posOffset>-2236</wp:posOffset>
                      </wp:positionV>
                      <wp:extent cx="1086416" cy="178724"/>
                      <wp:effectExtent l="0" t="0" r="19050" b="12065"/>
                      <wp:wrapNone/>
                      <wp:docPr id="182215526"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BB0A0" id="Rectangle 5" o:spid="_x0000_s1026" style="position:absolute;margin-left:-5.8pt;margin-top:-.2pt;width:85.55pt;height:14.0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" fillcolor="red" strokecolor="#0c0509 [484]" strokeweight="1pt"/>
                  </w:pict>
                </mc:Fallback>
              </mc:AlternateContent>
            </w:r>
          </w:p>
        </w:tc>
        <w:tc>
          <w:tcPr>
            <w:tcW w:w="1715" w:type="dxa"/>
          </w:tcPr>
          <w:p w14:paraId="1DED52D7" w14:textId="7EEF6AB9" w:rsidR="00E70CAA" w:rsidRDefault="00E70CAA" w:rsidP="00A66D70">
            <w:r>
              <w:rPr>
                <w:noProof/>
              </w:rPr>
              <mc:AlternateContent>
                <mc:Choice Requires="wps">
                  <w:drawing>
                    <wp:anchor distT="0" distB="0" distL="114300" distR="114300" simplePos="0" relativeHeight="251747328" behindDoc="0" locked="0" layoutInCell="1" allowOverlap="1" wp14:anchorId="65EA72B2" wp14:editId="2F0B149A">
                      <wp:simplePos x="0" y="0"/>
                      <wp:positionH relativeFrom="column">
                        <wp:posOffset>-75095</wp:posOffset>
                      </wp:positionH>
                      <wp:positionV relativeFrom="paragraph">
                        <wp:posOffset>2540</wp:posOffset>
                      </wp:positionV>
                      <wp:extent cx="1086416" cy="178724"/>
                      <wp:effectExtent l="0" t="0" r="19050" b="12065"/>
                      <wp:wrapNone/>
                      <wp:docPr id="738833592"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3FD2A" id="Rectangle 5" o:spid="_x0000_s1026" style="position:absolute;margin-left:-5.9pt;margin-top:.2pt;width:85.55pt;height:14.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" fillcolor="red" strokecolor="#0c0509 [484]" strokeweight="1pt"/>
                  </w:pict>
                </mc:Fallback>
              </mc:AlternateContent>
            </w:r>
          </w:p>
        </w:tc>
        <w:tc>
          <w:tcPr>
            <w:tcW w:w="1715" w:type="dxa"/>
          </w:tcPr>
          <w:p w14:paraId="348FB881" w14:textId="57C375E6" w:rsidR="00E70CAA" w:rsidRDefault="00E70CAA" w:rsidP="00A66D70">
            <w:r>
              <w:rPr>
                <w:noProof/>
              </w:rPr>
              <mc:AlternateContent>
                <mc:Choice Requires="wps">
                  <w:drawing>
                    <wp:anchor distT="0" distB="0" distL="114300" distR="114300" simplePos="0" relativeHeight="251749376" behindDoc="0" locked="0" layoutInCell="1" allowOverlap="1" wp14:anchorId="059FBCA3" wp14:editId="24C4A8D0">
                      <wp:simplePos x="0" y="0"/>
                      <wp:positionH relativeFrom="column">
                        <wp:posOffset>-71644</wp:posOffset>
                      </wp:positionH>
                      <wp:positionV relativeFrom="paragraph">
                        <wp:posOffset>6516</wp:posOffset>
                      </wp:positionV>
                      <wp:extent cx="1086416" cy="178724"/>
                      <wp:effectExtent l="0" t="0" r="19050" b="12065"/>
                      <wp:wrapNone/>
                      <wp:docPr id="599951296"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355C8D" id="Rectangle 5" o:spid="_x0000_s1026" style="position:absolute;margin-left:-5.65pt;margin-top:.5pt;width:85.55pt;height:14.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" fillcolor="red" strokecolor="#0c0509 [484]" strokeweight="1pt"/>
                  </w:pict>
                </mc:Fallback>
              </mc:AlternateContent>
            </w:r>
          </w:p>
        </w:tc>
        <w:tc>
          <w:tcPr>
            <w:tcW w:w="1715" w:type="dxa"/>
          </w:tcPr>
          <w:p w14:paraId="08A601C3" w14:textId="77777777" w:rsidR="00E70CAA" w:rsidRDefault="00E70CAA" w:rsidP="00A66D70">
            <w:r>
              <w:rPr>
                <w:noProof/>
              </w:rPr>
              <mc:AlternateContent>
                <mc:Choice Requires="wps">
                  <w:drawing>
                    <wp:anchor distT="0" distB="0" distL="114300" distR="114300" simplePos="0" relativeHeight="251745280" behindDoc="0" locked="0" layoutInCell="1" allowOverlap="1" wp14:anchorId="0CBBF443" wp14:editId="2196706E">
                      <wp:simplePos x="0" y="0"/>
                      <wp:positionH relativeFrom="column">
                        <wp:posOffset>-57785</wp:posOffset>
                      </wp:positionH>
                      <wp:positionV relativeFrom="paragraph">
                        <wp:posOffset>5888</wp:posOffset>
                      </wp:positionV>
                      <wp:extent cx="1096255" cy="178435"/>
                      <wp:effectExtent l="0" t="0" r="8890" b="12065"/>
                      <wp:wrapNone/>
                      <wp:docPr id="1744349224" name="Rectangle 5"/>
                      <wp:cNvGraphicFramePr/>
                      <a:graphic xmlns:a="http://schemas.openxmlformats.org/drawingml/2006/main">
                        <a:graphicData uri="http://schemas.microsoft.com/office/word/2010/wordprocessingShape">
                          <wps:wsp>
                            <wps:cNvSpPr/>
                            <wps:spPr>
                              <a:xfrm>
                                <a:off x="0" y="0"/>
                                <a:ext cx="1096255" cy="17843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6DE727" id="Rectangle 5" o:spid="_x0000_s1026" style="position:absolute;margin-left:-4.55pt;margin-top:.45pt;width:86.3pt;height:14.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" fillcolor="#00b050" strokecolor="#0c0509 [484]" strokeweight="1pt"/>
                  </w:pict>
                </mc:Fallback>
              </mc:AlternateContent>
            </w:r>
            <w:r>
              <w:rPr>
                <w:noProof/>
              </w:rPr>
              <mc:AlternateContent>
                <mc:Choice Requires="wps">
                  <w:drawing>
                    <wp:anchor distT="0" distB="0" distL="114300" distR="114300" simplePos="0" relativeHeight="251741184" behindDoc="0" locked="0" layoutInCell="1" allowOverlap="1" wp14:anchorId="2363E762" wp14:editId="4AB04FA7">
                      <wp:simplePos x="0" y="0"/>
                      <wp:positionH relativeFrom="column">
                        <wp:posOffset>-57785</wp:posOffset>
                      </wp:positionH>
                      <wp:positionV relativeFrom="paragraph">
                        <wp:posOffset>0</wp:posOffset>
                      </wp:positionV>
                      <wp:extent cx="1086416" cy="178724"/>
                      <wp:effectExtent l="0" t="0" r="19050" b="12065"/>
                      <wp:wrapNone/>
                      <wp:docPr id="784477221" name="Rectangle 5"/>
                      <wp:cNvGraphicFramePr/>
                      <a:graphic xmlns:a="http://schemas.openxmlformats.org/drawingml/2006/main">
                        <a:graphicData uri="http://schemas.microsoft.com/office/word/2010/wordprocessingShape">
                          <wps:wsp>
                            <wps:cNvSpPr/>
                            <wps:spPr>
                              <a:xfrm>
                                <a:off x="0" y="0"/>
                                <a:ext cx="1086416" cy="178724"/>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E3D0D" id="Rectangle 5" o:spid="_x0000_s1026" style="position:absolute;margin-left:-4.55pt;margin-top:0;width:85.55pt;height:14.0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" fillcolor="red" strokecolor="#0c0509 [484]" strokeweight="1pt"/>
                  </w:pict>
                </mc:Fallback>
              </mc:AlternateContent>
            </w:r>
          </w:p>
        </w:tc>
      </w:tr>
    </w:tbl>
    <w:p w14:paraId="2E8121DF" w14:textId="77ECF016" w:rsidR="00E70CAA" w:rsidRDefault="00E70CAA" w:rsidP="00C52DE7"/>
    <w:p w14:paraId="4264EA8A" w14:textId="37C57E0A" w:rsidR="00E70CAA" w:rsidRDefault="00E70CAA" w:rsidP="00C52DE7">
      <w:r>
        <w:t xml:space="preserve">Access to these tables were implemented into the security roles that can be seen within our Model-Driven App. </w:t>
      </w:r>
    </w:p>
    <w:p w14:paraId="5250894E" w14:textId="77777777" w:rsidR="00C16B17" w:rsidRDefault="00C16B17" w:rsidP="00C52DE7"/>
    <w:p w14:paraId="7D457810" w14:textId="23BCA912" w:rsidR="00C16B17" w:rsidRDefault="00C16B17" w:rsidP="00C16B17">
      <w:pPr>
        <w:pStyle w:val="Heading1"/>
      </w:pPr>
      <w:r>
        <w:t>Approval Workflow</w:t>
      </w:r>
    </w:p>
    <w:p w14:paraId="1F19F3A9" w14:textId="1E810F30" w:rsidR="00E70CAA" w:rsidRDefault="00C16B17" w:rsidP="00C52DE7">
      <w:r>
        <w:t>Automate within Microsoft Power Platform allows us to create a business process flow to ensure that certain steps are met before we can move on to the next one. Below are the steps that we follow for the business process flow</w:t>
      </w:r>
      <w:r w:rsidR="00C67AB5">
        <w:t xml:space="preserve"> for an interview that has been implemented into the project</w:t>
      </w:r>
      <w:r>
        <w:t>:</w:t>
      </w:r>
    </w:p>
    <w:p w14:paraId="4B5CA2A8" w14:textId="77777777" w:rsidR="00C67AB5" w:rsidRPr="00C67AB5" w:rsidRDefault="00C67AB5" w:rsidP="00C67AB5"/>
    <w:p w14:paraId="73867EF7" w14:textId="77777777" w:rsidR="00C16B17" w:rsidRPr="00C16B17" w:rsidRDefault="00C16B17" w:rsidP="00C16B17">
      <w:pPr>
        <w:numPr>
          <w:ilvl w:val="0"/>
          <w:numId w:val="79"/>
        </w:numPr>
      </w:pPr>
      <w:r w:rsidRPr="00C16B17">
        <w:rPr>
          <w:b/>
          <w:bCs/>
        </w:rPr>
        <w:t>Hiring Manager Interview Scheduling:</w:t>
      </w:r>
    </w:p>
    <w:p w14:paraId="09C1C391" w14:textId="77777777" w:rsidR="00C16B17" w:rsidRPr="00C16B17" w:rsidRDefault="00C16B17" w:rsidP="00C16B17">
      <w:pPr>
        <w:numPr>
          <w:ilvl w:val="1"/>
          <w:numId w:val="79"/>
        </w:numPr>
      </w:pPr>
      <w:r w:rsidRPr="00C16B17">
        <w:t>The hiring manager receives a notification and follows the process flow to schedule an interview.</w:t>
      </w:r>
    </w:p>
    <w:p w14:paraId="6978527D" w14:textId="77777777" w:rsidR="00C16B17" w:rsidRPr="00C16B17" w:rsidRDefault="00C16B17" w:rsidP="00C16B17">
      <w:pPr>
        <w:numPr>
          <w:ilvl w:val="1"/>
          <w:numId w:val="79"/>
        </w:numPr>
      </w:pPr>
      <w:r w:rsidRPr="00C16B17">
        <w:t>Once scheduled, the flow triggers a notification to the applicant about the interview details.</w:t>
      </w:r>
    </w:p>
    <w:p w14:paraId="480163D2" w14:textId="77777777" w:rsidR="00C16B17" w:rsidRPr="00C16B17" w:rsidRDefault="00C16B17" w:rsidP="00C16B17">
      <w:pPr>
        <w:numPr>
          <w:ilvl w:val="0"/>
          <w:numId w:val="79"/>
        </w:numPr>
      </w:pPr>
      <w:r w:rsidRPr="00C16B17">
        <w:rPr>
          <w:b/>
          <w:bCs/>
        </w:rPr>
        <w:t>Applicant Interview Notification:</w:t>
      </w:r>
    </w:p>
    <w:p w14:paraId="785F4408" w14:textId="77777777" w:rsidR="00C16B17" w:rsidRPr="00C16B17" w:rsidRDefault="00C16B17" w:rsidP="00C16B17">
      <w:pPr>
        <w:numPr>
          <w:ilvl w:val="1"/>
          <w:numId w:val="79"/>
        </w:numPr>
      </w:pPr>
      <w:r w:rsidRPr="00C16B17">
        <w:t>An automated notification is sent to the applicant, providing details of the scheduled interview.</w:t>
      </w:r>
    </w:p>
    <w:p w14:paraId="79C1D173" w14:textId="77777777" w:rsidR="00C16B17" w:rsidRPr="00C16B17" w:rsidRDefault="00C16B17" w:rsidP="00C16B17">
      <w:pPr>
        <w:numPr>
          <w:ilvl w:val="0"/>
          <w:numId w:val="79"/>
        </w:numPr>
      </w:pPr>
      <w:r w:rsidRPr="00C16B17">
        <w:rPr>
          <w:b/>
          <w:bCs/>
        </w:rPr>
        <w:t>Hiring Manager Records Interview Results:</w:t>
      </w:r>
    </w:p>
    <w:p w14:paraId="1B8D3439" w14:textId="77777777" w:rsidR="00C16B17" w:rsidRPr="00C16B17" w:rsidRDefault="00C16B17" w:rsidP="00C16B17">
      <w:pPr>
        <w:numPr>
          <w:ilvl w:val="1"/>
          <w:numId w:val="79"/>
        </w:numPr>
      </w:pPr>
      <w:r w:rsidRPr="00C16B17">
        <w:t>After conducting the interview, the hiring manager uses the business process flow to record and submit interview results.</w:t>
      </w:r>
    </w:p>
    <w:p w14:paraId="13192389" w14:textId="77777777" w:rsidR="00C16B17" w:rsidRPr="00C16B17" w:rsidRDefault="00C16B17" w:rsidP="00C16B17">
      <w:pPr>
        <w:numPr>
          <w:ilvl w:val="0"/>
          <w:numId w:val="79"/>
        </w:numPr>
      </w:pPr>
      <w:r w:rsidRPr="00C16B17">
        <w:rPr>
          <w:b/>
          <w:bCs/>
        </w:rPr>
        <w:t>Decision:</w:t>
      </w:r>
    </w:p>
    <w:p w14:paraId="4674F46B" w14:textId="77777777" w:rsidR="00C16B17" w:rsidRPr="00C16B17" w:rsidRDefault="00C16B17" w:rsidP="00C16B17">
      <w:pPr>
        <w:numPr>
          <w:ilvl w:val="1"/>
          <w:numId w:val="79"/>
        </w:numPr>
      </w:pPr>
      <w:r w:rsidRPr="00C16B17">
        <w:t>If the results are positive, the flow progresses to the next stage. If negative, it concludes, and the applicant is notified.</w:t>
      </w:r>
    </w:p>
    <w:p w14:paraId="0FD188D0" w14:textId="77777777" w:rsidR="00C16B17" w:rsidRPr="00C16B17" w:rsidRDefault="00C16B17" w:rsidP="00C16B17">
      <w:pPr>
        <w:numPr>
          <w:ilvl w:val="0"/>
          <w:numId w:val="79"/>
        </w:numPr>
      </w:pPr>
      <w:r w:rsidRPr="00C16B17">
        <w:rPr>
          <w:b/>
          <w:bCs/>
        </w:rPr>
        <w:t>Employee Onboarding:</w:t>
      </w:r>
    </w:p>
    <w:p w14:paraId="747A422A" w14:textId="77777777" w:rsidR="00C16B17" w:rsidRPr="00C16B17" w:rsidRDefault="00C16B17" w:rsidP="00C16B17">
      <w:pPr>
        <w:numPr>
          <w:ilvl w:val="1"/>
          <w:numId w:val="79"/>
        </w:numPr>
      </w:pPr>
      <w:r w:rsidRPr="00C16B17">
        <w:t>Upon a positive decision, the flow guides the process of onboarding the applicant as an employee.</w:t>
      </w:r>
    </w:p>
    <w:p w14:paraId="114944B7" w14:textId="77777777" w:rsidR="00C16B17" w:rsidRPr="00C16B17" w:rsidRDefault="00C16B17" w:rsidP="00C16B17">
      <w:pPr>
        <w:numPr>
          <w:ilvl w:val="1"/>
          <w:numId w:val="79"/>
        </w:numPr>
      </w:pPr>
      <w:r w:rsidRPr="00C16B17">
        <w:t>This includes tasks like setting up employee records, generating an employee ID, and updating databases.</w:t>
      </w:r>
    </w:p>
    <w:p w14:paraId="3CB73D30" w14:textId="77777777" w:rsidR="00C16B17" w:rsidRPr="00C52DE7" w:rsidRDefault="00C16B17" w:rsidP="00C52DE7"/>
    <w:sectPr w:rsidR="00C16B17" w:rsidRPr="00C52DE7">
      <w:footerReference w:type="default" r:id="rId11"/>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8E19" w14:textId="77777777" w:rsidR="00802DF7" w:rsidRDefault="00802DF7">
      <w:r>
        <w:separator/>
      </w:r>
    </w:p>
  </w:endnote>
  <w:endnote w:type="continuationSeparator" w:id="0">
    <w:p w14:paraId="73BC6513" w14:textId="77777777" w:rsidR="00802DF7" w:rsidRDefault="0080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526A5FEE" w14:textId="77777777" w:rsidR="0020057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5555" w14:textId="77777777" w:rsidR="00802DF7" w:rsidRDefault="00802DF7">
      <w:r>
        <w:separator/>
      </w:r>
    </w:p>
  </w:footnote>
  <w:footnote w:type="continuationSeparator" w:id="0">
    <w:p w14:paraId="2D3EF689" w14:textId="77777777" w:rsidR="00802DF7" w:rsidRDefault="00802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4654"/>
    <w:multiLevelType w:val="multilevel"/>
    <w:tmpl w:val="7C3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BC711C"/>
    <w:multiLevelType w:val="multilevel"/>
    <w:tmpl w:val="FBC8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86A79"/>
    <w:multiLevelType w:val="multilevel"/>
    <w:tmpl w:val="EC8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991529"/>
    <w:multiLevelType w:val="multilevel"/>
    <w:tmpl w:val="038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DE35CE"/>
    <w:multiLevelType w:val="multilevel"/>
    <w:tmpl w:val="E11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516635"/>
    <w:multiLevelType w:val="multilevel"/>
    <w:tmpl w:val="AD6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E44BC8"/>
    <w:multiLevelType w:val="multilevel"/>
    <w:tmpl w:val="F9A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024E17"/>
    <w:multiLevelType w:val="multilevel"/>
    <w:tmpl w:val="027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C52071"/>
    <w:multiLevelType w:val="multilevel"/>
    <w:tmpl w:val="7C5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2237C"/>
    <w:multiLevelType w:val="multilevel"/>
    <w:tmpl w:val="F0B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2B625B"/>
    <w:multiLevelType w:val="multilevel"/>
    <w:tmpl w:val="07A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817224"/>
    <w:multiLevelType w:val="multilevel"/>
    <w:tmpl w:val="1D5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05480B"/>
    <w:multiLevelType w:val="multilevel"/>
    <w:tmpl w:val="309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CF75C4"/>
    <w:multiLevelType w:val="multilevel"/>
    <w:tmpl w:val="3E94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2B0BED"/>
    <w:multiLevelType w:val="multilevel"/>
    <w:tmpl w:val="7694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F27097"/>
    <w:multiLevelType w:val="multilevel"/>
    <w:tmpl w:val="4EE4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081370"/>
    <w:multiLevelType w:val="multilevel"/>
    <w:tmpl w:val="C9B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F353E7"/>
    <w:multiLevelType w:val="multilevel"/>
    <w:tmpl w:val="15C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F31C35"/>
    <w:multiLevelType w:val="multilevel"/>
    <w:tmpl w:val="A2E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F843B1"/>
    <w:multiLevelType w:val="hybridMultilevel"/>
    <w:tmpl w:val="588E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ED14BC"/>
    <w:multiLevelType w:val="multilevel"/>
    <w:tmpl w:val="40D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183EC0"/>
    <w:multiLevelType w:val="multilevel"/>
    <w:tmpl w:val="FE5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770448"/>
    <w:multiLevelType w:val="multilevel"/>
    <w:tmpl w:val="E1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820B94"/>
    <w:multiLevelType w:val="multilevel"/>
    <w:tmpl w:val="A3D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0B3A6B"/>
    <w:multiLevelType w:val="multilevel"/>
    <w:tmpl w:val="ABB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7B18D9"/>
    <w:multiLevelType w:val="multilevel"/>
    <w:tmpl w:val="00FC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D93F4D"/>
    <w:multiLevelType w:val="multilevel"/>
    <w:tmpl w:val="739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497C8E"/>
    <w:multiLevelType w:val="multilevel"/>
    <w:tmpl w:val="4F04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36232"/>
    <w:multiLevelType w:val="multilevel"/>
    <w:tmpl w:val="C7C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772F1E"/>
    <w:multiLevelType w:val="multilevel"/>
    <w:tmpl w:val="92D6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BE51C0"/>
    <w:multiLevelType w:val="multilevel"/>
    <w:tmpl w:val="FCD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265997"/>
    <w:multiLevelType w:val="multilevel"/>
    <w:tmpl w:val="9DB8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F0D22"/>
    <w:multiLevelType w:val="multilevel"/>
    <w:tmpl w:val="161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0E7146"/>
    <w:multiLevelType w:val="multilevel"/>
    <w:tmpl w:val="BC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5D5D93"/>
    <w:multiLevelType w:val="multilevel"/>
    <w:tmpl w:val="1516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797F25"/>
    <w:multiLevelType w:val="hybridMultilevel"/>
    <w:tmpl w:val="0A5C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4A464D"/>
    <w:multiLevelType w:val="multilevel"/>
    <w:tmpl w:val="947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6D0A73"/>
    <w:multiLevelType w:val="multilevel"/>
    <w:tmpl w:val="224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9A576F"/>
    <w:multiLevelType w:val="multilevel"/>
    <w:tmpl w:val="FD3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3E1E17"/>
    <w:multiLevelType w:val="multilevel"/>
    <w:tmpl w:val="1CA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87495F"/>
    <w:multiLevelType w:val="multilevel"/>
    <w:tmpl w:val="11B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163AF3"/>
    <w:multiLevelType w:val="multilevel"/>
    <w:tmpl w:val="71D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565F55"/>
    <w:multiLevelType w:val="multilevel"/>
    <w:tmpl w:val="F5E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2C6E31"/>
    <w:multiLevelType w:val="multilevel"/>
    <w:tmpl w:val="2146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4274AA"/>
    <w:multiLevelType w:val="multilevel"/>
    <w:tmpl w:val="CF9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5E22E9"/>
    <w:multiLevelType w:val="multilevel"/>
    <w:tmpl w:val="19F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385FED"/>
    <w:multiLevelType w:val="multilevel"/>
    <w:tmpl w:val="AF3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E42049"/>
    <w:multiLevelType w:val="multilevel"/>
    <w:tmpl w:val="838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2930AA"/>
    <w:multiLevelType w:val="multilevel"/>
    <w:tmpl w:val="722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4671BE"/>
    <w:multiLevelType w:val="multilevel"/>
    <w:tmpl w:val="9E4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E77EE8"/>
    <w:multiLevelType w:val="multilevel"/>
    <w:tmpl w:val="DAA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170555"/>
    <w:multiLevelType w:val="multilevel"/>
    <w:tmpl w:val="63B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1273D7"/>
    <w:multiLevelType w:val="multilevel"/>
    <w:tmpl w:val="7E2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544FCE"/>
    <w:multiLevelType w:val="multilevel"/>
    <w:tmpl w:val="B65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A311951"/>
    <w:multiLevelType w:val="multilevel"/>
    <w:tmpl w:val="C25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D3443F4"/>
    <w:multiLevelType w:val="multilevel"/>
    <w:tmpl w:val="5E8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76228D"/>
    <w:multiLevelType w:val="multilevel"/>
    <w:tmpl w:val="606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0B5CD9"/>
    <w:multiLevelType w:val="multilevel"/>
    <w:tmpl w:val="642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0950D0"/>
    <w:multiLevelType w:val="multilevel"/>
    <w:tmpl w:val="16D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6104CC"/>
    <w:multiLevelType w:val="multilevel"/>
    <w:tmpl w:val="461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696B01"/>
    <w:multiLevelType w:val="multilevel"/>
    <w:tmpl w:val="920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D35884"/>
    <w:multiLevelType w:val="multilevel"/>
    <w:tmpl w:val="307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681ADF"/>
    <w:multiLevelType w:val="multilevel"/>
    <w:tmpl w:val="1DC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B9130E"/>
    <w:multiLevelType w:val="multilevel"/>
    <w:tmpl w:val="45E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6BF4005"/>
    <w:multiLevelType w:val="multilevel"/>
    <w:tmpl w:val="78A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C8575F"/>
    <w:multiLevelType w:val="multilevel"/>
    <w:tmpl w:val="429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1962AC"/>
    <w:multiLevelType w:val="multilevel"/>
    <w:tmpl w:val="7018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334766"/>
    <w:multiLevelType w:val="multilevel"/>
    <w:tmpl w:val="A6E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0660EB"/>
    <w:multiLevelType w:val="multilevel"/>
    <w:tmpl w:val="E9E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583470">
    <w:abstractNumId w:val="9"/>
  </w:num>
  <w:num w:numId="2" w16cid:durableId="1375230091">
    <w:abstractNumId w:val="7"/>
  </w:num>
  <w:num w:numId="3" w16cid:durableId="837581102">
    <w:abstractNumId w:val="6"/>
  </w:num>
  <w:num w:numId="4" w16cid:durableId="1309818477">
    <w:abstractNumId w:val="5"/>
  </w:num>
  <w:num w:numId="5" w16cid:durableId="1505582914">
    <w:abstractNumId w:val="4"/>
  </w:num>
  <w:num w:numId="6" w16cid:durableId="1738241392">
    <w:abstractNumId w:val="8"/>
  </w:num>
  <w:num w:numId="7" w16cid:durableId="2007124358">
    <w:abstractNumId w:val="3"/>
  </w:num>
  <w:num w:numId="8" w16cid:durableId="1042635248">
    <w:abstractNumId w:val="2"/>
  </w:num>
  <w:num w:numId="9" w16cid:durableId="1840727013">
    <w:abstractNumId w:val="1"/>
  </w:num>
  <w:num w:numId="10" w16cid:durableId="1908882413">
    <w:abstractNumId w:val="0"/>
  </w:num>
  <w:num w:numId="11" w16cid:durableId="1811094242">
    <w:abstractNumId w:val="53"/>
  </w:num>
  <w:num w:numId="12" w16cid:durableId="1930965666">
    <w:abstractNumId w:val="68"/>
  </w:num>
  <w:num w:numId="13" w16cid:durableId="1761413703">
    <w:abstractNumId w:val="74"/>
  </w:num>
  <w:num w:numId="14" w16cid:durableId="1083455740">
    <w:abstractNumId w:val="62"/>
  </w:num>
  <w:num w:numId="15" w16cid:durableId="244076786">
    <w:abstractNumId w:val="42"/>
  </w:num>
  <w:num w:numId="16" w16cid:durableId="1708333597">
    <w:abstractNumId w:val="61"/>
  </w:num>
  <w:num w:numId="17" w16cid:durableId="1384133443">
    <w:abstractNumId w:val="58"/>
  </w:num>
  <w:num w:numId="18" w16cid:durableId="1312754752">
    <w:abstractNumId w:val="11"/>
  </w:num>
  <w:num w:numId="19" w16cid:durableId="1832015680">
    <w:abstractNumId w:val="23"/>
  </w:num>
  <w:num w:numId="20" w16cid:durableId="295720107">
    <w:abstractNumId w:val="48"/>
  </w:num>
  <w:num w:numId="21" w16cid:durableId="1857230794">
    <w:abstractNumId w:val="35"/>
  </w:num>
  <w:num w:numId="22" w16cid:durableId="786049437">
    <w:abstractNumId w:val="67"/>
  </w:num>
  <w:num w:numId="23" w16cid:durableId="1442996062">
    <w:abstractNumId w:val="69"/>
  </w:num>
  <w:num w:numId="24" w16cid:durableId="599877537">
    <w:abstractNumId w:val="78"/>
  </w:num>
  <w:num w:numId="25" w16cid:durableId="1330865258">
    <w:abstractNumId w:val="66"/>
  </w:num>
  <w:num w:numId="26" w16cid:durableId="31854201">
    <w:abstractNumId w:val="10"/>
  </w:num>
  <w:num w:numId="27" w16cid:durableId="615991141">
    <w:abstractNumId w:val="24"/>
  </w:num>
  <w:num w:numId="28" w16cid:durableId="493031655">
    <w:abstractNumId w:val="46"/>
  </w:num>
  <w:num w:numId="29" w16cid:durableId="1802531028">
    <w:abstractNumId w:val="70"/>
  </w:num>
  <w:num w:numId="30" w16cid:durableId="1133326083">
    <w:abstractNumId w:val="72"/>
  </w:num>
  <w:num w:numId="31" w16cid:durableId="1445878527">
    <w:abstractNumId w:val="25"/>
  </w:num>
  <w:num w:numId="32" w16cid:durableId="1893229793">
    <w:abstractNumId w:val="36"/>
  </w:num>
  <w:num w:numId="33" w16cid:durableId="1710375796">
    <w:abstractNumId w:val="19"/>
  </w:num>
  <w:num w:numId="34" w16cid:durableId="2143617934">
    <w:abstractNumId w:val="65"/>
  </w:num>
  <w:num w:numId="35" w16cid:durableId="1715348211">
    <w:abstractNumId w:val="40"/>
  </w:num>
  <w:num w:numId="36" w16cid:durableId="918754714">
    <w:abstractNumId w:val="77"/>
  </w:num>
  <w:num w:numId="37" w16cid:durableId="1461463179">
    <w:abstractNumId w:val="75"/>
  </w:num>
  <w:num w:numId="38" w16cid:durableId="694500413">
    <w:abstractNumId w:val="15"/>
  </w:num>
  <w:num w:numId="39" w16cid:durableId="2055764188">
    <w:abstractNumId w:val="28"/>
  </w:num>
  <w:num w:numId="40" w16cid:durableId="732628667">
    <w:abstractNumId w:val="20"/>
  </w:num>
  <w:num w:numId="41" w16cid:durableId="1099369362">
    <w:abstractNumId w:val="51"/>
  </w:num>
  <w:num w:numId="42" w16cid:durableId="126290217">
    <w:abstractNumId w:val="56"/>
  </w:num>
  <w:num w:numId="43" w16cid:durableId="674848048">
    <w:abstractNumId w:val="57"/>
  </w:num>
  <w:num w:numId="44" w16cid:durableId="1593393229">
    <w:abstractNumId w:val="32"/>
  </w:num>
  <w:num w:numId="45" w16cid:durableId="461072232">
    <w:abstractNumId w:val="38"/>
  </w:num>
  <w:num w:numId="46" w16cid:durableId="1600411781">
    <w:abstractNumId w:val="55"/>
  </w:num>
  <w:num w:numId="47" w16cid:durableId="1324162275">
    <w:abstractNumId w:val="54"/>
  </w:num>
  <w:num w:numId="48" w16cid:durableId="966620948">
    <w:abstractNumId w:val="12"/>
  </w:num>
  <w:num w:numId="49" w16cid:durableId="17389584">
    <w:abstractNumId w:val="34"/>
  </w:num>
  <w:num w:numId="50" w16cid:durableId="484007385">
    <w:abstractNumId w:val="47"/>
  </w:num>
  <w:num w:numId="51" w16cid:durableId="1255089148">
    <w:abstractNumId w:val="21"/>
  </w:num>
  <w:num w:numId="52" w16cid:durableId="2124684681">
    <w:abstractNumId w:val="76"/>
  </w:num>
  <w:num w:numId="53" w16cid:durableId="1959412186">
    <w:abstractNumId w:val="27"/>
  </w:num>
  <w:num w:numId="54" w16cid:durableId="117727804">
    <w:abstractNumId w:val="14"/>
  </w:num>
  <w:num w:numId="55" w16cid:durableId="2120755658">
    <w:abstractNumId w:val="30"/>
  </w:num>
  <w:num w:numId="56" w16cid:durableId="1149128492">
    <w:abstractNumId w:val="17"/>
  </w:num>
  <w:num w:numId="57" w16cid:durableId="2072580913">
    <w:abstractNumId w:val="64"/>
  </w:num>
  <w:num w:numId="58" w16cid:durableId="1854608145">
    <w:abstractNumId w:val="63"/>
  </w:num>
  <w:num w:numId="59" w16cid:durableId="1635064547">
    <w:abstractNumId w:val="26"/>
  </w:num>
  <w:num w:numId="60" w16cid:durableId="1720592604">
    <w:abstractNumId w:val="33"/>
  </w:num>
  <w:num w:numId="61" w16cid:durableId="1694376269">
    <w:abstractNumId w:val="22"/>
  </w:num>
  <w:num w:numId="62" w16cid:durableId="715280749">
    <w:abstractNumId w:val="43"/>
  </w:num>
  <w:num w:numId="63" w16cid:durableId="2133741396">
    <w:abstractNumId w:val="31"/>
  </w:num>
  <w:num w:numId="64" w16cid:durableId="1149051215">
    <w:abstractNumId w:val="59"/>
  </w:num>
  <w:num w:numId="65" w16cid:durableId="2039771553">
    <w:abstractNumId w:val="39"/>
  </w:num>
  <w:num w:numId="66" w16cid:durableId="464087231">
    <w:abstractNumId w:val="44"/>
  </w:num>
  <w:num w:numId="67" w16cid:durableId="1329596153">
    <w:abstractNumId w:val="71"/>
  </w:num>
  <w:num w:numId="68" w16cid:durableId="1457336957">
    <w:abstractNumId w:val="16"/>
  </w:num>
  <w:num w:numId="69" w16cid:durableId="2092579199">
    <w:abstractNumId w:val="50"/>
  </w:num>
  <w:num w:numId="70" w16cid:durableId="1514107146">
    <w:abstractNumId w:val="73"/>
  </w:num>
  <w:num w:numId="71" w16cid:durableId="992681633">
    <w:abstractNumId w:val="13"/>
  </w:num>
  <w:num w:numId="72" w16cid:durableId="381754723">
    <w:abstractNumId w:val="52"/>
  </w:num>
  <w:num w:numId="73" w16cid:durableId="7996414">
    <w:abstractNumId w:val="45"/>
  </w:num>
  <w:num w:numId="74" w16cid:durableId="1235165083">
    <w:abstractNumId w:val="29"/>
  </w:num>
  <w:num w:numId="75" w16cid:durableId="1335112835">
    <w:abstractNumId w:val="60"/>
  </w:num>
  <w:num w:numId="76" w16cid:durableId="2096707572">
    <w:abstractNumId w:val="18"/>
  </w:num>
  <w:num w:numId="77" w16cid:durableId="299069190">
    <w:abstractNumId w:val="49"/>
  </w:num>
  <w:num w:numId="78" w16cid:durableId="29452426">
    <w:abstractNumId w:val="37"/>
  </w:num>
  <w:num w:numId="79" w16cid:durableId="6118583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D8"/>
    <w:rsid w:val="000A114B"/>
    <w:rsid w:val="00200570"/>
    <w:rsid w:val="00380CD8"/>
    <w:rsid w:val="00802DF7"/>
    <w:rsid w:val="00C16B17"/>
    <w:rsid w:val="00C52DE7"/>
    <w:rsid w:val="00C67AB5"/>
    <w:rsid w:val="00C80A7E"/>
    <w:rsid w:val="00E7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9FA4"/>
  <w15:chartTrackingRefBased/>
  <w15:docId w15:val="{B48E73EF-B0C4-7748-B77F-13876DE7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E7"/>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0A114B"/>
    <w:pPr>
      <w:ind w:left="720"/>
      <w:contextualSpacing/>
    </w:pPr>
  </w:style>
  <w:style w:type="table" w:styleId="PlainTable3">
    <w:name w:val="Plain Table 3"/>
    <w:basedOn w:val="TableNormal"/>
    <w:uiPriority w:val="43"/>
    <w:rsid w:val="00C80A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0A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7051">
      <w:bodyDiv w:val="1"/>
      <w:marLeft w:val="0"/>
      <w:marRight w:val="0"/>
      <w:marTop w:val="0"/>
      <w:marBottom w:val="0"/>
      <w:divBdr>
        <w:top w:val="none" w:sz="0" w:space="0" w:color="auto"/>
        <w:left w:val="none" w:sz="0" w:space="0" w:color="auto"/>
        <w:bottom w:val="none" w:sz="0" w:space="0" w:color="auto"/>
        <w:right w:val="none" w:sz="0" w:space="0" w:color="auto"/>
      </w:divBdr>
    </w:div>
    <w:div w:id="897982169">
      <w:bodyDiv w:val="1"/>
      <w:marLeft w:val="0"/>
      <w:marRight w:val="0"/>
      <w:marTop w:val="0"/>
      <w:marBottom w:val="0"/>
      <w:divBdr>
        <w:top w:val="none" w:sz="0" w:space="0" w:color="auto"/>
        <w:left w:val="none" w:sz="0" w:space="0" w:color="auto"/>
        <w:bottom w:val="none" w:sz="0" w:space="0" w:color="auto"/>
        <w:right w:val="none" w:sz="0" w:space="0" w:color="auto"/>
      </w:divBdr>
    </w:div>
    <w:div w:id="1024860974">
      <w:bodyDiv w:val="1"/>
      <w:marLeft w:val="0"/>
      <w:marRight w:val="0"/>
      <w:marTop w:val="0"/>
      <w:marBottom w:val="0"/>
      <w:divBdr>
        <w:top w:val="none" w:sz="0" w:space="0" w:color="auto"/>
        <w:left w:val="none" w:sz="0" w:space="0" w:color="auto"/>
        <w:bottom w:val="none" w:sz="0" w:space="0" w:color="auto"/>
        <w:right w:val="none" w:sz="0" w:space="0" w:color="auto"/>
      </w:divBdr>
    </w:div>
    <w:div w:id="1235823447">
      <w:bodyDiv w:val="1"/>
      <w:marLeft w:val="0"/>
      <w:marRight w:val="0"/>
      <w:marTop w:val="0"/>
      <w:marBottom w:val="0"/>
      <w:divBdr>
        <w:top w:val="none" w:sz="0" w:space="0" w:color="auto"/>
        <w:left w:val="none" w:sz="0" w:space="0" w:color="auto"/>
        <w:bottom w:val="none" w:sz="0" w:space="0" w:color="auto"/>
        <w:right w:val="none" w:sz="0" w:space="0" w:color="auto"/>
      </w:divBdr>
    </w:div>
    <w:div w:id="1283731674">
      <w:bodyDiv w:val="1"/>
      <w:marLeft w:val="0"/>
      <w:marRight w:val="0"/>
      <w:marTop w:val="0"/>
      <w:marBottom w:val="0"/>
      <w:divBdr>
        <w:top w:val="none" w:sz="0" w:space="0" w:color="auto"/>
        <w:left w:val="none" w:sz="0" w:space="0" w:color="auto"/>
        <w:bottom w:val="none" w:sz="0" w:space="0" w:color="auto"/>
        <w:right w:val="none" w:sz="0" w:space="0" w:color="auto"/>
      </w:divBdr>
    </w:div>
    <w:div w:id="1480729257">
      <w:bodyDiv w:val="1"/>
      <w:marLeft w:val="0"/>
      <w:marRight w:val="0"/>
      <w:marTop w:val="0"/>
      <w:marBottom w:val="0"/>
      <w:divBdr>
        <w:top w:val="none" w:sz="0" w:space="0" w:color="auto"/>
        <w:left w:val="none" w:sz="0" w:space="0" w:color="auto"/>
        <w:bottom w:val="none" w:sz="0" w:space="0" w:color="auto"/>
        <w:right w:val="none" w:sz="0" w:space="0" w:color="auto"/>
      </w:divBdr>
    </w:div>
    <w:div w:id="1496804389">
      <w:bodyDiv w:val="1"/>
      <w:marLeft w:val="0"/>
      <w:marRight w:val="0"/>
      <w:marTop w:val="0"/>
      <w:marBottom w:val="0"/>
      <w:divBdr>
        <w:top w:val="none" w:sz="0" w:space="0" w:color="auto"/>
        <w:left w:val="none" w:sz="0" w:space="0" w:color="auto"/>
        <w:bottom w:val="none" w:sz="0" w:space="0" w:color="auto"/>
        <w:right w:val="none" w:sz="0" w:space="0" w:color="auto"/>
      </w:divBdr>
    </w:div>
    <w:div w:id="1605921703">
      <w:bodyDiv w:val="1"/>
      <w:marLeft w:val="0"/>
      <w:marRight w:val="0"/>
      <w:marTop w:val="0"/>
      <w:marBottom w:val="0"/>
      <w:divBdr>
        <w:top w:val="none" w:sz="0" w:space="0" w:color="auto"/>
        <w:left w:val="none" w:sz="0" w:space="0" w:color="auto"/>
        <w:bottom w:val="none" w:sz="0" w:space="0" w:color="auto"/>
        <w:right w:val="none" w:sz="0" w:space="0" w:color="auto"/>
      </w:divBdr>
      <w:divsChild>
        <w:div w:id="738018613">
          <w:marLeft w:val="0"/>
          <w:marRight w:val="0"/>
          <w:marTop w:val="0"/>
          <w:marBottom w:val="0"/>
          <w:divBdr>
            <w:top w:val="none" w:sz="0" w:space="0" w:color="auto"/>
            <w:left w:val="none" w:sz="0" w:space="0" w:color="auto"/>
            <w:bottom w:val="none" w:sz="0" w:space="0" w:color="auto"/>
            <w:right w:val="none" w:sz="0" w:space="0" w:color="auto"/>
          </w:divBdr>
          <w:divsChild>
            <w:div w:id="244726809">
              <w:marLeft w:val="0"/>
              <w:marRight w:val="0"/>
              <w:marTop w:val="0"/>
              <w:marBottom w:val="0"/>
              <w:divBdr>
                <w:top w:val="none" w:sz="0" w:space="0" w:color="auto"/>
                <w:left w:val="none" w:sz="0" w:space="0" w:color="auto"/>
                <w:bottom w:val="none" w:sz="0" w:space="0" w:color="auto"/>
                <w:right w:val="none" w:sz="0" w:space="0" w:color="auto"/>
              </w:divBdr>
            </w:div>
            <w:div w:id="570308582">
              <w:marLeft w:val="0"/>
              <w:marRight w:val="0"/>
              <w:marTop w:val="0"/>
              <w:marBottom w:val="0"/>
              <w:divBdr>
                <w:top w:val="none" w:sz="0" w:space="0" w:color="auto"/>
                <w:left w:val="none" w:sz="0" w:space="0" w:color="auto"/>
                <w:bottom w:val="none" w:sz="0" w:space="0" w:color="auto"/>
                <w:right w:val="none" w:sz="0" w:space="0" w:color="auto"/>
              </w:divBdr>
            </w:div>
            <w:div w:id="207181572">
              <w:marLeft w:val="0"/>
              <w:marRight w:val="0"/>
              <w:marTop w:val="0"/>
              <w:marBottom w:val="0"/>
              <w:divBdr>
                <w:top w:val="none" w:sz="0" w:space="0" w:color="auto"/>
                <w:left w:val="none" w:sz="0" w:space="0" w:color="auto"/>
                <w:bottom w:val="none" w:sz="0" w:space="0" w:color="auto"/>
                <w:right w:val="none" w:sz="0" w:space="0" w:color="auto"/>
              </w:divBdr>
            </w:div>
            <w:div w:id="1981887597">
              <w:marLeft w:val="0"/>
              <w:marRight w:val="0"/>
              <w:marTop w:val="0"/>
              <w:marBottom w:val="0"/>
              <w:divBdr>
                <w:top w:val="none" w:sz="0" w:space="0" w:color="auto"/>
                <w:left w:val="none" w:sz="0" w:space="0" w:color="auto"/>
                <w:bottom w:val="none" w:sz="0" w:space="0" w:color="auto"/>
                <w:right w:val="none" w:sz="0" w:space="0" w:color="auto"/>
              </w:divBdr>
            </w:div>
            <w:div w:id="1268463042">
              <w:marLeft w:val="0"/>
              <w:marRight w:val="0"/>
              <w:marTop w:val="0"/>
              <w:marBottom w:val="0"/>
              <w:divBdr>
                <w:top w:val="none" w:sz="0" w:space="0" w:color="auto"/>
                <w:left w:val="none" w:sz="0" w:space="0" w:color="auto"/>
                <w:bottom w:val="none" w:sz="0" w:space="0" w:color="auto"/>
                <w:right w:val="none" w:sz="0" w:space="0" w:color="auto"/>
              </w:divBdr>
            </w:div>
            <w:div w:id="903419460">
              <w:marLeft w:val="0"/>
              <w:marRight w:val="0"/>
              <w:marTop w:val="0"/>
              <w:marBottom w:val="0"/>
              <w:divBdr>
                <w:top w:val="none" w:sz="0" w:space="0" w:color="auto"/>
                <w:left w:val="none" w:sz="0" w:space="0" w:color="auto"/>
                <w:bottom w:val="none" w:sz="0" w:space="0" w:color="auto"/>
                <w:right w:val="none" w:sz="0" w:space="0" w:color="auto"/>
              </w:divBdr>
            </w:div>
            <w:div w:id="1059396910">
              <w:marLeft w:val="0"/>
              <w:marRight w:val="0"/>
              <w:marTop w:val="0"/>
              <w:marBottom w:val="0"/>
              <w:divBdr>
                <w:top w:val="none" w:sz="0" w:space="0" w:color="auto"/>
                <w:left w:val="none" w:sz="0" w:space="0" w:color="auto"/>
                <w:bottom w:val="none" w:sz="0" w:space="0" w:color="auto"/>
                <w:right w:val="none" w:sz="0" w:space="0" w:color="auto"/>
              </w:divBdr>
            </w:div>
            <w:div w:id="142626437">
              <w:marLeft w:val="0"/>
              <w:marRight w:val="0"/>
              <w:marTop w:val="0"/>
              <w:marBottom w:val="0"/>
              <w:divBdr>
                <w:top w:val="none" w:sz="0" w:space="0" w:color="auto"/>
                <w:left w:val="none" w:sz="0" w:space="0" w:color="auto"/>
                <w:bottom w:val="none" w:sz="0" w:space="0" w:color="auto"/>
                <w:right w:val="none" w:sz="0" w:space="0" w:color="auto"/>
              </w:divBdr>
            </w:div>
            <w:div w:id="1603222495">
              <w:marLeft w:val="0"/>
              <w:marRight w:val="0"/>
              <w:marTop w:val="0"/>
              <w:marBottom w:val="0"/>
              <w:divBdr>
                <w:top w:val="none" w:sz="0" w:space="0" w:color="auto"/>
                <w:left w:val="none" w:sz="0" w:space="0" w:color="auto"/>
                <w:bottom w:val="none" w:sz="0" w:space="0" w:color="auto"/>
                <w:right w:val="none" w:sz="0" w:space="0" w:color="auto"/>
              </w:divBdr>
            </w:div>
            <w:div w:id="1661150816">
              <w:marLeft w:val="0"/>
              <w:marRight w:val="0"/>
              <w:marTop w:val="0"/>
              <w:marBottom w:val="0"/>
              <w:divBdr>
                <w:top w:val="none" w:sz="0" w:space="0" w:color="auto"/>
                <w:left w:val="none" w:sz="0" w:space="0" w:color="auto"/>
                <w:bottom w:val="none" w:sz="0" w:space="0" w:color="auto"/>
                <w:right w:val="none" w:sz="0" w:space="0" w:color="auto"/>
              </w:divBdr>
            </w:div>
            <w:div w:id="1065253098">
              <w:marLeft w:val="0"/>
              <w:marRight w:val="0"/>
              <w:marTop w:val="0"/>
              <w:marBottom w:val="0"/>
              <w:divBdr>
                <w:top w:val="none" w:sz="0" w:space="0" w:color="auto"/>
                <w:left w:val="none" w:sz="0" w:space="0" w:color="auto"/>
                <w:bottom w:val="none" w:sz="0" w:space="0" w:color="auto"/>
                <w:right w:val="none" w:sz="0" w:space="0" w:color="auto"/>
              </w:divBdr>
            </w:div>
            <w:div w:id="411319018">
              <w:marLeft w:val="0"/>
              <w:marRight w:val="0"/>
              <w:marTop w:val="0"/>
              <w:marBottom w:val="0"/>
              <w:divBdr>
                <w:top w:val="none" w:sz="0" w:space="0" w:color="auto"/>
                <w:left w:val="none" w:sz="0" w:space="0" w:color="auto"/>
                <w:bottom w:val="none" w:sz="0" w:space="0" w:color="auto"/>
                <w:right w:val="none" w:sz="0" w:space="0" w:color="auto"/>
              </w:divBdr>
            </w:div>
            <w:div w:id="809515133">
              <w:marLeft w:val="0"/>
              <w:marRight w:val="0"/>
              <w:marTop w:val="0"/>
              <w:marBottom w:val="0"/>
              <w:divBdr>
                <w:top w:val="none" w:sz="0" w:space="0" w:color="auto"/>
                <w:left w:val="none" w:sz="0" w:space="0" w:color="auto"/>
                <w:bottom w:val="none" w:sz="0" w:space="0" w:color="auto"/>
                <w:right w:val="none" w:sz="0" w:space="0" w:color="auto"/>
              </w:divBdr>
            </w:div>
            <w:div w:id="543366697">
              <w:marLeft w:val="0"/>
              <w:marRight w:val="0"/>
              <w:marTop w:val="0"/>
              <w:marBottom w:val="0"/>
              <w:divBdr>
                <w:top w:val="none" w:sz="0" w:space="0" w:color="auto"/>
                <w:left w:val="none" w:sz="0" w:space="0" w:color="auto"/>
                <w:bottom w:val="none" w:sz="0" w:space="0" w:color="auto"/>
                <w:right w:val="none" w:sz="0" w:space="0" w:color="auto"/>
              </w:divBdr>
            </w:div>
          </w:divsChild>
        </w:div>
        <w:div w:id="319231941">
          <w:marLeft w:val="0"/>
          <w:marRight w:val="0"/>
          <w:marTop w:val="0"/>
          <w:marBottom w:val="0"/>
          <w:divBdr>
            <w:top w:val="none" w:sz="0" w:space="0" w:color="auto"/>
            <w:left w:val="none" w:sz="0" w:space="0" w:color="auto"/>
            <w:bottom w:val="none" w:sz="0" w:space="0" w:color="auto"/>
            <w:right w:val="none" w:sz="0" w:space="0" w:color="auto"/>
          </w:divBdr>
          <w:divsChild>
            <w:div w:id="573587770">
              <w:marLeft w:val="0"/>
              <w:marRight w:val="0"/>
              <w:marTop w:val="0"/>
              <w:marBottom w:val="0"/>
              <w:divBdr>
                <w:top w:val="none" w:sz="0" w:space="0" w:color="auto"/>
                <w:left w:val="none" w:sz="0" w:space="0" w:color="auto"/>
                <w:bottom w:val="none" w:sz="0" w:space="0" w:color="auto"/>
                <w:right w:val="none" w:sz="0" w:space="0" w:color="auto"/>
              </w:divBdr>
            </w:div>
            <w:div w:id="294216255">
              <w:marLeft w:val="0"/>
              <w:marRight w:val="0"/>
              <w:marTop w:val="0"/>
              <w:marBottom w:val="0"/>
              <w:divBdr>
                <w:top w:val="none" w:sz="0" w:space="0" w:color="auto"/>
                <w:left w:val="none" w:sz="0" w:space="0" w:color="auto"/>
                <w:bottom w:val="none" w:sz="0" w:space="0" w:color="auto"/>
                <w:right w:val="none" w:sz="0" w:space="0" w:color="auto"/>
              </w:divBdr>
            </w:div>
            <w:div w:id="948900134">
              <w:marLeft w:val="0"/>
              <w:marRight w:val="0"/>
              <w:marTop w:val="0"/>
              <w:marBottom w:val="0"/>
              <w:divBdr>
                <w:top w:val="none" w:sz="0" w:space="0" w:color="auto"/>
                <w:left w:val="none" w:sz="0" w:space="0" w:color="auto"/>
                <w:bottom w:val="none" w:sz="0" w:space="0" w:color="auto"/>
                <w:right w:val="none" w:sz="0" w:space="0" w:color="auto"/>
              </w:divBdr>
            </w:div>
            <w:div w:id="1429081290">
              <w:marLeft w:val="0"/>
              <w:marRight w:val="0"/>
              <w:marTop w:val="0"/>
              <w:marBottom w:val="0"/>
              <w:divBdr>
                <w:top w:val="none" w:sz="0" w:space="0" w:color="auto"/>
                <w:left w:val="none" w:sz="0" w:space="0" w:color="auto"/>
                <w:bottom w:val="none" w:sz="0" w:space="0" w:color="auto"/>
                <w:right w:val="none" w:sz="0" w:space="0" w:color="auto"/>
              </w:divBdr>
            </w:div>
            <w:div w:id="636761809">
              <w:marLeft w:val="0"/>
              <w:marRight w:val="0"/>
              <w:marTop w:val="0"/>
              <w:marBottom w:val="0"/>
              <w:divBdr>
                <w:top w:val="none" w:sz="0" w:space="0" w:color="auto"/>
                <w:left w:val="none" w:sz="0" w:space="0" w:color="auto"/>
                <w:bottom w:val="none" w:sz="0" w:space="0" w:color="auto"/>
                <w:right w:val="none" w:sz="0" w:space="0" w:color="auto"/>
              </w:divBdr>
            </w:div>
            <w:div w:id="650328847">
              <w:marLeft w:val="0"/>
              <w:marRight w:val="0"/>
              <w:marTop w:val="0"/>
              <w:marBottom w:val="0"/>
              <w:divBdr>
                <w:top w:val="none" w:sz="0" w:space="0" w:color="auto"/>
                <w:left w:val="none" w:sz="0" w:space="0" w:color="auto"/>
                <w:bottom w:val="none" w:sz="0" w:space="0" w:color="auto"/>
                <w:right w:val="none" w:sz="0" w:space="0" w:color="auto"/>
              </w:divBdr>
            </w:div>
            <w:div w:id="942148526">
              <w:marLeft w:val="0"/>
              <w:marRight w:val="0"/>
              <w:marTop w:val="0"/>
              <w:marBottom w:val="0"/>
              <w:divBdr>
                <w:top w:val="none" w:sz="0" w:space="0" w:color="auto"/>
                <w:left w:val="none" w:sz="0" w:space="0" w:color="auto"/>
                <w:bottom w:val="none" w:sz="0" w:space="0" w:color="auto"/>
                <w:right w:val="none" w:sz="0" w:space="0" w:color="auto"/>
              </w:divBdr>
            </w:div>
            <w:div w:id="1862089633">
              <w:marLeft w:val="0"/>
              <w:marRight w:val="0"/>
              <w:marTop w:val="0"/>
              <w:marBottom w:val="0"/>
              <w:divBdr>
                <w:top w:val="none" w:sz="0" w:space="0" w:color="auto"/>
                <w:left w:val="none" w:sz="0" w:space="0" w:color="auto"/>
                <w:bottom w:val="none" w:sz="0" w:space="0" w:color="auto"/>
                <w:right w:val="none" w:sz="0" w:space="0" w:color="auto"/>
              </w:divBdr>
            </w:div>
            <w:div w:id="694231978">
              <w:marLeft w:val="0"/>
              <w:marRight w:val="0"/>
              <w:marTop w:val="0"/>
              <w:marBottom w:val="0"/>
              <w:divBdr>
                <w:top w:val="none" w:sz="0" w:space="0" w:color="auto"/>
                <w:left w:val="none" w:sz="0" w:space="0" w:color="auto"/>
                <w:bottom w:val="none" w:sz="0" w:space="0" w:color="auto"/>
                <w:right w:val="none" w:sz="0" w:space="0" w:color="auto"/>
              </w:divBdr>
            </w:div>
            <w:div w:id="1840733004">
              <w:marLeft w:val="0"/>
              <w:marRight w:val="0"/>
              <w:marTop w:val="0"/>
              <w:marBottom w:val="0"/>
              <w:divBdr>
                <w:top w:val="none" w:sz="0" w:space="0" w:color="auto"/>
                <w:left w:val="none" w:sz="0" w:space="0" w:color="auto"/>
                <w:bottom w:val="none" w:sz="0" w:space="0" w:color="auto"/>
                <w:right w:val="none" w:sz="0" w:space="0" w:color="auto"/>
              </w:divBdr>
            </w:div>
            <w:div w:id="58484386">
              <w:marLeft w:val="0"/>
              <w:marRight w:val="0"/>
              <w:marTop w:val="0"/>
              <w:marBottom w:val="0"/>
              <w:divBdr>
                <w:top w:val="none" w:sz="0" w:space="0" w:color="auto"/>
                <w:left w:val="none" w:sz="0" w:space="0" w:color="auto"/>
                <w:bottom w:val="none" w:sz="0" w:space="0" w:color="auto"/>
                <w:right w:val="none" w:sz="0" w:space="0" w:color="auto"/>
              </w:divBdr>
            </w:div>
            <w:div w:id="1981499374">
              <w:marLeft w:val="0"/>
              <w:marRight w:val="0"/>
              <w:marTop w:val="0"/>
              <w:marBottom w:val="0"/>
              <w:divBdr>
                <w:top w:val="none" w:sz="0" w:space="0" w:color="auto"/>
                <w:left w:val="none" w:sz="0" w:space="0" w:color="auto"/>
                <w:bottom w:val="none" w:sz="0" w:space="0" w:color="auto"/>
                <w:right w:val="none" w:sz="0" w:space="0" w:color="auto"/>
              </w:divBdr>
            </w:div>
            <w:div w:id="415177181">
              <w:marLeft w:val="0"/>
              <w:marRight w:val="0"/>
              <w:marTop w:val="0"/>
              <w:marBottom w:val="0"/>
              <w:divBdr>
                <w:top w:val="none" w:sz="0" w:space="0" w:color="auto"/>
                <w:left w:val="none" w:sz="0" w:space="0" w:color="auto"/>
                <w:bottom w:val="none" w:sz="0" w:space="0" w:color="auto"/>
                <w:right w:val="none" w:sz="0" w:space="0" w:color="auto"/>
              </w:divBdr>
            </w:div>
            <w:div w:id="1743020973">
              <w:marLeft w:val="0"/>
              <w:marRight w:val="0"/>
              <w:marTop w:val="0"/>
              <w:marBottom w:val="0"/>
              <w:divBdr>
                <w:top w:val="none" w:sz="0" w:space="0" w:color="auto"/>
                <w:left w:val="none" w:sz="0" w:space="0" w:color="auto"/>
                <w:bottom w:val="none" w:sz="0" w:space="0" w:color="auto"/>
                <w:right w:val="none" w:sz="0" w:space="0" w:color="auto"/>
              </w:divBdr>
            </w:div>
          </w:divsChild>
        </w:div>
        <w:div w:id="101844310">
          <w:marLeft w:val="0"/>
          <w:marRight w:val="0"/>
          <w:marTop w:val="0"/>
          <w:marBottom w:val="0"/>
          <w:divBdr>
            <w:top w:val="none" w:sz="0" w:space="0" w:color="auto"/>
            <w:left w:val="none" w:sz="0" w:space="0" w:color="auto"/>
            <w:bottom w:val="none" w:sz="0" w:space="0" w:color="auto"/>
            <w:right w:val="none" w:sz="0" w:space="0" w:color="auto"/>
          </w:divBdr>
          <w:divsChild>
            <w:div w:id="793258955">
              <w:marLeft w:val="0"/>
              <w:marRight w:val="0"/>
              <w:marTop w:val="0"/>
              <w:marBottom w:val="0"/>
              <w:divBdr>
                <w:top w:val="none" w:sz="0" w:space="0" w:color="auto"/>
                <w:left w:val="none" w:sz="0" w:space="0" w:color="auto"/>
                <w:bottom w:val="none" w:sz="0" w:space="0" w:color="auto"/>
                <w:right w:val="none" w:sz="0" w:space="0" w:color="auto"/>
              </w:divBdr>
            </w:div>
            <w:div w:id="425078106">
              <w:marLeft w:val="0"/>
              <w:marRight w:val="0"/>
              <w:marTop w:val="0"/>
              <w:marBottom w:val="0"/>
              <w:divBdr>
                <w:top w:val="none" w:sz="0" w:space="0" w:color="auto"/>
                <w:left w:val="none" w:sz="0" w:space="0" w:color="auto"/>
                <w:bottom w:val="none" w:sz="0" w:space="0" w:color="auto"/>
                <w:right w:val="none" w:sz="0" w:space="0" w:color="auto"/>
              </w:divBdr>
            </w:div>
            <w:div w:id="1961647879">
              <w:marLeft w:val="0"/>
              <w:marRight w:val="0"/>
              <w:marTop w:val="0"/>
              <w:marBottom w:val="0"/>
              <w:divBdr>
                <w:top w:val="none" w:sz="0" w:space="0" w:color="auto"/>
                <w:left w:val="none" w:sz="0" w:space="0" w:color="auto"/>
                <w:bottom w:val="none" w:sz="0" w:space="0" w:color="auto"/>
                <w:right w:val="none" w:sz="0" w:space="0" w:color="auto"/>
              </w:divBdr>
            </w:div>
            <w:div w:id="789325043">
              <w:marLeft w:val="0"/>
              <w:marRight w:val="0"/>
              <w:marTop w:val="0"/>
              <w:marBottom w:val="0"/>
              <w:divBdr>
                <w:top w:val="none" w:sz="0" w:space="0" w:color="auto"/>
                <w:left w:val="none" w:sz="0" w:space="0" w:color="auto"/>
                <w:bottom w:val="none" w:sz="0" w:space="0" w:color="auto"/>
                <w:right w:val="none" w:sz="0" w:space="0" w:color="auto"/>
              </w:divBdr>
            </w:div>
            <w:div w:id="1466000562">
              <w:marLeft w:val="0"/>
              <w:marRight w:val="0"/>
              <w:marTop w:val="0"/>
              <w:marBottom w:val="0"/>
              <w:divBdr>
                <w:top w:val="none" w:sz="0" w:space="0" w:color="auto"/>
                <w:left w:val="none" w:sz="0" w:space="0" w:color="auto"/>
                <w:bottom w:val="none" w:sz="0" w:space="0" w:color="auto"/>
                <w:right w:val="none" w:sz="0" w:space="0" w:color="auto"/>
              </w:divBdr>
            </w:div>
            <w:div w:id="745222744">
              <w:marLeft w:val="0"/>
              <w:marRight w:val="0"/>
              <w:marTop w:val="0"/>
              <w:marBottom w:val="0"/>
              <w:divBdr>
                <w:top w:val="none" w:sz="0" w:space="0" w:color="auto"/>
                <w:left w:val="none" w:sz="0" w:space="0" w:color="auto"/>
                <w:bottom w:val="none" w:sz="0" w:space="0" w:color="auto"/>
                <w:right w:val="none" w:sz="0" w:space="0" w:color="auto"/>
              </w:divBdr>
            </w:div>
            <w:div w:id="357320237">
              <w:marLeft w:val="0"/>
              <w:marRight w:val="0"/>
              <w:marTop w:val="0"/>
              <w:marBottom w:val="0"/>
              <w:divBdr>
                <w:top w:val="none" w:sz="0" w:space="0" w:color="auto"/>
                <w:left w:val="none" w:sz="0" w:space="0" w:color="auto"/>
                <w:bottom w:val="none" w:sz="0" w:space="0" w:color="auto"/>
                <w:right w:val="none" w:sz="0" w:space="0" w:color="auto"/>
              </w:divBdr>
            </w:div>
            <w:div w:id="969552793">
              <w:marLeft w:val="0"/>
              <w:marRight w:val="0"/>
              <w:marTop w:val="0"/>
              <w:marBottom w:val="0"/>
              <w:divBdr>
                <w:top w:val="none" w:sz="0" w:space="0" w:color="auto"/>
                <w:left w:val="none" w:sz="0" w:space="0" w:color="auto"/>
                <w:bottom w:val="none" w:sz="0" w:space="0" w:color="auto"/>
                <w:right w:val="none" w:sz="0" w:space="0" w:color="auto"/>
              </w:divBdr>
            </w:div>
            <w:div w:id="1511023120">
              <w:marLeft w:val="0"/>
              <w:marRight w:val="0"/>
              <w:marTop w:val="0"/>
              <w:marBottom w:val="0"/>
              <w:divBdr>
                <w:top w:val="none" w:sz="0" w:space="0" w:color="auto"/>
                <w:left w:val="none" w:sz="0" w:space="0" w:color="auto"/>
                <w:bottom w:val="none" w:sz="0" w:space="0" w:color="auto"/>
                <w:right w:val="none" w:sz="0" w:space="0" w:color="auto"/>
              </w:divBdr>
            </w:div>
            <w:div w:id="326252760">
              <w:marLeft w:val="0"/>
              <w:marRight w:val="0"/>
              <w:marTop w:val="0"/>
              <w:marBottom w:val="0"/>
              <w:divBdr>
                <w:top w:val="none" w:sz="0" w:space="0" w:color="auto"/>
                <w:left w:val="none" w:sz="0" w:space="0" w:color="auto"/>
                <w:bottom w:val="none" w:sz="0" w:space="0" w:color="auto"/>
                <w:right w:val="none" w:sz="0" w:space="0" w:color="auto"/>
              </w:divBdr>
            </w:div>
            <w:div w:id="1384519912">
              <w:marLeft w:val="0"/>
              <w:marRight w:val="0"/>
              <w:marTop w:val="0"/>
              <w:marBottom w:val="0"/>
              <w:divBdr>
                <w:top w:val="none" w:sz="0" w:space="0" w:color="auto"/>
                <w:left w:val="none" w:sz="0" w:space="0" w:color="auto"/>
                <w:bottom w:val="none" w:sz="0" w:space="0" w:color="auto"/>
                <w:right w:val="none" w:sz="0" w:space="0" w:color="auto"/>
              </w:divBdr>
            </w:div>
            <w:div w:id="152992291">
              <w:marLeft w:val="0"/>
              <w:marRight w:val="0"/>
              <w:marTop w:val="0"/>
              <w:marBottom w:val="0"/>
              <w:divBdr>
                <w:top w:val="none" w:sz="0" w:space="0" w:color="auto"/>
                <w:left w:val="none" w:sz="0" w:space="0" w:color="auto"/>
                <w:bottom w:val="none" w:sz="0" w:space="0" w:color="auto"/>
                <w:right w:val="none" w:sz="0" w:space="0" w:color="auto"/>
              </w:divBdr>
            </w:div>
            <w:div w:id="986319807">
              <w:marLeft w:val="0"/>
              <w:marRight w:val="0"/>
              <w:marTop w:val="0"/>
              <w:marBottom w:val="0"/>
              <w:divBdr>
                <w:top w:val="none" w:sz="0" w:space="0" w:color="auto"/>
                <w:left w:val="none" w:sz="0" w:space="0" w:color="auto"/>
                <w:bottom w:val="none" w:sz="0" w:space="0" w:color="auto"/>
                <w:right w:val="none" w:sz="0" w:space="0" w:color="auto"/>
              </w:divBdr>
            </w:div>
            <w:div w:id="414713818">
              <w:marLeft w:val="0"/>
              <w:marRight w:val="0"/>
              <w:marTop w:val="0"/>
              <w:marBottom w:val="0"/>
              <w:divBdr>
                <w:top w:val="none" w:sz="0" w:space="0" w:color="auto"/>
                <w:left w:val="none" w:sz="0" w:space="0" w:color="auto"/>
                <w:bottom w:val="none" w:sz="0" w:space="0" w:color="auto"/>
                <w:right w:val="none" w:sz="0" w:space="0" w:color="auto"/>
              </w:divBdr>
            </w:div>
            <w:div w:id="684555042">
              <w:marLeft w:val="0"/>
              <w:marRight w:val="0"/>
              <w:marTop w:val="0"/>
              <w:marBottom w:val="0"/>
              <w:divBdr>
                <w:top w:val="none" w:sz="0" w:space="0" w:color="auto"/>
                <w:left w:val="none" w:sz="0" w:space="0" w:color="auto"/>
                <w:bottom w:val="none" w:sz="0" w:space="0" w:color="auto"/>
                <w:right w:val="none" w:sz="0" w:space="0" w:color="auto"/>
              </w:divBdr>
            </w:div>
          </w:divsChild>
        </w:div>
        <w:div w:id="1140655071">
          <w:marLeft w:val="0"/>
          <w:marRight w:val="0"/>
          <w:marTop w:val="0"/>
          <w:marBottom w:val="0"/>
          <w:divBdr>
            <w:top w:val="none" w:sz="0" w:space="0" w:color="auto"/>
            <w:left w:val="none" w:sz="0" w:space="0" w:color="auto"/>
            <w:bottom w:val="none" w:sz="0" w:space="0" w:color="auto"/>
            <w:right w:val="none" w:sz="0" w:space="0" w:color="auto"/>
          </w:divBdr>
          <w:divsChild>
            <w:div w:id="1160467885">
              <w:marLeft w:val="0"/>
              <w:marRight w:val="0"/>
              <w:marTop w:val="0"/>
              <w:marBottom w:val="0"/>
              <w:divBdr>
                <w:top w:val="none" w:sz="0" w:space="0" w:color="auto"/>
                <w:left w:val="none" w:sz="0" w:space="0" w:color="auto"/>
                <w:bottom w:val="none" w:sz="0" w:space="0" w:color="auto"/>
                <w:right w:val="none" w:sz="0" w:space="0" w:color="auto"/>
              </w:divBdr>
            </w:div>
            <w:div w:id="1438795389">
              <w:marLeft w:val="0"/>
              <w:marRight w:val="0"/>
              <w:marTop w:val="0"/>
              <w:marBottom w:val="0"/>
              <w:divBdr>
                <w:top w:val="none" w:sz="0" w:space="0" w:color="auto"/>
                <w:left w:val="none" w:sz="0" w:space="0" w:color="auto"/>
                <w:bottom w:val="none" w:sz="0" w:space="0" w:color="auto"/>
                <w:right w:val="none" w:sz="0" w:space="0" w:color="auto"/>
              </w:divBdr>
            </w:div>
            <w:div w:id="1221283285">
              <w:marLeft w:val="0"/>
              <w:marRight w:val="0"/>
              <w:marTop w:val="0"/>
              <w:marBottom w:val="0"/>
              <w:divBdr>
                <w:top w:val="none" w:sz="0" w:space="0" w:color="auto"/>
                <w:left w:val="none" w:sz="0" w:space="0" w:color="auto"/>
                <w:bottom w:val="none" w:sz="0" w:space="0" w:color="auto"/>
                <w:right w:val="none" w:sz="0" w:space="0" w:color="auto"/>
              </w:divBdr>
            </w:div>
            <w:div w:id="1416783070">
              <w:marLeft w:val="0"/>
              <w:marRight w:val="0"/>
              <w:marTop w:val="0"/>
              <w:marBottom w:val="0"/>
              <w:divBdr>
                <w:top w:val="none" w:sz="0" w:space="0" w:color="auto"/>
                <w:left w:val="none" w:sz="0" w:space="0" w:color="auto"/>
                <w:bottom w:val="none" w:sz="0" w:space="0" w:color="auto"/>
                <w:right w:val="none" w:sz="0" w:space="0" w:color="auto"/>
              </w:divBdr>
            </w:div>
            <w:div w:id="923800815">
              <w:marLeft w:val="0"/>
              <w:marRight w:val="0"/>
              <w:marTop w:val="0"/>
              <w:marBottom w:val="0"/>
              <w:divBdr>
                <w:top w:val="none" w:sz="0" w:space="0" w:color="auto"/>
                <w:left w:val="none" w:sz="0" w:space="0" w:color="auto"/>
                <w:bottom w:val="none" w:sz="0" w:space="0" w:color="auto"/>
                <w:right w:val="none" w:sz="0" w:space="0" w:color="auto"/>
              </w:divBdr>
            </w:div>
            <w:div w:id="652176943">
              <w:marLeft w:val="0"/>
              <w:marRight w:val="0"/>
              <w:marTop w:val="0"/>
              <w:marBottom w:val="0"/>
              <w:divBdr>
                <w:top w:val="none" w:sz="0" w:space="0" w:color="auto"/>
                <w:left w:val="none" w:sz="0" w:space="0" w:color="auto"/>
                <w:bottom w:val="none" w:sz="0" w:space="0" w:color="auto"/>
                <w:right w:val="none" w:sz="0" w:space="0" w:color="auto"/>
              </w:divBdr>
            </w:div>
            <w:div w:id="486554314">
              <w:marLeft w:val="0"/>
              <w:marRight w:val="0"/>
              <w:marTop w:val="0"/>
              <w:marBottom w:val="0"/>
              <w:divBdr>
                <w:top w:val="none" w:sz="0" w:space="0" w:color="auto"/>
                <w:left w:val="none" w:sz="0" w:space="0" w:color="auto"/>
                <w:bottom w:val="none" w:sz="0" w:space="0" w:color="auto"/>
                <w:right w:val="none" w:sz="0" w:space="0" w:color="auto"/>
              </w:divBdr>
            </w:div>
            <w:div w:id="2139835456">
              <w:marLeft w:val="0"/>
              <w:marRight w:val="0"/>
              <w:marTop w:val="0"/>
              <w:marBottom w:val="0"/>
              <w:divBdr>
                <w:top w:val="none" w:sz="0" w:space="0" w:color="auto"/>
                <w:left w:val="none" w:sz="0" w:space="0" w:color="auto"/>
                <w:bottom w:val="none" w:sz="0" w:space="0" w:color="auto"/>
                <w:right w:val="none" w:sz="0" w:space="0" w:color="auto"/>
              </w:divBdr>
            </w:div>
            <w:div w:id="1573353007">
              <w:marLeft w:val="0"/>
              <w:marRight w:val="0"/>
              <w:marTop w:val="0"/>
              <w:marBottom w:val="0"/>
              <w:divBdr>
                <w:top w:val="none" w:sz="0" w:space="0" w:color="auto"/>
                <w:left w:val="none" w:sz="0" w:space="0" w:color="auto"/>
                <w:bottom w:val="none" w:sz="0" w:space="0" w:color="auto"/>
                <w:right w:val="none" w:sz="0" w:space="0" w:color="auto"/>
              </w:divBdr>
            </w:div>
            <w:div w:id="168714461">
              <w:marLeft w:val="0"/>
              <w:marRight w:val="0"/>
              <w:marTop w:val="0"/>
              <w:marBottom w:val="0"/>
              <w:divBdr>
                <w:top w:val="none" w:sz="0" w:space="0" w:color="auto"/>
                <w:left w:val="none" w:sz="0" w:space="0" w:color="auto"/>
                <w:bottom w:val="none" w:sz="0" w:space="0" w:color="auto"/>
                <w:right w:val="none" w:sz="0" w:space="0" w:color="auto"/>
              </w:divBdr>
            </w:div>
            <w:div w:id="2004778258">
              <w:marLeft w:val="0"/>
              <w:marRight w:val="0"/>
              <w:marTop w:val="0"/>
              <w:marBottom w:val="0"/>
              <w:divBdr>
                <w:top w:val="none" w:sz="0" w:space="0" w:color="auto"/>
                <w:left w:val="none" w:sz="0" w:space="0" w:color="auto"/>
                <w:bottom w:val="none" w:sz="0" w:space="0" w:color="auto"/>
                <w:right w:val="none" w:sz="0" w:space="0" w:color="auto"/>
              </w:divBdr>
            </w:div>
            <w:div w:id="1512837591">
              <w:marLeft w:val="0"/>
              <w:marRight w:val="0"/>
              <w:marTop w:val="0"/>
              <w:marBottom w:val="0"/>
              <w:divBdr>
                <w:top w:val="none" w:sz="0" w:space="0" w:color="auto"/>
                <w:left w:val="none" w:sz="0" w:space="0" w:color="auto"/>
                <w:bottom w:val="none" w:sz="0" w:space="0" w:color="auto"/>
                <w:right w:val="none" w:sz="0" w:space="0" w:color="auto"/>
              </w:divBdr>
            </w:div>
            <w:div w:id="435567398">
              <w:marLeft w:val="0"/>
              <w:marRight w:val="0"/>
              <w:marTop w:val="0"/>
              <w:marBottom w:val="0"/>
              <w:divBdr>
                <w:top w:val="none" w:sz="0" w:space="0" w:color="auto"/>
                <w:left w:val="none" w:sz="0" w:space="0" w:color="auto"/>
                <w:bottom w:val="none" w:sz="0" w:space="0" w:color="auto"/>
                <w:right w:val="none" w:sz="0" w:space="0" w:color="auto"/>
              </w:divBdr>
            </w:div>
            <w:div w:id="1129127817">
              <w:marLeft w:val="0"/>
              <w:marRight w:val="0"/>
              <w:marTop w:val="0"/>
              <w:marBottom w:val="0"/>
              <w:divBdr>
                <w:top w:val="none" w:sz="0" w:space="0" w:color="auto"/>
                <w:left w:val="none" w:sz="0" w:space="0" w:color="auto"/>
                <w:bottom w:val="none" w:sz="0" w:space="0" w:color="auto"/>
                <w:right w:val="none" w:sz="0" w:space="0" w:color="auto"/>
              </w:divBdr>
            </w:div>
            <w:div w:id="237519651">
              <w:marLeft w:val="0"/>
              <w:marRight w:val="0"/>
              <w:marTop w:val="0"/>
              <w:marBottom w:val="0"/>
              <w:divBdr>
                <w:top w:val="none" w:sz="0" w:space="0" w:color="auto"/>
                <w:left w:val="none" w:sz="0" w:space="0" w:color="auto"/>
                <w:bottom w:val="none" w:sz="0" w:space="0" w:color="auto"/>
                <w:right w:val="none" w:sz="0" w:space="0" w:color="auto"/>
              </w:divBdr>
            </w:div>
          </w:divsChild>
        </w:div>
        <w:div w:id="785807935">
          <w:marLeft w:val="0"/>
          <w:marRight w:val="0"/>
          <w:marTop w:val="0"/>
          <w:marBottom w:val="0"/>
          <w:divBdr>
            <w:top w:val="none" w:sz="0" w:space="0" w:color="auto"/>
            <w:left w:val="none" w:sz="0" w:space="0" w:color="auto"/>
            <w:bottom w:val="none" w:sz="0" w:space="0" w:color="auto"/>
            <w:right w:val="none" w:sz="0" w:space="0" w:color="auto"/>
          </w:divBdr>
          <w:divsChild>
            <w:div w:id="451749830">
              <w:marLeft w:val="0"/>
              <w:marRight w:val="0"/>
              <w:marTop w:val="0"/>
              <w:marBottom w:val="0"/>
              <w:divBdr>
                <w:top w:val="none" w:sz="0" w:space="0" w:color="auto"/>
                <w:left w:val="none" w:sz="0" w:space="0" w:color="auto"/>
                <w:bottom w:val="none" w:sz="0" w:space="0" w:color="auto"/>
                <w:right w:val="none" w:sz="0" w:space="0" w:color="auto"/>
              </w:divBdr>
            </w:div>
            <w:div w:id="1738278998">
              <w:marLeft w:val="0"/>
              <w:marRight w:val="0"/>
              <w:marTop w:val="0"/>
              <w:marBottom w:val="0"/>
              <w:divBdr>
                <w:top w:val="none" w:sz="0" w:space="0" w:color="auto"/>
                <w:left w:val="none" w:sz="0" w:space="0" w:color="auto"/>
                <w:bottom w:val="none" w:sz="0" w:space="0" w:color="auto"/>
                <w:right w:val="none" w:sz="0" w:space="0" w:color="auto"/>
              </w:divBdr>
            </w:div>
            <w:div w:id="1689678664">
              <w:marLeft w:val="0"/>
              <w:marRight w:val="0"/>
              <w:marTop w:val="0"/>
              <w:marBottom w:val="0"/>
              <w:divBdr>
                <w:top w:val="none" w:sz="0" w:space="0" w:color="auto"/>
                <w:left w:val="none" w:sz="0" w:space="0" w:color="auto"/>
                <w:bottom w:val="none" w:sz="0" w:space="0" w:color="auto"/>
                <w:right w:val="none" w:sz="0" w:space="0" w:color="auto"/>
              </w:divBdr>
            </w:div>
            <w:div w:id="803699887">
              <w:marLeft w:val="0"/>
              <w:marRight w:val="0"/>
              <w:marTop w:val="0"/>
              <w:marBottom w:val="0"/>
              <w:divBdr>
                <w:top w:val="none" w:sz="0" w:space="0" w:color="auto"/>
                <w:left w:val="none" w:sz="0" w:space="0" w:color="auto"/>
                <w:bottom w:val="none" w:sz="0" w:space="0" w:color="auto"/>
                <w:right w:val="none" w:sz="0" w:space="0" w:color="auto"/>
              </w:divBdr>
            </w:div>
            <w:div w:id="257057668">
              <w:marLeft w:val="0"/>
              <w:marRight w:val="0"/>
              <w:marTop w:val="0"/>
              <w:marBottom w:val="0"/>
              <w:divBdr>
                <w:top w:val="none" w:sz="0" w:space="0" w:color="auto"/>
                <w:left w:val="none" w:sz="0" w:space="0" w:color="auto"/>
                <w:bottom w:val="none" w:sz="0" w:space="0" w:color="auto"/>
                <w:right w:val="none" w:sz="0" w:space="0" w:color="auto"/>
              </w:divBdr>
            </w:div>
            <w:div w:id="1706321287">
              <w:marLeft w:val="0"/>
              <w:marRight w:val="0"/>
              <w:marTop w:val="0"/>
              <w:marBottom w:val="0"/>
              <w:divBdr>
                <w:top w:val="none" w:sz="0" w:space="0" w:color="auto"/>
                <w:left w:val="none" w:sz="0" w:space="0" w:color="auto"/>
                <w:bottom w:val="none" w:sz="0" w:space="0" w:color="auto"/>
                <w:right w:val="none" w:sz="0" w:space="0" w:color="auto"/>
              </w:divBdr>
            </w:div>
            <w:div w:id="844785989">
              <w:marLeft w:val="0"/>
              <w:marRight w:val="0"/>
              <w:marTop w:val="0"/>
              <w:marBottom w:val="0"/>
              <w:divBdr>
                <w:top w:val="none" w:sz="0" w:space="0" w:color="auto"/>
                <w:left w:val="none" w:sz="0" w:space="0" w:color="auto"/>
                <w:bottom w:val="none" w:sz="0" w:space="0" w:color="auto"/>
                <w:right w:val="none" w:sz="0" w:space="0" w:color="auto"/>
              </w:divBdr>
            </w:div>
            <w:div w:id="861824779">
              <w:marLeft w:val="0"/>
              <w:marRight w:val="0"/>
              <w:marTop w:val="0"/>
              <w:marBottom w:val="0"/>
              <w:divBdr>
                <w:top w:val="none" w:sz="0" w:space="0" w:color="auto"/>
                <w:left w:val="none" w:sz="0" w:space="0" w:color="auto"/>
                <w:bottom w:val="none" w:sz="0" w:space="0" w:color="auto"/>
                <w:right w:val="none" w:sz="0" w:space="0" w:color="auto"/>
              </w:divBdr>
            </w:div>
            <w:div w:id="1735472851">
              <w:marLeft w:val="0"/>
              <w:marRight w:val="0"/>
              <w:marTop w:val="0"/>
              <w:marBottom w:val="0"/>
              <w:divBdr>
                <w:top w:val="none" w:sz="0" w:space="0" w:color="auto"/>
                <w:left w:val="none" w:sz="0" w:space="0" w:color="auto"/>
                <w:bottom w:val="none" w:sz="0" w:space="0" w:color="auto"/>
                <w:right w:val="none" w:sz="0" w:space="0" w:color="auto"/>
              </w:divBdr>
            </w:div>
            <w:div w:id="1631470013">
              <w:marLeft w:val="0"/>
              <w:marRight w:val="0"/>
              <w:marTop w:val="0"/>
              <w:marBottom w:val="0"/>
              <w:divBdr>
                <w:top w:val="none" w:sz="0" w:space="0" w:color="auto"/>
                <w:left w:val="none" w:sz="0" w:space="0" w:color="auto"/>
                <w:bottom w:val="none" w:sz="0" w:space="0" w:color="auto"/>
                <w:right w:val="none" w:sz="0" w:space="0" w:color="auto"/>
              </w:divBdr>
            </w:div>
            <w:div w:id="1698508997">
              <w:marLeft w:val="0"/>
              <w:marRight w:val="0"/>
              <w:marTop w:val="0"/>
              <w:marBottom w:val="0"/>
              <w:divBdr>
                <w:top w:val="none" w:sz="0" w:space="0" w:color="auto"/>
                <w:left w:val="none" w:sz="0" w:space="0" w:color="auto"/>
                <w:bottom w:val="none" w:sz="0" w:space="0" w:color="auto"/>
                <w:right w:val="none" w:sz="0" w:space="0" w:color="auto"/>
              </w:divBdr>
            </w:div>
            <w:div w:id="174539819">
              <w:marLeft w:val="0"/>
              <w:marRight w:val="0"/>
              <w:marTop w:val="0"/>
              <w:marBottom w:val="0"/>
              <w:divBdr>
                <w:top w:val="none" w:sz="0" w:space="0" w:color="auto"/>
                <w:left w:val="none" w:sz="0" w:space="0" w:color="auto"/>
                <w:bottom w:val="none" w:sz="0" w:space="0" w:color="auto"/>
                <w:right w:val="none" w:sz="0" w:space="0" w:color="auto"/>
              </w:divBdr>
            </w:div>
            <w:div w:id="431316761">
              <w:marLeft w:val="0"/>
              <w:marRight w:val="0"/>
              <w:marTop w:val="0"/>
              <w:marBottom w:val="0"/>
              <w:divBdr>
                <w:top w:val="none" w:sz="0" w:space="0" w:color="auto"/>
                <w:left w:val="none" w:sz="0" w:space="0" w:color="auto"/>
                <w:bottom w:val="none" w:sz="0" w:space="0" w:color="auto"/>
                <w:right w:val="none" w:sz="0" w:space="0" w:color="auto"/>
              </w:divBdr>
            </w:div>
            <w:div w:id="185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3790">
      <w:bodyDiv w:val="1"/>
      <w:marLeft w:val="0"/>
      <w:marRight w:val="0"/>
      <w:marTop w:val="0"/>
      <w:marBottom w:val="0"/>
      <w:divBdr>
        <w:top w:val="none" w:sz="0" w:space="0" w:color="auto"/>
        <w:left w:val="none" w:sz="0" w:space="0" w:color="auto"/>
        <w:bottom w:val="none" w:sz="0" w:space="0" w:color="auto"/>
        <w:right w:val="none" w:sz="0" w:space="0" w:color="auto"/>
      </w:divBdr>
      <w:divsChild>
        <w:div w:id="1950818567">
          <w:marLeft w:val="0"/>
          <w:marRight w:val="0"/>
          <w:marTop w:val="0"/>
          <w:marBottom w:val="0"/>
          <w:divBdr>
            <w:top w:val="none" w:sz="0" w:space="0" w:color="auto"/>
            <w:left w:val="none" w:sz="0" w:space="0" w:color="auto"/>
            <w:bottom w:val="none" w:sz="0" w:space="0" w:color="auto"/>
            <w:right w:val="none" w:sz="0" w:space="0" w:color="auto"/>
          </w:divBdr>
          <w:divsChild>
            <w:div w:id="1854763414">
              <w:marLeft w:val="0"/>
              <w:marRight w:val="0"/>
              <w:marTop w:val="0"/>
              <w:marBottom w:val="0"/>
              <w:divBdr>
                <w:top w:val="none" w:sz="0" w:space="0" w:color="auto"/>
                <w:left w:val="none" w:sz="0" w:space="0" w:color="auto"/>
                <w:bottom w:val="none" w:sz="0" w:space="0" w:color="auto"/>
                <w:right w:val="none" w:sz="0" w:space="0" w:color="auto"/>
              </w:divBdr>
            </w:div>
            <w:div w:id="577255519">
              <w:marLeft w:val="0"/>
              <w:marRight w:val="0"/>
              <w:marTop w:val="0"/>
              <w:marBottom w:val="0"/>
              <w:divBdr>
                <w:top w:val="none" w:sz="0" w:space="0" w:color="auto"/>
                <w:left w:val="none" w:sz="0" w:space="0" w:color="auto"/>
                <w:bottom w:val="none" w:sz="0" w:space="0" w:color="auto"/>
                <w:right w:val="none" w:sz="0" w:space="0" w:color="auto"/>
              </w:divBdr>
            </w:div>
            <w:div w:id="781337965">
              <w:marLeft w:val="0"/>
              <w:marRight w:val="0"/>
              <w:marTop w:val="0"/>
              <w:marBottom w:val="0"/>
              <w:divBdr>
                <w:top w:val="none" w:sz="0" w:space="0" w:color="auto"/>
                <w:left w:val="none" w:sz="0" w:space="0" w:color="auto"/>
                <w:bottom w:val="none" w:sz="0" w:space="0" w:color="auto"/>
                <w:right w:val="none" w:sz="0" w:space="0" w:color="auto"/>
              </w:divBdr>
            </w:div>
            <w:div w:id="1800613019">
              <w:marLeft w:val="0"/>
              <w:marRight w:val="0"/>
              <w:marTop w:val="0"/>
              <w:marBottom w:val="0"/>
              <w:divBdr>
                <w:top w:val="none" w:sz="0" w:space="0" w:color="auto"/>
                <w:left w:val="none" w:sz="0" w:space="0" w:color="auto"/>
                <w:bottom w:val="none" w:sz="0" w:space="0" w:color="auto"/>
                <w:right w:val="none" w:sz="0" w:space="0" w:color="auto"/>
              </w:divBdr>
            </w:div>
            <w:div w:id="1270622645">
              <w:marLeft w:val="0"/>
              <w:marRight w:val="0"/>
              <w:marTop w:val="0"/>
              <w:marBottom w:val="0"/>
              <w:divBdr>
                <w:top w:val="none" w:sz="0" w:space="0" w:color="auto"/>
                <w:left w:val="none" w:sz="0" w:space="0" w:color="auto"/>
                <w:bottom w:val="none" w:sz="0" w:space="0" w:color="auto"/>
                <w:right w:val="none" w:sz="0" w:space="0" w:color="auto"/>
              </w:divBdr>
            </w:div>
            <w:div w:id="2129666575">
              <w:marLeft w:val="0"/>
              <w:marRight w:val="0"/>
              <w:marTop w:val="0"/>
              <w:marBottom w:val="0"/>
              <w:divBdr>
                <w:top w:val="none" w:sz="0" w:space="0" w:color="auto"/>
                <w:left w:val="none" w:sz="0" w:space="0" w:color="auto"/>
                <w:bottom w:val="none" w:sz="0" w:space="0" w:color="auto"/>
                <w:right w:val="none" w:sz="0" w:space="0" w:color="auto"/>
              </w:divBdr>
            </w:div>
            <w:div w:id="880439985">
              <w:marLeft w:val="0"/>
              <w:marRight w:val="0"/>
              <w:marTop w:val="0"/>
              <w:marBottom w:val="0"/>
              <w:divBdr>
                <w:top w:val="none" w:sz="0" w:space="0" w:color="auto"/>
                <w:left w:val="none" w:sz="0" w:space="0" w:color="auto"/>
                <w:bottom w:val="none" w:sz="0" w:space="0" w:color="auto"/>
                <w:right w:val="none" w:sz="0" w:space="0" w:color="auto"/>
              </w:divBdr>
            </w:div>
            <w:div w:id="560212660">
              <w:marLeft w:val="0"/>
              <w:marRight w:val="0"/>
              <w:marTop w:val="0"/>
              <w:marBottom w:val="0"/>
              <w:divBdr>
                <w:top w:val="none" w:sz="0" w:space="0" w:color="auto"/>
                <w:left w:val="none" w:sz="0" w:space="0" w:color="auto"/>
                <w:bottom w:val="none" w:sz="0" w:space="0" w:color="auto"/>
                <w:right w:val="none" w:sz="0" w:space="0" w:color="auto"/>
              </w:divBdr>
            </w:div>
            <w:div w:id="1423725860">
              <w:marLeft w:val="0"/>
              <w:marRight w:val="0"/>
              <w:marTop w:val="0"/>
              <w:marBottom w:val="0"/>
              <w:divBdr>
                <w:top w:val="none" w:sz="0" w:space="0" w:color="auto"/>
                <w:left w:val="none" w:sz="0" w:space="0" w:color="auto"/>
                <w:bottom w:val="none" w:sz="0" w:space="0" w:color="auto"/>
                <w:right w:val="none" w:sz="0" w:space="0" w:color="auto"/>
              </w:divBdr>
            </w:div>
            <w:div w:id="710541911">
              <w:marLeft w:val="0"/>
              <w:marRight w:val="0"/>
              <w:marTop w:val="0"/>
              <w:marBottom w:val="0"/>
              <w:divBdr>
                <w:top w:val="none" w:sz="0" w:space="0" w:color="auto"/>
                <w:left w:val="none" w:sz="0" w:space="0" w:color="auto"/>
                <w:bottom w:val="none" w:sz="0" w:space="0" w:color="auto"/>
                <w:right w:val="none" w:sz="0" w:space="0" w:color="auto"/>
              </w:divBdr>
            </w:div>
            <w:div w:id="1565530840">
              <w:marLeft w:val="0"/>
              <w:marRight w:val="0"/>
              <w:marTop w:val="0"/>
              <w:marBottom w:val="0"/>
              <w:divBdr>
                <w:top w:val="none" w:sz="0" w:space="0" w:color="auto"/>
                <w:left w:val="none" w:sz="0" w:space="0" w:color="auto"/>
                <w:bottom w:val="none" w:sz="0" w:space="0" w:color="auto"/>
                <w:right w:val="none" w:sz="0" w:space="0" w:color="auto"/>
              </w:divBdr>
            </w:div>
            <w:div w:id="1114136072">
              <w:marLeft w:val="0"/>
              <w:marRight w:val="0"/>
              <w:marTop w:val="0"/>
              <w:marBottom w:val="0"/>
              <w:divBdr>
                <w:top w:val="none" w:sz="0" w:space="0" w:color="auto"/>
                <w:left w:val="none" w:sz="0" w:space="0" w:color="auto"/>
                <w:bottom w:val="none" w:sz="0" w:space="0" w:color="auto"/>
                <w:right w:val="none" w:sz="0" w:space="0" w:color="auto"/>
              </w:divBdr>
            </w:div>
            <w:div w:id="1999993583">
              <w:marLeft w:val="0"/>
              <w:marRight w:val="0"/>
              <w:marTop w:val="0"/>
              <w:marBottom w:val="0"/>
              <w:divBdr>
                <w:top w:val="none" w:sz="0" w:space="0" w:color="auto"/>
                <w:left w:val="none" w:sz="0" w:space="0" w:color="auto"/>
                <w:bottom w:val="none" w:sz="0" w:space="0" w:color="auto"/>
                <w:right w:val="none" w:sz="0" w:space="0" w:color="auto"/>
              </w:divBdr>
            </w:div>
            <w:div w:id="1287077625">
              <w:marLeft w:val="0"/>
              <w:marRight w:val="0"/>
              <w:marTop w:val="0"/>
              <w:marBottom w:val="0"/>
              <w:divBdr>
                <w:top w:val="none" w:sz="0" w:space="0" w:color="auto"/>
                <w:left w:val="none" w:sz="0" w:space="0" w:color="auto"/>
                <w:bottom w:val="none" w:sz="0" w:space="0" w:color="auto"/>
                <w:right w:val="none" w:sz="0" w:space="0" w:color="auto"/>
              </w:divBdr>
            </w:div>
          </w:divsChild>
        </w:div>
        <w:div w:id="1835679361">
          <w:marLeft w:val="0"/>
          <w:marRight w:val="0"/>
          <w:marTop w:val="0"/>
          <w:marBottom w:val="0"/>
          <w:divBdr>
            <w:top w:val="none" w:sz="0" w:space="0" w:color="auto"/>
            <w:left w:val="none" w:sz="0" w:space="0" w:color="auto"/>
            <w:bottom w:val="none" w:sz="0" w:space="0" w:color="auto"/>
            <w:right w:val="none" w:sz="0" w:space="0" w:color="auto"/>
          </w:divBdr>
          <w:divsChild>
            <w:div w:id="587884366">
              <w:marLeft w:val="0"/>
              <w:marRight w:val="0"/>
              <w:marTop w:val="0"/>
              <w:marBottom w:val="0"/>
              <w:divBdr>
                <w:top w:val="none" w:sz="0" w:space="0" w:color="auto"/>
                <w:left w:val="none" w:sz="0" w:space="0" w:color="auto"/>
                <w:bottom w:val="none" w:sz="0" w:space="0" w:color="auto"/>
                <w:right w:val="none" w:sz="0" w:space="0" w:color="auto"/>
              </w:divBdr>
            </w:div>
            <w:div w:id="553397684">
              <w:marLeft w:val="0"/>
              <w:marRight w:val="0"/>
              <w:marTop w:val="0"/>
              <w:marBottom w:val="0"/>
              <w:divBdr>
                <w:top w:val="none" w:sz="0" w:space="0" w:color="auto"/>
                <w:left w:val="none" w:sz="0" w:space="0" w:color="auto"/>
                <w:bottom w:val="none" w:sz="0" w:space="0" w:color="auto"/>
                <w:right w:val="none" w:sz="0" w:space="0" w:color="auto"/>
              </w:divBdr>
            </w:div>
            <w:div w:id="1709838051">
              <w:marLeft w:val="0"/>
              <w:marRight w:val="0"/>
              <w:marTop w:val="0"/>
              <w:marBottom w:val="0"/>
              <w:divBdr>
                <w:top w:val="none" w:sz="0" w:space="0" w:color="auto"/>
                <w:left w:val="none" w:sz="0" w:space="0" w:color="auto"/>
                <w:bottom w:val="none" w:sz="0" w:space="0" w:color="auto"/>
                <w:right w:val="none" w:sz="0" w:space="0" w:color="auto"/>
              </w:divBdr>
            </w:div>
            <w:div w:id="1122772484">
              <w:marLeft w:val="0"/>
              <w:marRight w:val="0"/>
              <w:marTop w:val="0"/>
              <w:marBottom w:val="0"/>
              <w:divBdr>
                <w:top w:val="none" w:sz="0" w:space="0" w:color="auto"/>
                <w:left w:val="none" w:sz="0" w:space="0" w:color="auto"/>
                <w:bottom w:val="none" w:sz="0" w:space="0" w:color="auto"/>
                <w:right w:val="none" w:sz="0" w:space="0" w:color="auto"/>
              </w:divBdr>
            </w:div>
            <w:div w:id="1765347491">
              <w:marLeft w:val="0"/>
              <w:marRight w:val="0"/>
              <w:marTop w:val="0"/>
              <w:marBottom w:val="0"/>
              <w:divBdr>
                <w:top w:val="none" w:sz="0" w:space="0" w:color="auto"/>
                <w:left w:val="none" w:sz="0" w:space="0" w:color="auto"/>
                <w:bottom w:val="none" w:sz="0" w:space="0" w:color="auto"/>
                <w:right w:val="none" w:sz="0" w:space="0" w:color="auto"/>
              </w:divBdr>
            </w:div>
            <w:div w:id="943075051">
              <w:marLeft w:val="0"/>
              <w:marRight w:val="0"/>
              <w:marTop w:val="0"/>
              <w:marBottom w:val="0"/>
              <w:divBdr>
                <w:top w:val="none" w:sz="0" w:space="0" w:color="auto"/>
                <w:left w:val="none" w:sz="0" w:space="0" w:color="auto"/>
                <w:bottom w:val="none" w:sz="0" w:space="0" w:color="auto"/>
                <w:right w:val="none" w:sz="0" w:space="0" w:color="auto"/>
              </w:divBdr>
            </w:div>
            <w:div w:id="2050647709">
              <w:marLeft w:val="0"/>
              <w:marRight w:val="0"/>
              <w:marTop w:val="0"/>
              <w:marBottom w:val="0"/>
              <w:divBdr>
                <w:top w:val="none" w:sz="0" w:space="0" w:color="auto"/>
                <w:left w:val="none" w:sz="0" w:space="0" w:color="auto"/>
                <w:bottom w:val="none" w:sz="0" w:space="0" w:color="auto"/>
                <w:right w:val="none" w:sz="0" w:space="0" w:color="auto"/>
              </w:divBdr>
            </w:div>
            <w:div w:id="959413906">
              <w:marLeft w:val="0"/>
              <w:marRight w:val="0"/>
              <w:marTop w:val="0"/>
              <w:marBottom w:val="0"/>
              <w:divBdr>
                <w:top w:val="none" w:sz="0" w:space="0" w:color="auto"/>
                <w:left w:val="none" w:sz="0" w:space="0" w:color="auto"/>
                <w:bottom w:val="none" w:sz="0" w:space="0" w:color="auto"/>
                <w:right w:val="none" w:sz="0" w:space="0" w:color="auto"/>
              </w:divBdr>
            </w:div>
            <w:div w:id="1121925738">
              <w:marLeft w:val="0"/>
              <w:marRight w:val="0"/>
              <w:marTop w:val="0"/>
              <w:marBottom w:val="0"/>
              <w:divBdr>
                <w:top w:val="none" w:sz="0" w:space="0" w:color="auto"/>
                <w:left w:val="none" w:sz="0" w:space="0" w:color="auto"/>
                <w:bottom w:val="none" w:sz="0" w:space="0" w:color="auto"/>
                <w:right w:val="none" w:sz="0" w:space="0" w:color="auto"/>
              </w:divBdr>
            </w:div>
            <w:div w:id="1063529952">
              <w:marLeft w:val="0"/>
              <w:marRight w:val="0"/>
              <w:marTop w:val="0"/>
              <w:marBottom w:val="0"/>
              <w:divBdr>
                <w:top w:val="none" w:sz="0" w:space="0" w:color="auto"/>
                <w:left w:val="none" w:sz="0" w:space="0" w:color="auto"/>
                <w:bottom w:val="none" w:sz="0" w:space="0" w:color="auto"/>
                <w:right w:val="none" w:sz="0" w:space="0" w:color="auto"/>
              </w:divBdr>
            </w:div>
            <w:div w:id="2031098916">
              <w:marLeft w:val="0"/>
              <w:marRight w:val="0"/>
              <w:marTop w:val="0"/>
              <w:marBottom w:val="0"/>
              <w:divBdr>
                <w:top w:val="none" w:sz="0" w:space="0" w:color="auto"/>
                <w:left w:val="none" w:sz="0" w:space="0" w:color="auto"/>
                <w:bottom w:val="none" w:sz="0" w:space="0" w:color="auto"/>
                <w:right w:val="none" w:sz="0" w:space="0" w:color="auto"/>
              </w:divBdr>
            </w:div>
            <w:div w:id="364452450">
              <w:marLeft w:val="0"/>
              <w:marRight w:val="0"/>
              <w:marTop w:val="0"/>
              <w:marBottom w:val="0"/>
              <w:divBdr>
                <w:top w:val="none" w:sz="0" w:space="0" w:color="auto"/>
                <w:left w:val="none" w:sz="0" w:space="0" w:color="auto"/>
                <w:bottom w:val="none" w:sz="0" w:space="0" w:color="auto"/>
                <w:right w:val="none" w:sz="0" w:space="0" w:color="auto"/>
              </w:divBdr>
            </w:div>
            <w:div w:id="857743312">
              <w:marLeft w:val="0"/>
              <w:marRight w:val="0"/>
              <w:marTop w:val="0"/>
              <w:marBottom w:val="0"/>
              <w:divBdr>
                <w:top w:val="none" w:sz="0" w:space="0" w:color="auto"/>
                <w:left w:val="none" w:sz="0" w:space="0" w:color="auto"/>
                <w:bottom w:val="none" w:sz="0" w:space="0" w:color="auto"/>
                <w:right w:val="none" w:sz="0" w:space="0" w:color="auto"/>
              </w:divBdr>
            </w:div>
            <w:div w:id="1233930762">
              <w:marLeft w:val="0"/>
              <w:marRight w:val="0"/>
              <w:marTop w:val="0"/>
              <w:marBottom w:val="0"/>
              <w:divBdr>
                <w:top w:val="none" w:sz="0" w:space="0" w:color="auto"/>
                <w:left w:val="none" w:sz="0" w:space="0" w:color="auto"/>
                <w:bottom w:val="none" w:sz="0" w:space="0" w:color="auto"/>
                <w:right w:val="none" w:sz="0" w:space="0" w:color="auto"/>
              </w:divBdr>
            </w:div>
          </w:divsChild>
        </w:div>
        <w:div w:id="709960882">
          <w:marLeft w:val="0"/>
          <w:marRight w:val="0"/>
          <w:marTop w:val="0"/>
          <w:marBottom w:val="0"/>
          <w:divBdr>
            <w:top w:val="none" w:sz="0" w:space="0" w:color="auto"/>
            <w:left w:val="none" w:sz="0" w:space="0" w:color="auto"/>
            <w:bottom w:val="none" w:sz="0" w:space="0" w:color="auto"/>
            <w:right w:val="none" w:sz="0" w:space="0" w:color="auto"/>
          </w:divBdr>
          <w:divsChild>
            <w:div w:id="1580670584">
              <w:marLeft w:val="0"/>
              <w:marRight w:val="0"/>
              <w:marTop w:val="0"/>
              <w:marBottom w:val="0"/>
              <w:divBdr>
                <w:top w:val="none" w:sz="0" w:space="0" w:color="auto"/>
                <w:left w:val="none" w:sz="0" w:space="0" w:color="auto"/>
                <w:bottom w:val="none" w:sz="0" w:space="0" w:color="auto"/>
                <w:right w:val="none" w:sz="0" w:space="0" w:color="auto"/>
              </w:divBdr>
            </w:div>
            <w:div w:id="1601718583">
              <w:marLeft w:val="0"/>
              <w:marRight w:val="0"/>
              <w:marTop w:val="0"/>
              <w:marBottom w:val="0"/>
              <w:divBdr>
                <w:top w:val="none" w:sz="0" w:space="0" w:color="auto"/>
                <w:left w:val="none" w:sz="0" w:space="0" w:color="auto"/>
                <w:bottom w:val="none" w:sz="0" w:space="0" w:color="auto"/>
                <w:right w:val="none" w:sz="0" w:space="0" w:color="auto"/>
              </w:divBdr>
            </w:div>
            <w:div w:id="2057243386">
              <w:marLeft w:val="0"/>
              <w:marRight w:val="0"/>
              <w:marTop w:val="0"/>
              <w:marBottom w:val="0"/>
              <w:divBdr>
                <w:top w:val="none" w:sz="0" w:space="0" w:color="auto"/>
                <w:left w:val="none" w:sz="0" w:space="0" w:color="auto"/>
                <w:bottom w:val="none" w:sz="0" w:space="0" w:color="auto"/>
                <w:right w:val="none" w:sz="0" w:space="0" w:color="auto"/>
              </w:divBdr>
            </w:div>
            <w:div w:id="828865779">
              <w:marLeft w:val="0"/>
              <w:marRight w:val="0"/>
              <w:marTop w:val="0"/>
              <w:marBottom w:val="0"/>
              <w:divBdr>
                <w:top w:val="none" w:sz="0" w:space="0" w:color="auto"/>
                <w:left w:val="none" w:sz="0" w:space="0" w:color="auto"/>
                <w:bottom w:val="none" w:sz="0" w:space="0" w:color="auto"/>
                <w:right w:val="none" w:sz="0" w:space="0" w:color="auto"/>
              </w:divBdr>
            </w:div>
            <w:div w:id="1736851142">
              <w:marLeft w:val="0"/>
              <w:marRight w:val="0"/>
              <w:marTop w:val="0"/>
              <w:marBottom w:val="0"/>
              <w:divBdr>
                <w:top w:val="none" w:sz="0" w:space="0" w:color="auto"/>
                <w:left w:val="none" w:sz="0" w:space="0" w:color="auto"/>
                <w:bottom w:val="none" w:sz="0" w:space="0" w:color="auto"/>
                <w:right w:val="none" w:sz="0" w:space="0" w:color="auto"/>
              </w:divBdr>
            </w:div>
            <w:div w:id="1196386124">
              <w:marLeft w:val="0"/>
              <w:marRight w:val="0"/>
              <w:marTop w:val="0"/>
              <w:marBottom w:val="0"/>
              <w:divBdr>
                <w:top w:val="none" w:sz="0" w:space="0" w:color="auto"/>
                <w:left w:val="none" w:sz="0" w:space="0" w:color="auto"/>
                <w:bottom w:val="none" w:sz="0" w:space="0" w:color="auto"/>
                <w:right w:val="none" w:sz="0" w:space="0" w:color="auto"/>
              </w:divBdr>
            </w:div>
            <w:div w:id="252280399">
              <w:marLeft w:val="0"/>
              <w:marRight w:val="0"/>
              <w:marTop w:val="0"/>
              <w:marBottom w:val="0"/>
              <w:divBdr>
                <w:top w:val="none" w:sz="0" w:space="0" w:color="auto"/>
                <w:left w:val="none" w:sz="0" w:space="0" w:color="auto"/>
                <w:bottom w:val="none" w:sz="0" w:space="0" w:color="auto"/>
                <w:right w:val="none" w:sz="0" w:space="0" w:color="auto"/>
              </w:divBdr>
            </w:div>
            <w:div w:id="1085343111">
              <w:marLeft w:val="0"/>
              <w:marRight w:val="0"/>
              <w:marTop w:val="0"/>
              <w:marBottom w:val="0"/>
              <w:divBdr>
                <w:top w:val="none" w:sz="0" w:space="0" w:color="auto"/>
                <w:left w:val="none" w:sz="0" w:space="0" w:color="auto"/>
                <w:bottom w:val="none" w:sz="0" w:space="0" w:color="auto"/>
                <w:right w:val="none" w:sz="0" w:space="0" w:color="auto"/>
              </w:divBdr>
            </w:div>
            <w:div w:id="1988171564">
              <w:marLeft w:val="0"/>
              <w:marRight w:val="0"/>
              <w:marTop w:val="0"/>
              <w:marBottom w:val="0"/>
              <w:divBdr>
                <w:top w:val="none" w:sz="0" w:space="0" w:color="auto"/>
                <w:left w:val="none" w:sz="0" w:space="0" w:color="auto"/>
                <w:bottom w:val="none" w:sz="0" w:space="0" w:color="auto"/>
                <w:right w:val="none" w:sz="0" w:space="0" w:color="auto"/>
              </w:divBdr>
            </w:div>
            <w:div w:id="67575878">
              <w:marLeft w:val="0"/>
              <w:marRight w:val="0"/>
              <w:marTop w:val="0"/>
              <w:marBottom w:val="0"/>
              <w:divBdr>
                <w:top w:val="none" w:sz="0" w:space="0" w:color="auto"/>
                <w:left w:val="none" w:sz="0" w:space="0" w:color="auto"/>
                <w:bottom w:val="none" w:sz="0" w:space="0" w:color="auto"/>
                <w:right w:val="none" w:sz="0" w:space="0" w:color="auto"/>
              </w:divBdr>
            </w:div>
            <w:div w:id="884683172">
              <w:marLeft w:val="0"/>
              <w:marRight w:val="0"/>
              <w:marTop w:val="0"/>
              <w:marBottom w:val="0"/>
              <w:divBdr>
                <w:top w:val="none" w:sz="0" w:space="0" w:color="auto"/>
                <w:left w:val="none" w:sz="0" w:space="0" w:color="auto"/>
                <w:bottom w:val="none" w:sz="0" w:space="0" w:color="auto"/>
                <w:right w:val="none" w:sz="0" w:space="0" w:color="auto"/>
              </w:divBdr>
            </w:div>
            <w:div w:id="1951352132">
              <w:marLeft w:val="0"/>
              <w:marRight w:val="0"/>
              <w:marTop w:val="0"/>
              <w:marBottom w:val="0"/>
              <w:divBdr>
                <w:top w:val="none" w:sz="0" w:space="0" w:color="auto"/>
                <w:left w:val="none" w:sz="0" w:space="0" w:color="auto"/>
                <w:bottom w:val="none" w:sz="0" w:space="0" w:color="auto"/>
                <w:right w:val="none" w:sz="0" w:space="0" w:color="auto"/>
              </w:divBdr>
            </w:div>
            <w:div w:id="49156567">
              <w:marLeft w:val="0"/>
              <w:marRight w:val="0"/>
              <w:marTop w:val="0"/>
              <w:marBottom w:val="0"/>
              <w:divBdr>
                <w:top w:val="none" w:sz="0" w:space="0" w:color="auto"/>
                <w:left w:val="none" w:sz="0" w:space="0" w:color="auto"/>
                <w:bottom w:val="none" w:sz="0" w:space="0" w:color="auto"/>
                <w:right w:val="none" w:sz="0" w:space="0" w:color="auto"/>
              </w:divBdr>
            </w:div>
            <w:div w:id="77559706">
              <w:marLeft w:val="0"/>
              <w:marRight w:val="0"/>
              <w:marTop w:val="0"/>
              <w:marBottom w:val="0"/>
              <w:divBdr>
                <w:top w:val="none" w:sz="0" w:space="0" w:color="auto"/>
                <w:left w:val="none" w:sz="0" w:space="0" w:color="auto"/>
                <w:bottom w:val="none" w:sz="0" w:space="0" w:color="auto"/>
                <w:right w:val="none" w:sz="0" w:space="0" w:color="auto"/>
              </w:divBdr>
            </w:div>
            <w:div w:id="442770706">
              <w:marLeft w:val="0"/>
              <w:marRight w:val="0"/>
              <w:marTop w:val="0"/>
              <w:marBottom w:val="0"/>
              <w:divBdr>
                <w:top w:val="none" w:sz="0" w:space="0" w:color="auto"/>
                <w:left w:val="none" w:sz="0" w:space="0" w:color="auto"/>
                <w:bottom w:val="none" w:sz="0" w:space="0" w:color="auto"/>
                <w:right w:val="none" w:sz="0" w:space="0" w:color="auto"/>
              </w:divBdr>
            </w:div>
          </w:divsChild>
        </w:div>
        <w:div w:id="549150269">
          <w:marLeft w:val="0"/>
          <w:marRight w:val="0"/>
          <w:marTop w:val="0"/>
          <w:marBottom w:val="0"/>
          <w:divBdr>
            <w:top w:val="none" w:sz="0" w:space="0" w:color="auto"/>
            <w:left w:val="none" w:sz="0" w:space="0" w:color="auto"/>
            <w:bottom w:val="none" w:sz="0" w:space="0" w:color="auto"/>
            <w:right w:val="none" w:sz="0" w:space="0" w:color="auto"/>
          </w:divBdr>
          <w:divsChild>
            <w:div w:id="1232422283">
              <w:marLeft w:val="0"/>
              <w:marRight w:val="0"/>
              <w:marTop w:val="0"/>
              <w:marBottom w:val="0"/>
              <w:divBdr>
                <w:top w:val="none" w:sz="0" w:space="0" w:color="auto"/>
                <w:left w:val="none" w:sz="0" w:space="0" w:color="auto"/>
                <w:bottom w:val="none" w:sz="0" w:space="0" w:color="auto"/>
                <w:right w:val="none" w:sz="0" w:space="0" w:color="auto"/>
              </w:divBdr>
            </w:div>
            <w:div w:id="914240794">
              <w:marLeft w:val="0"/>
              <w:marRight w:val="0"/>
              <w:marTop w:val="0"/>
              <w:marBottom w:val="0"/>
              <w:divBdr>
                <w:top w:val="none" w:sz="0" w:space="0" w:color="auto"/>
                <w:left w:val="none" w:sz="0" w:space="0" w:color="auto"/>
                <w:bottom w:val="none" w:sz="0" w:space="0" w:color="auto"/>
                <w:right w:val="none" w:sz="0" w:space="0" w:color="auto"/>
              </w:divBdr>
            </w:div>
            <w:div w:id="978263370">
              <w:marLeft w:val="0"/>
              <w:marRight w:val="0"/>
              <w:marTop w:val="0"/>
              <w:marBottom w:val="0"/>
              <w:divBdr>
                <w:top w:val="none" w:sz="0" w:space="0" w:color="auto"/>
                <w:left w:val="none" w:sz="0" w:space="0" w:color="auto"/>
                <w:bottom w:val="none" w:sz="0" w:space="0" w:color="auto"/>
                <w:right w:val="none" w:sz="0" w:space="0" w:color="auto"/>
              </w:divBdr>
            </w:div>
            <w:div w:id="254166295">
              <w:marLeft w:val="0"/>
              <w:marRight w:val="0"/>
              <w:marTop w:val="0"/>
              <w:marBottom w:val="0"/>
              <w:divBdr>
                <w:top w:val="none" w:sz="0" w:space="0" w:color="auto"/>
                <w:left w:val="none" w:sz="0" w:space="0" w:color="auto"/>
                <w:bottom w:val="none" w:sz="0" w:space="0" w:color="auto"/>
                <w:right w:val="none" w:sz="0" w:space="0" w:color="auto"/>
              </w:divBdr>
            </w:div>
            <w:div w:id="452099689">
              <w:marLeft w:val="0"/>
              <w:marRight w:val="0"/>
              <w:marTop w:val="0"/>
              <w:marBottom w:val="0"/>
              <w:divBdr>
                <w:top w:val="none" w:sz="0" w:space="0" w:color="auto"/>
                <w:left w:val="none" w:sz="0" w:space="0" w:color="auto"/>
                <w:bottom w:val="none" w:sz="0" w:space="0" w:color="auto"/>
                <w:right w:val="none" w:sz="0" w:space="0" w:color="auto"/>
              </w:divBdr>
            </w:div>
            <w:div w:id="1015427719">
              <w:marLeft w:val="0"/>
              <w:marRight w:val="0"/>
              <w:marTop w:val="0"/>
              <w:marBottom w:val="0"/>
              <w:divBdr>
                <w:top w:val="none" w:sz="0" w:space="0" w:color="auto"/>
                <w:left w:val="none" w:sz="0" w:space="0" w:color="auto"/>
                <w:bottom w:val="none" w:sz="0" w:space="0" w:color="auto"/>
                <w:right w:val="none" w:sz="0" w:space="0" w:color="auto"/>
              </w:divBdr>
            </w:div>
            <w:div w:id="158692410">
              <w:marLeft w:val="0"/>
              <w:marRight w:val="0"/>
              <w:marTop w:val="0"/>
              <w:marBottom w:val="0"/>
              <w:divBdr>
                <w:top w:val="none" w:sz="0" w:space="0" w:color="auto"/>
                <w:left w:val="none" w:sz="0" w:space="0" w:color="auto"/>
                <w:bottom w:val="none" w:sz="0" w:space="0" w:color="auto"/>
                <w:right w:val="none" w:sz="0" w:space="0" w:color="auto"/>
              </w:divBdr>
            </w:div>
            <w:div w:id="2123574789">
              <w:marLeft w:val="0"/>
              <w:marRight w:val="0"/>
              <w:marTop w:val="0"/>
              <w:marBottom w:val="0"/>
              <w:divBdr>
                <w:top w:val="none" w:sz="0" w:space="0" w:color="auto"/>
                <w:left w:val="none" w:sz="0" w:space="0" w:color="auto"/>
                <w:bottom w:val="none" w:sz="0" w:space="0" w:color="auto"/>
                <w:right w:val="none" w:sz="0" w:space="0" w:color="auto"/>
              </w:divBdr>
            </w:div>
            <w:div w:id="106513494">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95385830">
              <w:marLeft w:val="0"/>
              <w:marRight w:val="0"/>
              <w:marTop w:val="0"/>
              <w:marBottom w:val="0"/>
              <w:divBdr>
                <w:top w:val="none" w:sz="0" w:space="0" w:color="auto"/>
                <w:left w:val="none" w:sz="0" w:space="0" w:color="auto"/>
                <w:bottom w:val="none" w:sz="0" w:space="0" w:color="auto"/>
                <w:right w:val="none" w:sz="0" w:space="0" w:color="auto"/>
              </w:divBdr>
            </w:div>
            <w:div w:id="1814059787">
              <w:marLeft w:val="0"/>
              <w:marRight w:val="0"/>
              <w:marTop w:val="0"/>
              <w:marBottom w:val="0"/>
              <w:divBdr>
                <w:top w:val="none" w:sz="0" w:space="0" w:color="auto"/>
                <w:left w:val="none" w:sz="0" w:space="0" w:color="auto"/>
                <w:bottom w:val="none" w:sz="0" w:space="0" w:color="auto"/>
                <w:right w:val="none" w:sz="0" w:space="0" w:color="auto"/>
              </w:divBdr>
            </w:div>
            <w:div w:id="862786219">
              <w:marLeft w:val="0"/>
              <w:marRight w:val="0"/>
              <w:marTop w:val="0"/>
              <w:marBottom w:val="0"/>
              <w:divBdr>
                <w:top w:val="none" w:sz="0" w:space="0" w:color="auto"/>
                <w:left w:val="none" w:sz="0" w:space="0" w:color="auto"/>
                <w:bottom w:val="none" w:sz="0" w:space="0" w:color="auto"/>
                <w:right w:val="none" w:sz="0" w:space="0" w:color="auto"/>
              </w:divBdr>
            </w:div>
            <w:div w:id="1238634000">
              <w:marLeft w:val="0"/>
              <w:marRight w:val="0"/>
              <w:marTop w:val="0"/>
              <w:marBottom w:val="0"/>
              <w:divBdr>
                <w:top w:val="none" w:sz="0" w:space="0" w:color="auto"/>
                <w:left w:val="none" w:sz="0" w:space="0" w:color="auto"/>
                <w:bottom w:val="none" w:sz="0" w:space="0" w:color="auto"/>
                <w:right w:val="none" w:sz="0" w:space="0" w:color="auto"/>
              </w:divBdr>
            </w:div>
            <w:div w:id="593053388">
              <w:marLeft w:val="0"/>
              <w:marRight w:val="0"/>
              <w:marTop w:val="0"/>
              <w:marBottom w:val="0"/>
              <w:divBdr>
                <w:top w:val="none" w:sz="0" w:space="0" w:color="auto"/>
                <w:left w:val="none" w:sz="0" w:space="0" w:color="auto"/>
                <w:bottom w:val="none" w:sz="0" w:space="0" w:color="auto"/>
                <w:right w:val="none" w:sz="0" w:space="0" w:color="auto"/>
              </w:divBdr>
            </w:div>
          </w:divsChild>
        </w:div>
        <w:div w:id="158809392">
          <w:marLeft w:val="0"/>
          <w:marRight w:val="0"/>
          <w:marTop w:val="0"/>
          <w:marBottom w:val="0"/>
          <w:divBdr>
            <w:top w:val="none" w:sz="0" w:space="0" w:color="auto"/>
            <w:left w:val="none" w:sz="0" w:space="0" w:color="auto"/>
            <w:bottom w:val="none" w:sz="0" w:space="0" w:color="auto"/>
            <w:right w:val="none" w:sz="0" w:space="0" w:color="auto"/>
          </w:divBdr>
          <w:divsChild>
            <w:div w:id="2117822655">
              <w:marLeft w:val="0"/>
              <w:marRight w:val="0"/>
              <w:marTop w:val="0"/>
              <w:marBottom w:val="0"/>
              <w:divBdr>
                <w:top w:val="none" w:sz="0" w:space="0" w:color="auto"/>
                <w:left w:val="none" w:sz="0" w:space="0" w:color="auto"/>
                <w:bottom w:val="none" w:sz="0" w:space="0" w:color="auto"/>
                <w:right w:val="none" w:sz="0" w:space="0" w:color="auto"/>
              </w:divBdr>
            </w:div>
            <w:div w:id="1236235030">
              <w:marLeft w:val="0"/>
              <w:marRight w:val="0"/>
              <w:marTop w:val="0"/>
              <w:marBottom w:val="0"/>
              <w:divBdr>
                <w:top w:val="none" w:sz="0" w:space="0" w:color="auto"/>
                <w:left w:val="none" w:sz="0" w:space="0" w:color="auto"/>
                <w:bottom w:val="none" w:sz="0" w:space="0" w:color="auto"/>
                <w:right w:val="none" w:sz="0" w:space="0" w:color="auto"/>
              </w:divBdr>
            </w:div>
            <w:div w:id="1323001849">
              <w:marLeft w:val="0"/>
              <w:marRight w:val="0"/>
              <w:marTop w:val="0"/>
              <w:marBottom w:val="0"/>
              <w:divBdr>
                <w:top w:val="none" w:sz="0" w:space="0" w:color="auto"/>
                <w:left w:val="none" w:sz="0" w:space="0" w:color="auto"/>
                <w:bottom w:val="none" w:sz="0" w:space="0" w:color="auto"/>
                <w:right w:val="none" w:sz="0" w:space="0" w:color="auto"/>
              </w:divBdr>
            </w:div>
            <w:div w:id="1819103820">
              <w:marLeft w:val="0"/>
              <w:marRight w:val="0"/>
              <w:marTop w:val="0"/>
              <w:marBottom w:val="0"/>
              <w:divBdr>
                <w:top w:val="none" w:sz="0" w:space="0" w:color="auto"/>
                <w:left w:val="none" w:sz="0" w:space="0" w:color="auto"/>
                <w:bottom w:val="none" w:sz="0" w:space="0" w:color="auto"/>
                <w:right w:val="none" w:sz="0" w:space="0" w:color="auto"/>
              </w:divBdr>
            </w:div>
            <w:div w:id="565261429">
              <w:marLeft w:val="0"/>
              <w:marRight w:val="0"/>
              <w:marTop w:val="0"/>
              <w:marBottom w:val="0"/>
              <w:divBdr>
                <w:top w:val="none" w:sz="0" w:space="0" w:color="auto"/>
                <w:left w:val="none" w:sz="0" w:space="0" w:color="auto"/>
                <w:bottom w:val="none" w:sz="0" w:space="0" w:color="auto"/>
                <w:right w:val="none" w:sz="0" w:space="0" w:color="auto"/>
              </w:divBdr>
            </w:div>
            <w:div w:id="39399760">
              <w:marLeft w:val="0"/>
              <w:marRight w:val="0"/>
              <w:marTop w:val="0"/>
              <w:marBottom w:val="0"/>
              <w:divBdr>
                <w:top w:val="none" w:sz="0" w:space="0" w:color="auto"/>
                <w:left w:val="none" w:sz="0" w:space="0" w:color="auto"/>
                <w:bottom w:val="none" w:sz="0" w:space="0" w:color="auto"/>
                <w:right w:val="none" w:sz="0" w:space="0" w:color="auto"/>
              </w:divBdr>
            </w:div>
            <w:div w:id="536049429">
              <w:marLeft w:val="0"/>
              <w:marRight w:val="0"/>
              <w:marTop w:val="0"/>
              <w:marBottom w:val="0"/>
              <w:divBdr>
                <w:top w:val="none" w:sz="0" w:space="0" w:color="auto"/>
                <w:left w:val="none" w:sz="0" w:space="0" w:color="auto"/>
                <w:bottom w:val="none" w:sz="0" w:space="0" w:color="auto"/>
                <w:right w:val="none" w:sz="0" w:space="0" w:color="auto"/>
              </w:divBdr>
            </w:div>
            <w:div w:id="2123373941">
              <w:marLeft w:val="0"/>
              <w:marRight w:val="0"/>
              <w:marTop w:val="0"/>
              <w:marBottom w:val="0"/>
              <w:divBdr>
                <w:top w:val="none" w:sz="0" w:space="0" w:color="auto"/>
                <w:left w:val="none" w:sz="0" w:space="0" w:color="auto"/>
                <w:bottom w:val="none" w:sz="0" w:space="0" w:color="auto"/>
                <w:right w:val="none" w:sz="0" w:space="0" w:color="auto"/>
              </w:divBdr>
            </w:div>
            <w:div w:id="575827077">
              <w:marLeft w:val="0"/>
              <w:marRight w:val="0"/>
              <w:marTop w:val="0"/>
              <w:marBottom w:val="0"/>
              <w:divBdr>
                <w:top w:val="none" w:sz="0" w:space="0" w:color="auto"/>
                <w:left w:val="none" w:sz="0" w:space="0" w:color="auto"/>
                <w:bottom w:val="none" w:sz="0" w:space="0" w:color="auto"/>
                <w:right w:val="none" w:sz="0" w:space="0" w:color="auto"/>
              </w:divBdr>
            </w:div>
            <w:div w:id="1574655512">
              <w:marLeft w:val="0"/>
              <w:marRight w:val="0"/>
              <w:marTop w:val="0"/>
              <w:marBottom w:val="0"/>
              <w:divBdr>
                <w:top w:val="none" w:sz="0" w:space="0" w:color="auto"/>
                <w:left w:val="none" w:sz="0" w:space="0" w:color="auto"/>
                <w:bottom w:val="none" w:sz="0" w:space="0" w:color="auto"/>
                <w:right w:val="none" w:sz="0" w:space="0" w:color="auto"/>
              </w:divBdr>
            </w:div>
            <w:div w:id="1272320730">
              <w:marLeft w:val="0"/>
              <w:marRight w:val="0"/>
              <w:marTop w:val="0"/>
              <w:marBottom w:val="0"/>
              <w:divBdr>
                <w:top w:val="none" w:sz="0" w:space="0" w:color="auto"/>
                <w:left w:val="none" w:sz="0" w:space="0" w:color="auto"/>
                <w:bottom w:val="none" w:sz="0" w:space="0" w:color="auto"/>
                <w:right w:val="none" w:sz="0" w:space="0" w:color="auto"/>
              </w:divBdr>
            </w:div>
            <w:div w:id="1264680775">
              <w:marLeft w:val="0"/>
              <w:marRight w:val="0"/>
              <w:marTop w:val="0"/>
              <w:marBottom w:val="0"/>
              <w:divBdr>
                <w:top w:val="none" w:sz="0" w:space="0" w:color="auto"/>
                <w:left w:val="none" w:sz="0" w:space="0" w:color="auto"/>
                <w:bottom w:val="none" w:sz="0" w:space="0" w:color="auto"/>
                <w:right w:val="none" w:sz="0" w:space="0" w:color="auto"/>
              </w:divBdr>
            </w:div>
            <w:div w:id="455173266">
              <w:marLeft w:val="0"/>
              <w:marRight w:val="0"/>
              <w:marTop w:val="0"/>
              <w:marBottom w:val="0"/>
              <w:divBdr>
                <w:top w:val="none" w:sz="0" w:space="0" w:color="auto"/>
                <w:left w:val="none" w:sz="0" w:space="0" w:color="auto"/>
                <w:bottom w:val="none" w:sz="0" w:space="0" w:color="auto"/>
                <w:right w:val="none" w:sz="0" w:space="0" w:color="auto"/>
              </w:divBdr>
            </w:div>
            <w:div w:id="15842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3045">
      <w:bodyDiv w:val="1"/>
      <w:marLeft w:val="0"/>
      <w:marRight w:val="0"/>
      <w:marTop w:val="0"/>
      <w:marBottom w:val="0"/>
      <w:divBdr>
        <w:top w:val="none" w:sz="0" w:space="0" w:color="auto"/>
        <w:left w:val="none" w:sz="0" w:space="0" w:color="auto"/>
        <w:bottom w:val="none" w:sz="0" w:space="0" w:color="auto"/>
        <w:right w:val="none" w:sz="0" w:space="0" w:color="auto"/>
      </w:divBdr>
    </w:div>
    <w:div w:id="2147353660">
      <w:bodyDiv w:val="1"/>
      <w:marLeft w:val="0"/>
      <w:marRight w:val="0"/>
      <w:marTop w:val="0"/>
      <w:marBottom w:val="0"/>
      <w:divBdr>
        <w:top w:val="none" w:sz="0" w:space="0" w:color="auto"/>
        <w:left w:val="none" w:sz="0" w:space="0" w:color="auto"/>
        <w:bottom w:val="none" w:sz="0" w:space="0" w:color="auto"/>
        <w:right w:val="none" w:sz="0" w:space="0" w:color="auto"/>
      </w:divBdr>
      <w:divsChild>
        <w:div w:id="954486092">
          <w:marLeft w:val="0"/>
          <w:marRight w:val="0"/>
          <w:marTop w:val="0"/>
          <w:marBottom w:val="0"/>
          <w:divBdr>
            <w:top w:val="none" w:sz="0" w:space="0" w:color="auto"/>
            <w:left w:val="none" w:sz="0" w:space="0" w:color="auto"/>
            <w:bottom w:val="none" w:sz="0" w:space="0" w:color="auto"/>
            <w:right w:val="none" w:sz="0" w:space="0" w:color="auto"/>
          </w:divBdr>
          <w:divsChild>
            <w:div w:id="1065492775">
              <w:marLeft w:val="0"/>
              <w:marRight w:val="0"/>
              <w:marTop w:val="0"/>
              <w:marBottom w:val="0"/>
              <w:divBdr>
                <w:top w:val="none" w:sz="0" w:space="0" w:color="auto"/>
                <w:left w:val="none" w:sz="0" w:space="0" w:color="auto"/>
                <w:bottom w:val="none" w:sz="0" w:space="0" w:color="auto"/>
                <w:right w:val="none" w:sz="0" w:space="0" w:color="auto"/>
              </w:divBdr>
            </w:div>
            <w:div w:id="1659109768">
              <w:marLeft w:val="0"/>
              <w:marRight w:val="0"/>
              <w:marTop w:val="0"/>
              <w:marBottom w:val="0"/>
              <w:divBdr>
                <w:top w:val="none" w:sz="0" w:space="0" w:color="auto"/>
                <w:left w:val="none" w:sz="0" w:space="0" w:color="auto"/>
                <w:bottom w:val="none" w:sz="0" w:space="0" w:color="auto"/>
                <w:right w:val="none" w:sz="0" w:space="0" w:color="auto"/>
              </w:divBdr>
            </w:div>
            <w:div w:id="1465276404">
              <w:marLeft w:val="0"/>
              <w:marRight w:val="0"/>
              <w:marTop w:val="0"/>
              <w:marBottom w:val="0"/>
              <w:divBdr>
                <w:top w:val="none" w:sz="0" w:space="0" w:color="auto"/>
                <w:left w:val="none" w:sz="0" w:space="0" w:color="auto"/>
                <w:bottom w:val="none" w:sz="0" w:space="0" w:color="auto"/>
                <w:right w:val="none" w:sz="0" w:space="0" w:color="auto"/>
              </w:divBdr>
            </w:div>
            <w:div w:id="397677881">
              <w:marLeft w:val="0"/>
              <w:marRight w:val="0"/>
              <w:marTop w:val="0"/>
              <w:marBottom w:val="0"/>
              <w:divBdr>
                <w:top w:val="none" w:sz="0" w:space="0" w:color="auto"/>
                <w:left w:val="none" w:sz="0" w:space="0" w:color="auto"/>
                <w:bottom w:val="none" w:sz="0" w:space="0" w:color="auto"/>
                <w:right w:val="none" w:sz="0" w:space="0" w:color="auto"/>
              </w:divBdr>
            </w:div>
            <w:div w:id="1224756612">
              <w:marLeft w:val="0"/>
              <w:marRight w:val="0"/>
              <w:marTop w:val="0"/>
              <w:marBottom w:val="0"/>
              <w:divBdr>
                <w:top w:val="none" w:sz="0" w:space="0" w:color="auto"/>
                <w:left w:val="none" w:sz="0" w:space="0" w:color="auto"/>
                <w:bottom w:val="none" w:sz="0" w:space="0" w:color="auto"/>
                <w:right w:val="none" w:sz="0" w:space="0" w:color="auto"/>
              </w:divBdr>
            </w:div>
            <w:div w:id="1238588016">
              <w:marLeft w:val="0"/>
              <w:marRight w:val="0"/>
              <w:marTop w:val="0"/>
              <w:marBottom w:val="0"/>
              <w:divBdr>
                <w:top w:val="none" w:sz="0" w:space="0" w:color="auto"/>
                <w:left w:val="none" w:sz="0" w:space="0" w:color="auto"/>
                <w:bottom w:val="none" w:sz="0" w:space="0" w:color="auto"/>
                <w:right w:val="none" w:sz="0" w:space="0" w:color="auto"/>
              </w:divBdr>
            </w:div>
            <w:div w:id="753866732">
              <w:marLeft w:val="0"/>
              <w:marRight w:val="0"/>
              <w:marTop w:val="0"/>
              <w:marBottom w:val="0"/>
              <w:divBdr>
                <w:top w:val="none" w:sz="0" w:space="0" w:color="auto"/>
                <w:left w:val="none" w:sz="0" w:space="0" w:color="auto"/>
                <w:bottom w:val="none" w:sz="0" w:space="0" w:color="auto"/>
                <w:right w:val="none" w:sz="0" w:space="0" w:color="auto"/>
              </w:divBdr>
            </w:div>
            <w:div w:id="240260352">
              <w:marLeft w:val="0"/>
              <w:marRight w:val="0"/>
              <w:marTop w:val="0"/>
              <w:marBottom w:val="0"/>
              <w:divBdr>
                <w:top w:val="none" w:sz="0" w:space="0" w:color="auto"/>
                <w:left w:val="none" w:sz="0" w:space="0" w:color="auto"/>
                <w:bottom w:val="none" w:sz="0" w:space="0" w:color="auto"/>
                <w:right w:val="none" w:sz="0" w:space="0" w:color="auto"/>
              </w:divBdr>
            </w:div>
            <w:div w:id="983895980">
              <w:marLeft w:val="0"/>
              <w:marRight w:val="0"/>
              <w:marTop w:val="0"/>
              <w:marBottom w:val="0"/>
              <w:divBdr>
                <w:top w:val="none" w:sz="0" w:space="0" w:color="auto"/>
                <w:left w:val="none" w:sz="0" w:space="0" w:color="auto"/>
                <w:bottom w:val="none" w:sz="0" w:space="0" w:color="auto"/>
                <w:right w:val="none" w:sz="0" w:space="0" w:color="auto"/>
              </w:divBdr>
            </w:div>
            <w:div w:id="1252201037">
              <w:marLeft w:val="0"/>
              <w:marRight w:val="0"/>
              <w:marTop w:val="0"/>
              <w:marBottom w:val="0"/>
              <w:divBdr>
                <w:top w:val="none" w:sz="0" w:space="0" w:color="auto"/>
                <w:left w:val="none" w:sz="0" w:space="0" w:color="auto"/>
                <w:bottom w:val="none" w:sz="0" w:space="0" w:color="auto"/>
                <w:right w:val="none" w:sz="0" w:space="0" w:color="auto"/>
              </w:divBdr>
            </w:div>
            <w:div w:id="425811737">
              <w:marLeft w:val="0"/>
              <w:marRight w:val="0"/>
              <w:marTop w:val="0"/>
              <w:marBottom w:val="0"/>
              <w:divBdr>
                <w:top w:val="none" w:sz="0" w:space="0" w:color="auto"/>
                <w:left w:val="none" w:sz="0" w:space="0" w:color="auto"/>
                <w:bottom w:val="none" w:sz="0" w:space="0" w:color="auto"/>
                <w:right w:val="none" w:sz="0" w:space="0" w:color="auto"/>
              </w:divBdr>
            </w:div>
            <w:div w:id="749929267">
              <w:marLeft w:val="0"/>
              <w:marRight w:val="0"/>
              <w:marTop w:val="0"/>
              <w:marBottom w:val="0"/>
              <w:divBdr>
                <w:top w:val="none" w:sz="0" w:space="0" w:color="auto"/>
                <w:left w:val="none" w:sz="0" w:space="0" w:color="auto"/>
                <w:bottom w:val="none" w:sz="0" w:space="0" w:color="auto"/>
                <w:right w:val="none" w:sz="0" w:space="0" w:color="auto"/>
              </w:divBdr>
            </w:div>
            <w:div w:id="980575265">
              <w:marLeft w:val="0"/>
              <w:marRight w:val="0"/>
              <w:marTop w:val="0"/>
              <w:marBottom w:val="0"/>
              <w:divBdr>
                <w:top w:val="none" w:sz="0" w:space="0" w:color="auto"/>
                <w:left w:val="none" w:sz="0" w:space="0" w:color="auto"/>
                <w:bottom w:val="none" w:sz="0" w:space="0" w:color="auto"/>
                <w:right w:val="none" w:sz="0" w:space="0" w:color="auto"/>
              </w:divBdr>
            </w:div>
            <w:div w:id="2089110915">
              <w:marLeft w:val="0"/>
              <w:marRight w:val="0"/>
              <w:marTop w:val="0"/>
              <w:marBottom w:val="0"/>
              <w:divBdr>
                <w:top w:val="none" w:sz="0" w:space="0" w:color="auto"/>
                <w:left w:val="none" w:sz="0" w:space="0" w:color="auto"/>
                <w:bottom w:val="none" w:sz="0" w:space="0" w:color="auto"/>
                <w:right w:val="none" w:sz="0" w:space="0" w:color="auto"/>
              </w:divBdr>
            </w:div>
          </w:divsChild>
        </w:div>
        <w:div w:id="1070230790">
          <w:marLeft w:val="0"/>
          <w:marRight w:val="0"/>
          <w:marTop w:val="0"/>
          <w:marBottom w:val="0"/>
          <w:divBdr>
            <w:top w:val="none" w:sz="0" w:space="0" w:color="auto"/>
            <w:left w:val="none" w:sz="0" w:space="0" w:color="auto"/>
            <w:bottom w:val="none" w:sz="0" w:space="0" w:color="auto"/>
            <w:right w:val="none" w:sz="0" w:space="0" w:color="auto"/>
          </w:divBdr>
          <w:divsChild>
            <w:div w:id="150563479">
              <w:marLeft w:val="0"/>
              <w:marRight w:val="0"/>
              <w:marTop w:val="0"/>
              <w:marBottom w:val="0"/>
              <w:divBdr>
                <w:top w:val="none" w:sz="0" w:space="0" w:color="auto"/>
                <w:left w:val="none" w:sz="0" w:space="0" w:color="auto"/>
                <w:bottom w:val="none" w:sz="0" w:space="0" w:color="auto"/>
                <w:right w:val="none" w:sz="0" w:space="0" w:color="auto"/>
              </w:divBdr>
            </w:div>
            <w:div w:id="1743718432">
              <w:marLeft w:val="0"/>
              <w:marRight w:val="0"/>
              <w:marTop w:val="0"/>
              <w:marBottom w:val="0"/>
              <w:divBdr>
                <w:top w:val="none" w:sz="0" w:space="0" w:color="auto"/>
                <w:left w:val="none" w:sz="0" w:space="0" w:color="auto"/>
                <w:bottom w:val="none" w:sz="0" w:space="0" w:color="auto"/>
                <w:right w:val="none" w:sz="0" w:space="0" w:color="auto"/>
              </w:divBdr>
            </w:div>
            <w:div w:id="1259556066">
              <w:marLeft w:val="0"/>
              <w:marRight w:val="0"/>
              <w:marTop w:val="0"/>
              <w:marBottom w:val="0"/>
              <w:divBdr>
                <w:top w:val="none" w:sz="0" w:space="0" w:color="auto"/>
                <w:left w:val="none" w:sz="0" w:space="0" w:color="auto"/>
                <w:bottom w:val="none" w:sz="0" w:space="0" w:color="auto"/>
                <w:right w:val="none" w:sz="0" w:space="0" w:color="auto"/>
              </w:divBdr>
            </w:div>
            <w:div w:id="2139759434">
              <w:marLeft w:val="0"/>
              <w:marRight w:val="0"/>
              <w:marTop w:val="0"/>
              <w:marBottom w:val="0"/>
              <w:divBdr>
                <w:top w:val="none" w:sz="0" w:space="0" w:color="auto"/>
                <w:left w:val="none" w:sz="0" w:space="0" w:color="auto"/>
                <w:bottom w:val="none" w:sz="0" w:space="0" w:color="auto"/>
                <w:right w:val="none" w:sz="0" w:space="0" w:color="auto"/>
              </w:divBdr>
            </w:div>
            <w:div w:id="1503425702">
              <w:marLeft w:val="0"/>
              <w:marRight w:val="0"/>
              <w:marTop w:val="0"/>
              <w:marBottom w:val="0"/>
              <w:divBdr>
                <w:top w:val="none" w:sz="0" w:space="0" w:color="auto"/>
                <w:left w:val="none" w:sz="0" w:space="0" w:color="auto"/>
                <w:bottom w:val="none" w:sz="0" w:space="0" w:color="auto"/>
                <w:right w:val="none" w:sz="0" w:space="0" w:color="auto"/>
              </w:divBdr>
            </w:div>
            <w:div w:id="705061680">
              <w:marLeft w:val="0"/>
              <w:marRight w:val="0"/>
              <w:marTop w:val="0"/>
              <w:marBottom w:val="0"/>
              <w:divBdr>
                <w:top w:val="none" w:sz="0" w:space="0" w:color="auto"/>
                <w:left w:val="none" w:sz="0" w:space="0" w:color="auto"/>
                <w:bottom w:val="none" w:sz="0" w:space="0" w:color="auto"/>
                <w:right w:val="none" w:sz="0" w:space="0" w:color="auto"/>
              </w:divBdr>
            </w:div>
            <w:div w:id="1578708257">
              <w:marLeft w:val="0"/>
              <w:marRight w:val="0"/>
              <w:marTop w:val="0"/>
              <w:marBottom w:val="0"/>
              <w:divBdr>
                <w:top w:val="none" w:sz="0" w:space="0" w:color="auto"/>
                <w:left w:val="none" w:sz="0" w:space="0" w:color="auto"/>
                <w:bottom w:val="none" w:sz="0" w:space="0" w:color="auto"/>
                <w:right w:val="none" w:sz="0" w:space="0" w:color="auto"/>
              </w:divBdr>
            </w:div>
            <w:div w:id="245261734">
              <w:marLeft w:val="0"/>
              <w:marRight w:val="0"/>
              <w:marTop w:val="0"/>
              <w:marBottom w:val="0"/>
              <w:divBdr>
                <w:top w:val="none" w:sz="0" w:space="0" w:color="auto"/>
                <w:left w:val="none" w:sz="0" w:space="0" w:color="auto"/>
                <w:bottom w:val="none" w:sz="0" w:space="0" w:color="auto"/>
                <w:right w:val="none" w:sz="0" w:space="0" w:color="auto"/>
              </w:divBdr>
            </w:div>
            <w:div w:id="1017150927">
              <w:marLeft w:val="0"/>
              <w:marRight w:val="0"/>
              <w:marTop w:val="0"/>
              <w:marBottom w:val="0"/>
              <w:divBdr>
                <w:top w:val="none" w:sz="0" w:space="0" w:color="auto"/>
                <w:left w:val="none" w:sz="0" w:space="0" w:color="auto"/>
                <w:bottom w:val="none" w:sz="0" w:space="0" w:color="auto"/>
                <w:right w:val="none" w:sz="0" w:space="0" w:color="auto"/>
              </w:divBdr>
            </w:div>
            <w:div w:id="741368181">
              <w:marLeft w:val="0"/>
              <w:marRight w:val="0"/>
              <w:marTop w:val="0"/>
              <w:marBottom w:val="0"/>
              <w:divBdr>
                <w:top w:val="none" w:sz="0" w:space="0" w:color="auto"/>
                <w:left w:val="none" w:sz="0" w:space="0" w:color="auto"/>
                <w:bottom w:val="none" w:sz="0" w:space="0" w:color="auto"/>
                <w:right w:val="none" w:sz="0" w:space="0" w:color="auto"/>
              </w:divBdr>
            </w:div>
            <w:div w:id="1898861034">
              <w:marLeft w:val="0"/>
              <w:marRight w:val="0"/>
              <w:marTop w:val="0"/>
              <w:marBottom w:val="0"/>
              <w:divBdr>
                <w:top w:val="none" w:sz="0" w:space="0" w:color="auto"/>
                <w:left w:val="none" w:sz="0" w:space="0" w:color="auto"/>
                <w:bottom w:val="none" w:sz="0" w:space="0" w:color="auto"/>
                <w:right w:val="none" w:sz="0" w:space="0" w:color="auto"/>
              </w:divBdr>
            </w:div>
            <w:div w:id="285626851">
              <w:marLeft w:val="0"/>
              <w:marRight w:val="0"/>
              <w:marTop w:val="0"/>
              <w:marBottom w:val="0"/>
              <w:divBdr>
                <w:top w:val="none" w:sz="0" w:space="0" w:color="auto"/>
                <w:left w:val="none" w:sz="0" w:space="0" w:color="auto"/>
                <w:bottom w:val="none" w:sz="0" w:space="0" w:color="auto"/>
                <w:right w:val="none" w:sz="0" w:space="0" w:color="auto"/>
              </w:divBdr>
            </w:div>
            <w:div w:id="294262735">
              <w:marLeft w:val="0"/>
              <w:marRight w:val="0"/>
              <w:marTop w:val="0"/>
              <w:marBottom w:val="0"/>
              <w:divBdr>
                <w:top w:val="none" w:sz="0" w:space="0" w:color="auto"/>
                <w:left w:val="none" w:sz="0" w:space="0" w:color="auto"/>
                <w:bottom w:val="none" w:sz="0" w:space="0" w:color="auto"/>
                <w:right w:val="none" w:sz="0" w:space="0" w:color="auto"/>
              </w:divBdr>
            </w:div>
            <w:div w:id="1386492396">
              <w:marLeft w:val="0"/>
              <w:marRight w:val="0"/>
              <w:marTop w:val="0"/>
              <w:marBottom w:val="0"/>
              <w:divBdr>
                <w:top w:val="none" w:sz="0" w:space="0" w:color="auto"/>
                <w:left w:val="none" w:sz="0" w:space="0" w:color="auto"/>
                <w:bottom w:val="none" w:sz="0" w:space="0" w:color="auto"/>
                <w:right w:val="none" w:sz="0" w:space="0" w:color="auto"/>
              </w:divBdr>
            </w:div>
          </w:divsChild>
        </w:div>
        <w:div w:id="1035930576">
          <w:marLeft w:val="0"/>
          <w:marRight w:val="0"/>
          <w:marTop w:val="0"/>
          <w:marBottom w:val="0"/>
          <w:divBdr>
            <w:top w:val="none" w:sz="0" w:space="0" w:color="auto"/>
            <w:left w:val="none" w:sz="0" w:space="0" w:color="auto"/>
            <w:bottom w:val="none" w:sz="0" w:space="0" w:color="auto"/>
            <w:right w:val="none" w:sz="0" w:space="0" w:color="auto"/>
          </w:divBdr>
          <w:divsChild>
            <w:div w:id="441651895">
              <w:marLeft w:val="0"/>
              <w:marRight w:val="0"/>
              <w:marTop w:val="0"/>
              <w:marBottom w:val="0"/>
              <w:divBdr>
                <w:top w:val="none" w:sz="0" w:space="0" w:color="auto"/>
                <w:left w:val="none" w:sz="0" w:space="0" w:color="auto"/>
                <w:bottom w:val="none" w:sz="0" w:space="0" w:color="auto"/>
                <w:right w:val="none" w:sz="0" w:space="0" w:color="auto"/>
              </w:divBdr>
            </w:div>
            <w:div w:id="204753028">
              <w:marLeft w:val="0"/>
              <w:marRight w:val="0"/>
              <w:marTop w:val="0"/>
              <w:marBottom w:val="0"/>
              <w:divBdr>
                <w:top w:val="none" w:sz="0" w:space="0" w:color="auto"/>
                <w:left w:val="none" w:sz="0" w:space="0" w:color="auto"/>
                <w:bottom w:val="none" w:sz="0" w:space="0" w:color="auto"/>
                <w:right w:val="none" w:sz="0" w:space="0" w:color="auto"/>
              </w:divBdr>
            </w:div>
            <w:div w:id="1521777409">
              <w:marLeft w:val="0"/>
              <w:marRight w:val="0"/>
              <w:marTop w:val="0"/>
              <w:marBottom w:val="0"/>
              <w:divBdr>
                <w:top w:val="none" w:sz="0" w:space="0" w:color="auto"/>
                <w:left w:val="none" w:sz="0" w:space="0" w:color="auto"/>
                <w:bottom w:val="none" w:sz="0" w:space="0" w:color="auto"/>
                <w:right w:val="none" w:sz="0" w:space="0" w:color="auto"/>
              </w:divBdr>
            </w:div>
            <w:div w:id="7408388">
              <w:marLeft w:val="0"/>
              <w:marRight w:val="0"/>
              <w:marTop w:val="0"/>
              <w:marBottom w:val="0"/>
              <w:divBdr>
                <w:top w:val="none" w:sz="0" w:space="0" w:color="auto"/>
                <w:left w:val="none" w:sz="0" w:space="0" w:color="auto"/>
                <w:bottom w:val="none" w:sz="0" w:space="0" w:color="auto"/>
                <w:right w:val="none" w:sz="0" w:space="0" w:color="auto"/>
              </w:divBdr>
            </w:div>
            <w:div w:id="1545947995">
              <w:marLeft w:val="0"/>
              <w:marRight w:val="0"/>
              <w:marTop w:val="0"/>
              <w:marBottom w:val="0"/>
              <w:divBdr>
                <w:top w:val="none" w:sz="0" w:space="0" w:color="auto"/>
                <w:left w:val="none" w:sz="0" w:space="0" w:color="auto"/>
                <w:bottom w:val="none" w:sz="0" w:space="0" w:color="auto"/>
                <w:right w:val="none" w:sz="0" w:space="0" w:color="auto"/>
              </w:divBdr>
            </w:div>
            <w:div w:id="27266516">
              <w:marLeft w:val="0"/>
              <w:marRight w:val="0"/>
              <w:marTop w:val="0"/>
              <w:marBottom w:val="0"/>
              <w:divBdr>
                <w:top w:val="none" w:sz="0" w:space="0" w:color="auto"/>
                <w:left w:val="none" w:sz="0" w:space="0" w:color="auto"/>
                <w:bottom w:val="none" w:sz="0" w:space="0" w:color="auto"/>
                <w:right w:val="none" w:sz="0" w:space="0" w:color="auto"/>
              </w:divBdr>
            </w:div>
            <w:div w:id="86659671">
              <w:marLeft w:val="0"/>
              <w:marRight w:val="0"/>
              <w:marTop w:val="0"/>
              <w:marBottom w:val="0"/>
              <w:divBdr>
                <w:top w:val="none" w:sz="0" w:space="0" w:color="auto"/>
                <w:left w:val="none" w:sz="0" w:space="0" w:color="auto"/>
                <w:bottom w:val="none" w:sz="0" w:space="0" w:color="auto"/>
                <w:right w:val="none" w:sz="0" w:space="0" w:color="auto"/>
              </w:divBdr>
            </w:div>
            <w:div w:id="2059164124">
              <w:marLeft w:val="0"/>
              <w:marRight w:val="0"/>
              <w:marTop w:val="0"/>
              <w:marBottom w:val="0"/>
              <w:divBdr>
                <w:top w:val="none" w:sz="0" w:space="0" w:color="auto"/>
                <w:left w:val="none" w:sz="0" w:space="0" w:color="auto"/>
                <w:bottom w:val="none" w:sz="0" w:space="0" w:color="auto"/>
                <w:right w:val="none" w:sz="0" w:space="0" w:color="auto"/>
              </w:divBdr>
            </w:div>
            <w:div w:id="1627353189">
              <w:marLeft w:val="0"/>
              <w:marRight w:val="0"/>
              <w:marTop w:val="0"/>
              <w:marBottom w:val="0"/>
              <w:divBdr>
                <w:top w:val="none" w:sz="0" w:space="0" w:color="auto"/>
                <w:left w:val="none" w:sz="0" w:space="0" w:color="auto"/>
                <w:bottom w:val="none" w:sz="0" w:space="0" w:color="auto"/>
                <w:right w:val="none" w:sz="0" w:space="0" w:color="auto"/>
              </w:divBdr>
            </w:div>
            <w:div w:id="1806502527">
              <w:marLeft w:val="0"/>
              <w:marRight w:val="0"/>
              <w:marTop w:val="0"/>
              <w:marBottom w:val="0"/>
              <w:divBdr>
                <w:top w:val="none" w:sz="0" w:space="0" w:color="auto"/>
                <w:left w:val="none" w:sz="0" w:space="0" w:color="auto"/>
                <w:bottom w:val="none" w:sz="0" w:space="0" w:color="auto"/>
                <w:right w:val="none" w:sz="0" w:space="0" w:color="auto"/>
              </w:divBdr>
            </w:div>
            <w:div w:id="1040476203">
              <w:marLeft w:val="0"/>
              <w:marRight w:val="0"/>
              <w:marTop w:val="0"/>
              <w:marBottom w:val="0"/>
              <w:divBdr>
                <w:top w:val="none" w:sz="0" w:space="0" w:color="auto"/>
                <w:left w:val="none" w:sz="0" w:space="0" w:color="auto"/>
                <w:bottom w:val="none" w:sz="0" w:space="0" w:color="auto"/>
                <w:right w:val="none" w:sz="0" w:space="0" w:color="auto"/>
              </w:divBdr>
            </w:div>
            <w:div w:id="1572236088">
              <w:marLeft w:val="0"/>
              <w:marRight w:val="0"/>
              <w:marTop w:val="0"/>
              <w:marBottom w:val="0"/>
              <w:divBdr>
                <w:top w:val="none" w:sz="0" w:space="0" w:color="auto"/>
                <w:left w:val="none" w:sz="0" w:space="0" w:color="auto"/>
                <w:bottom w:val="none" w:sz="0" w:space="0" w:color="auto"/>
                <w:right w:val="none" w:sz="0" w:space="0" w:color="auto"/>
              </w:divBdr>
            </w:div>
            <w:div w:id="464153812">
              <w:marLeft w:val="0"/>
              <w:marRight w:val="0"/>
              <w:marTop w:val="0"/>
              <w:marBottom w:val="0"/>
              <w:divBdr>
                <w:top w:val="none" w:sz="0" w:space="0" w:color="auto"/>
                <w:left w:val="none" w:sz="0" w:space="0" w:color="auto"/>
                <w:bottom w:val="none" w:sz="0" w:space="0" w:color="auto"/>
                <w:right w:val="none" w:sz="0" w:space="0" w:color="auto"/>
              </w:divBdr>
            </w:div>
            <w:div w:id="813985681">
              <w:marLeft w:val="0"/>
              <w:marRight w:val="0"/>
              <w:marTop w:val="0"/>
              <w:marBottom w:val="0"/>
              <w:divBdr>
                <w:top w:val="none" w:sz="0" w:space="0" w:color="auto"/>
                <w:left w:val="none" w:sz="0" w:space="0" w:color="auto"/>
                <w:bottom w:val="none" w:sz="0" w:space="0" w:color="auto"/>
                <w:right w:val="none" w:sz="0" w:space="0" w:color="auto"/>
              </w:divBdr>
            </w:div>
            <w:div w:id="776758721">
              <w:marLeft w:val="0"/>
              <w:marRight w:val="0"/>
              <w:marTop w:val="0"/>
              <w:marBottom w:val="0"/>
              <w:divBdr>
                <w:top w:val="none" w:sz="0" w:space="0" w:color="auto"/>
                <w:left w:val="none" w:sz="0" w:space="0" w:color="auto"/>
                <w:bottom w:val="none" w:sz="0" w:space="0" w:color="auto"/>
                <w:right w:val="none" w:sz="0" w:space="0" w:color="auto"/>
              </w:divBdr>
            </w:div>
          </w:divsChild>
        </w:div>
        <w:div w:id="101459505">
          <w:marLeft w:val="0"/>
          <w:marRight w:val="0"/>
          <w:marTop w:val="0"/>
          <w:marBottom w:val="0"/>
          <w:divBdr>
            <w:top w:val="none" w:sz="0" w:space="0" w:color="auto"/>
            <w:left w:val="none" w:sz="0" w:space="0" w:color="auto"/>
            <w:bottom w:val="none" w:sz="0" w:space="0" w:color="auto"/>
            <w:right w:val="none" w:sz="0" w:space="0" w:color="auto"/>
          </w:divBdr>
          <w:divsChild>
            <w:div w:id="1151144039">
              <w:marLeft w:val="0"/>
              <w:marRight w:val="0"/>
              <w:marTop w:val="0"/>
              <w:marBottom w:val="0"/>
              <w:divBdr>
                <w:top w:val="none" w:sz="0" w:space="0" w:color="auto"/>
                <w:left w:val="none" w:sz="0" w:space="0" w:color="auto"/>
                <w:bottom w:val="none" w:sz="0" w:space="0" w:color="auto"/>
                <w:right w:val="none" w:sz="0" w:space="0" w:color="auto"/>
              </w:divBdr>
            </w:div>
            <w:div w:id="1300184161">
              <w:marLeft w:val="0"/>
              <w:marRight w:val="0"/>
              <w:marTop w:val="0"/>
              <w:marBottom w:val="0"/>
              <w:divBdr>
                <w:top w:val="none" w:sz="0" w:space="0" w:color="auto"/>
                <w:left w:val="none" w:sz="0" w:space="0" w:color="auto"/>
                <w:bottom w:val="none" w:sz="0" w:space="0" w:color="auto"/>
                <w:right w:val="none" w:sz="0" w:space="0" w:color="auto"/>
              </w:divBdr>
            </w:div>
            <w:div w:id="1572498117">
              <w:marLeft w:val="0"/>
              <w:marRight w:val="0"/>
              <w:marTop w:val="0"/>
              <w:marBottom w:val="0"/>
              <w:divBdr>
                <w:top w:val="none" w:sz="0" w:space="0" w:color="auto"/>
                <w:left w:val="none" w:sz="0" w:space="0" w:color="auto"/>
                <w:bottom w:val="none" w:sz="0" w:space="0" w:color="auto"/>
                <w:right w:val="none" w:sz="0" w:space="0" w:color="auto"/>
              </w:divBdr>
            </w:div>
            <w:div w:id="1181312212">
              <w:marLeft w:val="0"/>
              <w:marRight w:val="0"/>
              <w:marTop w:val="0"/>
              <w:marBottom w:val="0"/>
              <w:divBdr>
                <w:top w:val="none" w:sz="0" w:space="0" w:color="auto"/>
                <w:left w:val="none" w:sz="0" w:space="0" w:color="auto"/>
                <w:bottom w:val="none" w:sz="0" w:space="0" w:color="auto"/>
                <w:right w:val="none" w:sz="0" w:space="0" w:color="auto"/>
              </w:divBdr>
            </w:div>
            <w:div w:id="1303543315">
              <w:marLeft w:val="0"/>
              <w:marRight w:val="0"/>
              <w:marTop w:val="0"/>
              <w:marBottom w:val="0"/>
              <w:divBdr>
                <w:top w:val="none" w:sz="0" w:space="0" w:color="auto"/>
                <w:left w:val="none" w:sz="0" w:space="0" w:color="auto"/>
                <w:bottom w:val="none" w:sz="0" w:space="0" w:color="auto"/>
                <w:right w:val="none" w:sz="0" w:space="0" w:color="auto"/>
              </w:divBdr>
            </w:div>
            <w:div w:id="2040549714">
              <w:marLeft w:val="0"/>
              <w:marRight w:val="0"/>
              <w:marTop w:val="0"/>
              <w:marBottom w:val="0"/>
              <w:divBdr>
                <w:top w:val="none" w:sz="0" w:space="0" w:color="auto"/>
                <w:left w:val="none" w:sz="0" w:space="0" w:color="auto"/>
                <w:bottom w:val="none" w:sz="0" w:space="0" w:color="auto"/>
                <w:right w:val="none" w:sz="0" w:space="0" w:color="auto"/>
              </w:divBdr>
            </w:div>
            <w:div w:id="1185509903">
              <w:marLeft w:val="0"/>
              <w:marRight w:val="0"/>
              <w:marTop w:val="0"/>
              <w:marBottom w:val="0"/>
              <w:divBdr>
                <w:top w:val="none" w:sz="0" w:space="0" w:color="auto"/>
                <w:left w:val="none" w:sz="0" w:space="0" w:color="auto"/>
                <w:bottom w:val="none" w:sz="0" w:space="0" w:color="auto"/>
                <w:right w:val="none" w:sz="0" w:space="0" w:color="auto"/>
              </w:divBdr>
            </w:div>
            <w:div w:id="1110007012">
              <w:marLeft w:val="0"/>
              <w:marRight w:val="0"/>
              <w:marTop w:val="0"/>
              <w:marBottom w:val="0"/>
              <w:divBdr>
                <w:top w:val="none" w:sz="0" w:space="0" w:color="auto"/>
                <w:left w:val="none" w:sz="0" w:space="0" w:color="auto"/>
                <w:bottom w:val="none" w:sz="0" w:space="0" w:color="auto"/>
                <w:right w:val="none" w:sz="0" w:space="0" w:color="auto"/>
              </w:divBdr>
            </w:div>
            <w:div w:id="366761496">
              <w:marLeft w:val="0"/>
              <w:marRight w:val="0"/>
              <w:marTop w:val="0"/>
              <w:marBottom w:val="0"/>
              <w:divBdr>
                <w:top w:val="none" w:sz="0" w:space="0" w:color="auto"/>
                <w:left w:val="none" w:sz="0" w:space="0" w:color="auto"/>
                <w:bottom w:val="none" w:sz="0" w:space="0" w:color="auto"/>
                <w:right w:val="none" w:sz="0" w:space="0" w:color="auto"/>
              </w:divBdr>
            </w:div>
            <w:div w:id="2064911473">
              <w:marLeft w:val="0"/>
              <w:marRight w:val="0"/>
              <w:marTop w:val="0"/>
              <w:marBottom w:val="0"/>
              <w:divBdr>
                <w:top w:val="none" w:sz="0" w:space="0" w:color="auto"/>
                <w:left w:val="none" w:sz="0" w:space="0" w:color="auto"/>
                <w:bottom w:val="none" w:sz="0" w:space="0" w:color="auto"/>
                <w:right w:val="none" w:sz="0" w:space="0" w:color="auto"/>
              </w:divBdr>
            </w:div>
            <w:div w:id="434592365">
              <w:marLeft w:val="0"/>
              <w:marRight w:val="0"/>
              <w:marTop w:val="0"/>
              <w:marBottom w:val="0"/>
              <w:divBdr>
                <w:top w:val="none" w:sz="0" w:space="0" w:color="auto"/>
                <w:left w:val="none" w:sz="0" w:space="0" w:color="auto"/>
                <w:bottom w:val="none" w:sz="0" w:space="0" w:color="auto"/>
                <w:right w:val="none" w:sz="0" w:space="0" w:color="auto"/>
              </w:divBdr>
            </w:div>
            <w:div w:id="971983792">
              <w:marLeft w:val="0"/>
              <w:marRight w:val="0"/>
              <w:marTop w:val="0"/>
              <w:marBottom w:val="0"/>
              <w:divBdr>
                <w:top w:val="none" w:sz="0" w:space="0" w:color="auto"/>
                <w:left w:val="none" w:sz="0" w:space="0" w:color="auto"/>
                <w:bottom w:val="none" w:sz="0" w:space="0" w:color="auto"/>
                <w:right w:val="none" w:sz="0" w:space="0" w:color="auto"/>
              </w:divBdr>
            </w:div>
            <w:div w:id="1902977282">
              <w:marLeft w:val="0"/>
              <w:marRight w:val="0"/>
              <w:marTop w:val="0"/>
              <w:marBottom w:val="0"/>
              <w:divBdr>
                <w:top w:val="none" w:sz="0" w:space="0" w:color="auto"/>
                <w:left w:val="none" w:sz="0" w:space="0" w:color="auto"/>
                <w:bottom w:val="none" w:sz="0" w:space="0" w:color="auto"/>
                <w:right w:val="none" w:sz="0" w:space="0" w:color="auto"/>
              </w:divBdr>
            </w:div>
            <w:div w:id="1226988242">
              <w:marLeft w:val="0"/>
              <w:marRight w:val="0"/>
              <w:marTop w:val="0"/>
              <w:marBottom w:val="0"/>
              <w:divBdr>
                <w:top w:val="none" w:sz="0" w:space="0" w:color="auto"/>
                <w:left w:val="none" w:sz="0" w:space="0" w:color="auto"/>
                <w:bottom w:val="none" w:sz="0" w:space="0" w:color="auto"/>
                <w:right w:val="none" w:sz="0" w:space="0" w:color="auto"/>
              </w:divBdr>
            </w:div>
            <w:div w:id="951665846">
              <w:marLeft w:val="0"/>
              <w:marRight w:val="0"/>
              <w:marTop w:val="0"/>
              <w:marBottom w:val="0"/>
              <w:divBdr>
                <w:top w:val="none" w:sz="0" w:space="0" w:color="auto"/>
                <w:left w:val="none" w:sz="0" w:space="0" w:color="auto"/>
                <w:bottom w:val="none" w:sz="0" w:space="0" w:color="auto"/>
                <w:right w:val="none" w:sz="0" w:space="0" w:color="auto"/>
              </w:divBdr>
            </w:div>
          </w:divsChild>
        </w:div>
        <w:div w:id="627007635">
          <w:marLeft w:val="0"/>
          <w:marRight w:val="0"/>
          <w:marTop w:val="0"/>
          <w:marBottom w:val="0"/>
          <w:divBdr>
            <w:top w:val="none" w:sz="0" w:space="0" w:color="auto"/>
            <w:left w:val="none" w:sz="0" w:space="0" w:color="auto"/>
            <w:bottom w:val="none" w:sz="0" w:space="0" w:color="auto"/>
            <w:right w:val="none" w:sz="0" w:space="0" w:color="auto"/>
          </w:divBdr>
          <w:divsChild>
            <w:div w:id="1207524982">
              <w:marLeft w:val="0"/>
              <w:marRight w:val="0"/>
              <w:marTop w:val="0"/>
              <w:marBottom w:val="0"/>
              <w:divBdr>
                <w:top w:val="none" w:sz="0" w:space="0" w:color="auto"/>
                <w:left w:val="none" w:sz="0" w:space="0" w:color="auto"/>
                <w:bottom w:val="none" w:sz="0" w:space="0" w:color="auto"/>
                <w:right w:val="none" w:sz="0" w:space="0" w:color="auto"/>
              </w:divBdr>
            </w:div>
            <w:div w:id="554242242">
              <w:marLeft w:val="0"/>
              <w:marRight w:val="0"/>
              <w:marTop w:val="0"/>
              <w:marBottom w:val="0"/>
              <w:divBdr>
                <w:top w:val="none" w:sz="0" w:space="0" w:color="auto"/>
                <w:left w:val="none" w:sz="0" w:space="0" w:color="auto"/>
                <w:bottom w:val="none" w:sz="0" w:space="0" w:color="auto"/>
                <w:right w:val="none" w:sz="0" w:space="0" w:color="auto"/>
              </w:divBdr>
            </w:div>
            <w:div w:id="2077314073">
              <w:marLeft w:val="0"/>
              <w:marRight w:val="0"/>
              <w:marTop w:val="0"/>
              <w:marBottom w:val="0"/>
              <w:divBdr>
                <w:top w:val="none" w:sz="0" w:space="0" w:color="auto"/>
                <w:left w:val="none" w:sz="0" w:space="0" w:color="auto"/>
                <w:bottom w:val="none" w:sz="0" w:space="0" w:color="auto"/>
                <w:right w:val="none" w:sz="0" w:space="0" w:color="auto"/>
              </w:divBdr>
            </w:div>
            <w:div w:id="1939289442">
              <w:marLeft w:val="0"/>
              <w:marRight w:val="0"/>
              <w:marTop w:val="0"/>
              <w:marBottom w:val="0"/>
              <w:divBdr>
                <w:top w:val="none" w:sz="0" w:space="0" w:color="auto"/>
                <w:left w:val="none" w:sz="0" w:space="0" w:color="auto"/>
                <w:bottom w:val="none" w:sz="0" w:space="0" w:color="auto"/>
                <w:right w:val="none" w:sz="0" w:space="0" w:color="auto"/>
              </w:divBdr>
            </w:div>
            <w:div w:id="581641857">
              <w:marLeft w:val="0"/>
              <w:marRight w:val="0"/>
              <w:marTop w:val="0"/>
              <w:marBottom w:val="0"/>
              <w:divBdr>
                <w:top w:val="none" w:sz="0" w:space="0" w:color="auto"/>
                <w:left w:val="none" w:sz="0" w:space="0" w:color="auto"/>
                <w:bottom w:val="none" w:sz="0" w:space="0" w:color="auto"/>
                <w:right w:val="none" w:sz="0" w:space="0" w:color="auto"/>
              </w:divBdr>
            </w:div>
            <w:div w:id="744035625">
              <w:marLeft w:val="0"/>
              <w:marRight w:val="0"/>
              <w:marTop w:val="0"/>
              <w:marBottom w:val="0"/>
              <w:divBdr>
                <w:top w:val="none" w:sz="0" w:space="0" w:color="auto"/>
                <w:left w:val="none" w:sz="0" w:space="0" w:color="auto"/>
                <w:bottom w:val="none" w:sz="0" w:space="0" w:color="auto"/>
                <w:right w:val="none" w:sz="0" w:space="0" w:color="auto"/>
              </w:divBdr>
            </w:div>
            <w:div w:id="2124837391">
              <w:marLeft w:val="0"/>
              <w:marRight w:val="0"/>
              <w:marTop w:val="0"/>
              <w:marBottom w:val="0"/>
              <w:divBdr>
                <w:top w:val="none" w:sz="0" w:space="0" w:color="auto"/>
                <w:left w:val="none" w:sz="0" w:space="0" w:color="auto"/>
                <w:bottom w:val="none" w:sz="0" w:space="0" w:color="auto"/>
                <w:right w:val="none" w:sz="0" w:space="0" w:color="auto"/>
              </w:divBdr>
            </w:div>
            <w:div w:id="1485002321">
              <w:marLeft w:val="0"/>
              <w:marRight w:val="0"/>
              <w:marTop w:val="0"/>
              <w:marBottom w:val="0"/>
              <w:divBdr>
                <w:top w:val="none" w:sz="0" w:space="0" w:color="auto"/>
                <w:left w:val="none" w:sz="0" w:space="0" w:color="auto"/>
                <w:bottom w:val="none" w:sz="0" w:space="0" w:color="auto"/>
                <w:right w:val="none" w:sz="0" w:space="0" w:color="auto"/>
              </w:divBdr>
            </w:div>
            <w:div w:id="1677657160">
              <w:marLeft w:val="0"/>
              <w:marRight w:val="0"/>
              <w:marTop w:val="0"/>
              <w:marBottom w:val="0"/>
              <w:divBdr>
                <w:top w:val="none" w:sz="0" w:space="0" w:color="auto"/>
                <w:left w:val="none" w:sz="0" w:space="0" w:color="auto"/>
                <w:bottom w:val="none" w:sz="0" w:space="0" w:color="auto"/>
                <w:right w:val="none" w:sz="0" w:space="0" w:color="auto"/>
              </w:divBdr>
            </w:div>
            <w:div w:id="1377119529">
              <w:marLeft w:val="0"/>
              <w:marRight w:val="0"/>
              <w:marTop w:val="0"/>
              <w:marBottom w:val="0"/>
              <w:divBdr>
                <w:top w:val="none" w:sz="0" w:space="0" w:color="auto"/>
                <w:left w:val="none" w:sz="0" w:space="0" w:color="auto"/>
                <w:bottom w:val="none" w:sz="0" w:space="0" w:color="auto"/>
                <w:right w:val="none" w:sz="0" w:space="0" w:color="auto"/>
              </w:divBdr>
            </w:div>
            <w:div w:id="976182387">
              <w:marLeft w:val="0"/>
              <w:marRight w:val="0"/>
              <w:marTop w:val="0"/>
              <w:marBottom w:val="0"/>
              <w:divBdr>
                <w:top w:val="none" w:sz="0" w:space="0" w:color="auto"/>
                <w:left w:val="none" w:sz="0" w:space="0" w:color="auto"/>
                <w:bottom w:val="none" w:sz="0" w:space="0" w:color="auto"/>
                <w:right w:val="none" w:sz="0" w:space="0" w:color="auto"/>
              </w:divBdr>
            </w:div>
            <w:div w:id="1233201891">
              <w:marLeft w:val="0"/>
              <w:marRight w:val="0"/>
              <w:marTop w:val="0"/>
              <w:marBottom w:val="0"/>
              <w:divBdr>
                <w:top w:val="none" w:sz="0" w:space="0" w:color="auto"/>
                <w:left w:val="none" w:sz="0" w:space="0" w:color="auto"/>
                <w:bottom w:val="none" w:sz="0" w:space="0" w:color="auto"/>
                <w:right w:val="none" w:sz="0" w:space="0" w:color="auto"/>
              </w:divBdr>
            </w:div>
            <w:div w:id="414784993">
              <w:marLeft w:val="0"/>
              <w:marRight w:val="0"/>
              <w:marTop w:val="0"/>
              <w:marBottom w:val="0"/>
              <w:divBdr>
                <w:top w:val="none" w:sz="0" w:space="0" w:color="auto"/>
                <w:left w:val="none" w:sz="0" w:space="0" w:color="auto"/>
                <w:bottom w:val="none" w:sz="0" w:space="0" w:color="auto"/>
                <w:right w:val="none" w:sz="0" w:space="0" w:color="auto"/>
              </w:divBdr>
            </w:div>
            <w:div w:id="15533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m/Library/Containers/com.microsoft.Word/Data/Library/Application%20Support/Microsoft/Office/16.0/DTS/en-US%7bB377FC0C-30EC-444B-9C7E-A06035E65C89%7d/%7bD8CD192E-E618-AE48-93A6-BE0D566016A2%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40</TotalTime>
  <Pages>15</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Kurt Muller</cp:lastModifiedBy>
  <cp:revision>1</cp:revision>
  <dcterms:created xsi:type="dcterms:W3CDTF">2024-01-25T18:36:00Z</dcterms:created>
  <dcterms:modified xsi:type="dcterms:W3CDTF">2024-01-25T19:45:00Z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